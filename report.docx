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0C690" w14:textId="773E038C" w:rsidR="00126883" w:rsidRPr="00002C34" w:rsidRDefault="005F4B33" w:rsidP="005F4B33">
      <w:pPr>
        <w:pStyle w:val="Title"/>
        <w:rPr>
          <w:sz w:val="54"/>
        </w:rPr>
      </w:pPr>
      <w:r w:rsidRPr="00002C34">
        <w:rPr>
          <w:sz w:val="54"/>
        </w:rPr>
        <w:t>Create reduced binary decision tree</w:t>
      </w:r>
    </w:p>
    <w:p w14:paraId="0D4E74CE" w14:textId="3D5C0DA0" w:rsidR="005F4B33" w:rsidRPr="00352203" w:rsidRDefault="005F4B33" w:rsidP="00352203">
      <w:pPr>
        <w:jc w:val="center"/>
        <w:rPr>
          <w:b/>
        </w:rPr>
      </w:pPr>
      <w:bookmarkStart w:id="0" w:name="_GoBack"/>
      <w:bookmarkEnd w:id="0"/>
    </w:p>
    <w:sdt>
      <w:sdtPr>
        <w:rPr>
          <w:rFonts w:asciiTheme="minorHAnsi" w:eastAsiaTheme="minorEastAsia" w:hAnsiTheme="minorHAnsi" w:cstheme="minorBidi"/>
          <w:color w:val="auto"/>
          <w:sz w:val="22"/>
          <w:szCs w:val="22"/>
          <w:lang w:val="en-GB" w:eastAsia="zh-CN"/>
        </w:rPr>
        <w:id w:val="2085184242"/>
        <w:docPartObj>
          <w:docPartGallery w:val="Table of Contents"/>
          <w:docPartUnique/>
        </w:docPartObj>
      </w:sdtPr>
      <w:sdtEndPr>
        <w:rPr>
          <w:rFonts w:ascii="Times New Roman" w:hAnsi="Times New Roman"/>
          <w:b/>
          <w:bCs/>
          <w:noProof/>
        </w:rPr>
      </w:sdtEndPr>
      <w:sdtContent>
        <w:p w14:paraId="15E3CB4B" w14:textId="77777777" w:rsidR="00C97CF0" w:rsidRDefault="00C97CF0">
          <w:pPr>
            <w:pStyle w:val="TOCHeading"/>
          </w:pPr>
          <w:r>
            <w:t>Table of Contents</w:t>
          </w:r>
        </w:p>
        <w:p w14:paraId="542CCE73" w14:textId="4303613D" w:rsidR="00247C95" w:rsidRDefault="00C97CF0">
          <w:pPr>
            <w:pStyle w:val="TOC1"/>
            <w:tabs>
              <w:tab w:val="right" w:leader="dot" w:pos="8296"/>
            </w:tabs>
            <w:rPr>
              <w:rFonts w:asciiTheme="minorHAnsi" w:hAnsiTheme="minorHAnsi"/>
              <w:noProof/>
              <w:lang w:eastAsia="en-GB"/>
            </w:rPr>
          </w:pPr>
          <w:r>
            <w:fldChar w:fldCharType="begin"/>
          </w:r>
          <w:r>
            <w:instrText xml:space="preserve"> TOC \o "1-3" \h \z \u </w:instrText>
          </w:r>
          <w:r>
            <w:fldChar w:fldCharType="separate"/>
          </w:r>
          <w:hyperlink w:anchor="_Toc514069602" w:history="1">
            <w:r w:rsidR="00247C95" w:rsidRPr="008F516A">
              <w:rPr>
                <w:rStyle w:val="Hyperlink"/>
                <w:noProof/>
              </w:rPr>
              <w:t>Introduction</w:t>
            </w:r>
            <w:r w:rsidR="00247C95">
              <w:rPr>
                <w:noProof/>
                <w:webHidden/>
              </w:rPr>
              <w:tab/>
            </w:r>
            <w:r w:rsidR="00247C95">
              <w:rPr>
                <w:noProof/>
                <w:webHidden/>
              </w:rPr>
              <w:fldChar w:fldCharType="begin"/>
            </w:r>
            <w:r w:rsidR="00247C95">
              <w:rPr>
                <w:noProof/>
                <w:webHidden/>
              </w:rPr>
              <w:instrText xml:space="preserve"> PAGEREF _Toc514069602 \h </w:instrText>
            </w:r>
            <w:r w:rsidR="00247C95">
              <w:rPr>
                <w:noProof/>
                <w:webHidden/>
              </w:rPr>
            </w:r>
            <w:r w:rsidR="00247C95">
              <w:rPr>
                <w:noProof/>
                <w:webHidden/>
              </w:rPr>
              <w:fldChar w:fldCharType="separate"/>
            </w:r>
            <w:r w:rsidR="000B00C1">
              <w:rPr>
                <w:noProof/>
                <w:webHidden/>
              </w:rPr>
              <w:t>2</w:t>
            </w:r>
            <w:r w:rsidR="00247C95">
              <w:rPr>
                <w:noProof/>
                <w:webHidden/>
              </w:rPr>
              <w:fldChar w:fldCharType="end"/>
            </w:r>
          </w:hyperlink>
        </w:p>
        <w:p w14:paraId="55F8E1A6" w14:textId="30F1D6B9" w:rsidR="00247C95" w:rsidRDefault="00C87F54">
          <w:pPr>
            <w:pStyle w:val="TOC1"/>
            <w:tabs>
              <w:tab w:val="right" w:leader="dot" w:pos="8296"/>
            </w:tabs>
            <w:rPr>
              <w:rFonts w:asciiTheme="minorHAnsi" w:hAnsiTheme="minorHAnsi"/>
              <w:noProof/>
              <w:lang w:eastAsia="en-GB"/>
            </w:rPr>
          </w:pPr>
          <w:hyperlink w:anchor="_Toc514069603" w:history="1">
            <w:r w:rsidR="00247C95" w:rsidRPr="008F516A">
              <w:rPr>
                <w:rStyle w:val="Hyperlink"/>
                <w:noProof/>
              </w:rPr>
              <w:t>Description of Algorithm</w:t>
            </w:r>
            <w:r w:rsidR="00247C95">
              <w:rPr>
                <w:noProof/>
                <w:webHidden/>
              </w:rPr>
              <w:tab/>
            </w:r>
            <w:r w:rsidR="00247C95">
              <w:rPr>
                <w:noProof/>
                <w:webHidden/>
              </w:rPr>
              <w:fldChar w:fldCharType="begin"/>
            </w:r>
            <w:r w:rsidR="00247C95">
              <w:rPr>
                <w:noProof/>
                <w:webHidden/>
              </w:rPr>
              <w:instrText xml:space="preserve"> PAGEREF _Toc514069603 \h </w:instrText>
            </w:r>
            <w:r w:rsidR="00247C95">
              <w:rPr>
                <w:noProof/>
                <w:webHidden/>
              </w:rPr>
            </w:r>
            <w:r w:rsidR="00247C95">
              <w:rPr>
                <w:noProof/>
                <w:webHidden/>
              </w:rPr>
              <w:fldChar w:fldCharType="separate"/>
            </w:r>
            <w:r w:rsidR="000B00C1">
              <w:rPr>
                <w:noProof/>
                <w:webHidden/>
              </w:rPr>
              <w:t>2</w:t>
            </w:r>
            <w:r w:rsidR="00247C95">
              <w:rPr>
                <w:noProof/>
                <w:webHidden/>
              </w:rPr>
              <w:fldChar w:fldCharType="end"/>
            </w:r>
          </w:hyperlink>
        </w:p>
        <w:p w14:paraId="47F58F45" w14:textId="1F918126" w:rsidR="00247C95" w:rsidRDefault="00C87F54">
          <w:pPr>
            <w:pStyle w:val="TOC2"/>
            <w:tabs>
              <w:tab w:val="right" w:leader="dot" w:pos="8296"/>
            </w:tabs>
            <w:rPr>
              <w:rFonts w:asciiTheme="minorHAnsi" w:hAnsiTheme="minorHAnsi"/>
              <w:noProof/>
              <w:lang w:eastAsia="en-GB"/>
            </w:rPr>
          </w:pPr>
          <w:hyperlink w:anchor="_Toc514069604" w:history="1">
            <w:r w:rsidR="00247C95" w:rsidRPr="008F516A">
              <w:rPr>
                <w:rStyle w:val="Hyperlink"/>
                <w:noProof/>
              </w:rPr>
              <w:t>Buildcompactbdt</w:t>
            </w:r>
            <w:r w:rsidR="00247C95">
              <w:rPr>
                <w:noProof/>
                <w:webHidden/>
              </w:rPr>
              <w:tab/>
            </w:r>
            <w:r w:rsidR="00247C95">
              <w:rPr>
                <w:noProof/>
                <w:webHidden/>
              </w:rPr>
              <w:fldChar w:fldCharType="begin"/>
            </w:r>
            <w:r w:rsidR="00247C95">
              <w:rPr>
                <w:noProof/>
                <w:webHidden/>
              </w:rPr>
              <w:instrText xml:space="preserve"> PAGEREF _Toc514069604 \h </w:instrText>
            </w:r>
            <w:r w:rsidR="00247C95">
              <w:rPr>
                <w:noProof/>
                <w:webHidden/>
              </w:rPr>
            </w:r>
            <w:r w:rsidR="00247C95">
              <w:rPr>
                <w:noProof/>
                <w:webHidden/>
              </w:rPr>
              <w:fldChar w:fldCharType="separate"/>
            </w:r>
            <w:r w:rsidR="000B00C1">
              <w:rPr>
                <w:noProof/>
                <w:webHidden/>
              </w:rPr>
              <w:t>3</w:t>
            </w:r>
            <w:r w:rsidR="00247C95">
              <w:rPr>
                <w:noProof/>
                <w:webHidden/>
              </w:rPr>
              <w:fldChar w:fldCharType="end"/>
            </w:r>
          </w:hyperlink>
        </w:p>
        <w:p w14:paraId="32862E79" w14:textId="224D9E2A" w:rsidR="00247C95" w:rsidRDefault="00C87F54">
          <w:pPr>
            <w:pStyle w:val="TOC2"/>
            <w:tabs>
              <w:tab w:val="right" w:leader="dot" w:pos="8296"/>
            </w:tabs>
            <w:rPr>
              <w:rFonts w:asciiTheme="minorHAnsi" w:hAnsiTheme="minorHAnsi"/>
              <w:noProof/>
              <w:lang w:eastAsia="en-GB"/>
            </w:rPr>
          </w:pPr>
          <w:hyperlink w:anchor="_Toc514069605" w:history="1">
            <w:r w:rsidR="00247C95" w:rsidRPr="008F516A">
              <w:rPr>
                <w:rStyle w:val="Hyperlink"/>
                <w:noProof/>
              </w:rPr>
              <w:t>Evalcompactbdt</w:t>
            </w:r>
            <w:r w:rsidR="00247C95">
              <w:rPr>
                <w:noProof/>
                <w:webHidden/>
              </w:rPr>
              <w:tab/>
            </w:r>
            <w:r w:rsidR="00247C95">
              <w:rPr>
                <w:noProof/>
                <w:webHidden/>
              </w:rPr>
              <w:fldChar w:fldCharType="begin"/>
            </w:r>
            <w:r w:rsidR="00247C95">
              <w:rPr>
                <w:noProof/>
                <w:webHidden/>
              </w:rPr>
              <w:instrText xml:space="preserve"> PAGEREF _Toc514069605 \h </w:instrText>
            </w:r>
            <w:r w:rsidR="00247C95">
              <w:rPr>
                <w:noProof/>
                <w:webHidden/>
              </w:rPr>
            </w:r>
            <w:r w:rsidR="00247C95">
              <w:rPr>
                <w:noProof/>
                <w:webHidden/>
              </w:rPr>
              <w:fldChar w:fldCharType="separate"/>
            </w:r>
            <w:r w:rsidR="000B00C1">
              <w:rPr>
                <w:noProof/>
                <w:webHidden/>
              </w:rPr>
              <w:t>6</w:t>
            </w:r>
            <w:r w:rsidR="00247C95">
              <w:rPr>
                <w:noProof/>
                <w:webHidden/>
              </w:rPr>
              <w:fldChar w:fldCharType="end"/>
            </w:r>
          </w:hyperlink>
        </w:p>
        <w:p w14:paraId="60B19AB7" w14:textId="63401C1C" w:rsidR="00247C95" w:rsidRDefault="00C87F54">
          <w:pPr>
            <w:pStyle w:val="TOC1"/>
            <w:tabs>
              <w:tab w:val="right" w:leader="dot" w:pos="8296"/>
            </w:tabs>
            <w:rPr>
              <w:rFonts w:asciiTheme="minorHAnsi" w:hAnsiTheme="minorHAnsi"/>
              <w:noProof/>
              <w:lang w:eastAsia="en-GB"/>
            </w:rPr>
          </w:pPr>
          <w:hyperlink w:anchor="_Toc514069606" w:history="1">
            <w:r w:rsidR="00247C95" w:rsidRPr="008F516A">
              <w:rPr>
                <w:rStyle w:val="Hyperlink"/>
                <w:noProof/>
              </w:rPr>
              <w:t>Internal representation of minterm in C++</w:t>
            </w:r>
            <w:r w:rsidR="00247C95">
              <w:rPr>
                <w:noProof/>
                <w:webHidden/>
              </w:rPr>
              <w:tab/>
            </w:r>
            <w:r w:rsidR="00247C95">
              <w:rPr>
                <w:noProof/>
                <w:webHidden/>
              </w:rPr>
              <w:fldChar w:fldCharType="begin"/>
            </w:r>
            <w:r w:rsidR="00247C95">
              <w:rPr>
                <w:noProof/>
                <w:webHidden/>
              </w:rPr>
              <w:instrText xml:space="preserve"> PAGEREF _Toc514069606 \h </w:instrText>
            </w:r>
            <w:r w:rsidR="00247C95">
              <w:rPr>
                <w:noProof/>
                <w:webHidden/>
              </w:rPr>
            </w:r>
            <w:r w:rsidR="00247C95">
              <w:rPr>
                <w:noProof/>
                <w:webHidden/>
              </w:rPr>
              <w:fldChar w:fldCharType="separate"/>
            </w:r>
            <w:r w:rsidR="000B00C1">
              <w:rPr>
                <w:noProof/>
                <w:webHidden/>
              </w:rPr>
              <w:t>7</w:t>
            </w:r>
            <w:r w:rsidR="00247C95">
              <w:rPr>
                <w:noProof/>
                <w:webHidden/>
              </w:rPr>
              <w:fldChar w:fldCharType="end"/>
            </w:r>
          </w:hyperlink>
        </w:p>
        <w:p w14:paraId="1889589E" w14:textId="22D4058B" w:rsidR="00247C95" w:rsidRDefault="00C87F54">
          <w:pPr>
            <w:pStyle w:val="TOC1"/>
            <w:tabs>
              <w:tab w:val="right" w:leader="dot" w:pos="8296"/>
            </w:tabs>
            <w:rPr>
              <w:rFonts w:asciiTheme="minorHAnsi" w:hAnsiTheme="minorHAnsi"/>
              <w:noProof/>
              <w:lang w:eastAsia="en-GB"/>
            </w:rPr>
          </w:pPr>
          <w:hyperlink w:anchor="_Toc514069607" w:history="1">
            <w:r w:rsidR="00247C95" w:rsidRPr="008F516A">
              <w:rPr>
                <w:rStyle w:val="Hyperlink"/>
                <w:noProof/>
              </w:rPr>
              <w:t>Impletion of Buildcompactbdt in C++</w:t>
            </w:r>
            <w:r w:rsidR="00247C95">
              <w:rPr>
                <w:noProof/>
                <w:webHidden/>
              </w:rPr>
              <w:tab/>
            </w:r>
            <w:r w:rsidR="00247C95">
              <w:rPr>
                <w:noProof/>
                <w:webHidden/>
              </w:rPr>
              <w:fldChar w:fldCharType="begin"/>
            </w:r>
            <w:r w:rsidR="00247C95">
              <w:rPr>
                <w:noProof/>
                <w:webHidden/>
              </w:rPr>
              <w:instrText xml:space="preserve"> PAGEREF _Toc514069607 \h </w:instrText>
            </w:r>
            <w:r w:rsidR="00247C95">
              <w:rPr>
                <w:noProof/>
                <w:webHidden/>
              </w:rPr>
            </w:r>
            <w:r w:rsidR="00247C95">
              <w:rPr>
                <w:noProof/>
                <w:webHidden/>
              </w:rPr>
              <w:fldChar w:fldCharType="separate"/>
            </w:r>
            <w:r w:rsidR="000B00C1">
              <w:rPr>
                <w:noProof/>
                <w:webHidden/>
              </w:rPr>
              <w:t>8</w:t>
            </w:r>
            <w:r w:rsidR="00247C95">
              <w:rPr>
                <w:noProof/>
                <w:webHidden/>
              </w:rPr>
              <w:fldChar w:fldCharType="end"/>
            </w:r>
          </w:hyperlink>
        </w:p>
        <w:p w14:paraId="68195BB8" w14:textId="0C42723E" w:rsidR="00247C95" w:rsidRDefault="00C87F54">
          <w:pPr>
            <w:pStyle w:val="TOC2"/>
            <w:tabs>
              <w:tab w:val="right" w:leader="dot" w:pos="8296"/>
            </w:tabs>
            <w:rPr>
              <w:rFonts w:asciiTheme="minorHAnsi" w:hAnsiTheme="minorHAnsi"/>
              <w:noProof/>
              <w:lang w:eastAsia="en-GB"/>
            </w:rPr>
          </w:pPr>
          <w:hyperlink w:anchor="_Toc514069608" w:history="1">
            <w:r w:rsidR="00247C95" w:rsidRPr="008F516A">
              <w:rPr>
                <w:rStyle w:val="Hyperlink"/>
                <w:noProof/>
              </w:rPr>
              <w:t>Generate minterm</w:t>
            </w:r>
            <w:r w:rsidR="00247C95">
              <w:rPr>
                <w:noProof/>
                <w:webHidden/>
              </w:rPr>
              <w:tab/>
            </w:r>
            <w:r w:rsidR="00247C95">
              <w:rPr>
                <w:noProof/>
                <w:webHidden/>
              </w:rPr>
              <w:fldChar w:fldCharType="begin"/>
            </w:r>
            <w:r w:rsidR="00247C95">
              <w:rPr>
                <w:noProof/>
                <w:webHidden/>
              </w:rPr>
              <w:instrText xml:space="preserve"> PAGEREF _Toc514069608 \h </w:instrText>
            </w:r>
            <w:r w:rsidR="00247C95">
              <w:rPr>
                <w:noProof/>
                <w:webHidden/>
              </w:rPr>
            </w:r>
            <w:r w:rsidR="00247C95">
              <w:rPr>
                <w:noProof/>
                <w:webHidden/>
              </w:rPr>
              <w:fldChar w:fldCharType="separate"/>
            </w:r>
            <w:r w:rsidR="000B00C1">
              <w:rPr>
                <w:noProof/>
                <w:webHidden/>
              </w:rPr>
              <w:t>8</w:t>
            </w:r>
            <w:r w:rsidR="00247C95">
              <w:rPr>
                <w:noProof/>
                <w:webHidden/>
              </w:rPr>
              <w:fldChar w:fldCharType="end"/>
            </w:r>
          </w:hyperlink>
        </w:p>
        <w:p w14:paraId="2FE09622" w14:textId="74949CD4" w:rsidR="00247C95" w:rsidRDefault="00C87F54">
          <w:pPr>
            <w:pStyle w:val="TOC2"/>
            <w:tabs>
              <w:tab w:val="right" w:leader="dot" w:pos="8296"/>
            </w:tabs>
            <w:rPr>
              <w:rFonts w:asciiTheme="minorHAnsi" w:hAnsiTheme="minorHAnsi"/>
              <w:noProof/>
              <w:lang w:eastAsia="en-GB"/>
            </w:rPr>
          </w:pPr>
          <w:hyperlink w:anchor="_Toc514069609" w:history="1">
            <w:r w:rsidR="00247C95" w:rsidRPr="008F516A">
              <w:rPr>
                <w:rStyle w:val="Hyperlink"/>
                <w:noProof/>
              </w:rPr>
              <w:t>Find prime implicant</w:t>
            </w:r>
            <w:r w:rsidR="00247C95">
              <w:rPr>
                <w:noProof/>
                <w:webHidden/>
              </w:rPr>
              <w:tab/>
            </w:r>
            <w:r w:rsidR="00247C95">
              <w:rPr>
                <w:noProof/>
                <w:webHidden/>
              </w:rPr>
              <w:fldChar w:fldCharType="begin"/>
            </w:r>
            <w:r w:rsidR="00247C95">
              <w:rPr>
                <w:noProof/>
                <w:webHidden/>
              </w:rPr>
              <w:instrText xml:space="preserve"> PAGEREF _Toc514069609 \h </w:instrText>
            </w:r>
            <w:r w:rsidR="00247C95">
              <w:rPr>
                <w:noProof/>
                <w:webHidden/>
              </w:rPr>
            </w:r>
            <w:r w:rsidR="00247C95">
              <w:rPr>
                <w:noProof/>
                <w:webHidden/>
              </w:rPr>
              <w:fldChar w:fldCharType="separate"/>
            </w:r>
            <w:r w:rsidR="000B00C1">
              <w:rPr>
                <w:noProof/>
                <w:webHidden/>
              </w:rPr>
              <w:t>9</w:t>
            </w:r>
            <w:r w:rsidR="00247C95">
              <w:rPr>
                <w:noProof/>
                <w:webHidden/>
              </w:rPr>
              <w:fldChar w:fldCharType="end"/>
            </w:r>
          </w:hyperlink>
        </w:p>
        <w:p w14:paraId="55EC6C98" w14:textId="43A500C3" w:rsidR="00247C95" w:rsidRDefault="00C87F54">
          <w:pPr>
            <w:pStyle w:val="TOC2"/>
            <w:tabs>
              <w:tab w:val="right" w:leader="dot" w:pos="8296"/>
            </w:tabs>
            <w:rPr>
              <w:rFonts w:asciiTheme="minorHAnsi" w:hAnsiTheme="minorHAnsi"/>
              <w:noProof/>
              <w:lang w:eastAsia="en-GB"/>
            </w:rPr>
          </w:pPr>
          <w:hyperlink w:anchor="_Toc514069610" w:history="1">
            <w:r w:rsidR="00247C95" w:rsidRPr="008F516A">
              <w:rPr>
                <w:rStyle w:val="Hyperlink"/>
                <w:noProof/>
              </w:rPr>
              <w:t>generate the binary decision tree</w:t>
            </w:r>
            <w:r w:rsidR="00247C95">
              <w:rPr>
                <w:noProof/>
                <w:webHidden/>
              </w:rPr>
              <w:tab/>
            </w:r>
            <w:r w:rsidR="00247C95">
              <w:rPr>
                <w:noProof/>
                <w:webHidden/>
              </w:rPr>
              <w:fldChar w:fldCharType="begin"/>
            </w:r>
            <w:r w:rsidR="00247C95">
              <w:rPr>
                <w:noProof/>
                <w:webHidden/>
              </w:rPr>
              <w:instrText xml:space="preserve"> PAGEREF _Toc514069610 \h </w:instrText>
            </w:r>
            <w:r w:rsidR="00247C95">
              <w:rPr>
                <w:noProof/>
                <w:webHidden/>
              </w:rPr>
            </w:r>
            <w:r w:rsidR="00247C95">
              <w:rPr>
                <w:noProof/>
                <w:webHidden/>
              </w:rPr>
              <w:fldChar w:fldCharType="separate"/>
            </w:r>
            <w:r w:rsidR="000B00C1">
              <w:rPr>
                <w:noProof/>
                <w:webHidden/>
              </w:rPr>
              <w:t>11</w:t>
            </w:r>
            <w:r w:rsidR="00247C95">
              <w:rPr>
                <w:noProof/>
                <w:webHidden/>
              </w:rPr>
              <w:fldChar w:fldCharType="end"/>
            </w:r>
          </w:hyperlink>
        </w:p>
        <w:p w14:paraId="6A0EDFAE" w14:textId="27043F3C" w:rsidR="00247C95" w:rsidRDefault="00C87F54">
          <w:pPr>
            <w:pStyle w:val="TOC1"/>
            <w:tabs>
              <w:tab w:val="right" w:leader="dot" w:pos="8296"/>
            </w:tabs>
            <w:rPr>
              <w:rFonts w:asciiTheme="minorHAnsi" w:hAnsiTheme="minorHAnsi"/>
              <w:noProof/>
              <w:lang w:eastAsia="en-GB"/>
            </w:rPr>
          </w:pPr>
          <w:hyperlink w:anchor="_Toc514069611" w:history="1">
            <w:r w:rsidR="00247C95" w:rsidRPr="008F516A">
              <w:rPr>
                <w:rStyle w:val="Hyperlink"/>
                <w:noProof/>
              </w:rPr>
              <w:t>Impletion of Evalcompactbdt in C++</w:t>
            </w:r>
            <w:r w:rsidR="00247C95">
              <w:rPr>
                <w:noProof/>
                <w:webHidden/>
              </w:rPr>
              <w:tab/>
            </w:r>
            <w:r w:rsidR="00247C95">
              <w:rPr>
                <w:noProof/>
                <w:webHidden/>
              </w:rPr>
              <w:fldChar w:fldCharType="begin"/>
            </w:r>
            <w:r w:rsidR="00247C95">
              <w:rPr>
                <w:noProof/>
                <w:webHidden/>
              </w:rPr>
              <w:instrText xml:space="preserve"> PAGEREF _Toc514069611 \h </w:instrText>
            </w:r>
            <w:r w:rsidR="00247C95">
              <w:rPr>
                <w:noProof/>
                <w:webHidden/>
              </w:rPr>
            </w:r>
            <w:r w:rsidR="00247C95">
              <w:rPr>
                <w:noProof/>
                <w:webHidden/>
              </w:rPr>
              <w:fldChar w:fldCharType="separate"/>
            </w:r>
            <w:r w:rsidR="000B00C1">
              <w:rPr>
                <w:noProof/>
                <w:webHidden/>
              </w:rPr>
              <w:t>13</w:t>
            </w:r>
            <w:r w:rsidR="00247C95">
              <w:rPr>
                <w:noProof/>
                <w:webHidden/>
              </w:rPr>
              <w:fldChar w:fldCharType="end"/>
            </w:r>
          </w:hyperlink>
        </w:p>
        <w:p w14:paraId="57A7F598" w14:textId="75C87188" w:rsidR="00247C95" w:rsidRDefault="00C87F54">
          <w:pPr>
            <w:pStyle w:val="TOC1"/>
            <w:tabs>
              <w:tab w:val="right" w:leader="dot" w:pos="8296"/>
            </w:tabs>
            <w:rPr>
              <w:rFonts w:asciiTheme="minorHAnsi" w:hAnsiTheme="minorHAnsi"/>
              <w:noProof/>
              <w:lang w:eastAsia="en-GB"/>
            </w:rPr>
          </w:pPr>
          <w:hyperlink w:anchor="_Toc514069612" w:history="1">
            <w:r w:rsidR="00247C95" w:rsidRPr="008F516A">
              <w:rPr>
                <w:rStyle w:val="Hyperlink"/>
                <w:noProof/>
              </w:rPr>
              <w:t>Experimental Evaluation</w:t>
            </w:r>
            <w:r w:rsidR="00247C95">
              <w:rPr>
                <w:noProof/>
                <w:webHidden/>
              </w:rPr>
              <w:tab/>
            </w:r>
            <w:r w:rsidR="00247C95">
              <w:rPr>
                <w:noProof/>
                <w:webHidden/>
              </w:rPr>
              <w:fldChar w:fldCharType="begin"/>
            </w:r>
            <w:r w:rsidR="00247C95">
              <w:rPr>
                <w:noProof/>
                <w:webHidden/>
              </w:rPr>
              <w:instrText xml:space="preserve"> PAGEREF _Toc514069612 \h </w:instrText>
            </w:r>
            <w:r w:rsidR="00247C95">
              <w:rPr>
                <w:noProof/>
                <w:webHidden/>
              </w:rPr>
            </w:r>
            <w:r w:rsidR="00247C95">
              <w:rPr>
                <w:noProof/>
                <w:webHidden/>
              </w:rPr>
              <w:fldChar w:fldCharType="separate"/>
            </w:r>
            <w:r w:rsidR="000B00C1">
              <w:rPr>
                <w:noProof/>
                <w:webHidden/>
              </w:rPr>
              <w:t>14</w:t>
            </w:r>
            <w:r w:rsidR="00247C95">
              <w:rPr>
                <w:noProof/>
                <w:webHidden/>
              </w:rPr>
              <w:fldChar w:fldCharType="end"/>
            </w:r>
          </w:hyperlink>
        </w:p>
        <w:p w14:paraId="6185AAD3" w14:textId="2CBDA7C5" w:rsidR="00247C95" w:rsidRDefault="00C87F54">
          <w:pPr>
            <w:pStyle w:val="TOC2"/>
            <w:tabs>
              <w:tab w:val="right" w:leader="dot" w:pos="8296"/>
            </w:tabs>
            <w:rPr>
              <w:rFonts w:asciiTheme="minorHAnsi" w:hAnsiTheme="minorHAnsi"/>
              <w:noProof/>
              <w:lang w:eastAsia="en-GB"/>
            </w:rPr>
          </w:pPr>
          <w:hyperlink w:anchor="_Toc514069613" w:history="1">
            <w:r w:rsidR="00247C95" w:rsidRPr="008F516A">
              <w:rPr>
                <w:rStyle w:val="Hyperlink"/>
                <w:noProof/>
              </w:rPr>
              <w:t>Is it worth to implement functions to find essential prime implicants?</w:t>
            </w:r>
            <w:r w:rsidR="00247C95">
              <w:rPr>
                <w:noProof/>
                <w:webHidden/>
              </w:rPr>
              <w:tab/>
            </w:r>
            <w:r w:rsidR="00247C95">
              <w:rPr>
                <w:noProof/>
                <w:webHidden/>
              </w:rPr>
              <w:fldChar w:fldCharType="begin"/>
            </w:r>
            <w:r w:rsidR="00247C95">
              <w:rPr>
                <w:noProof/>
                <w:webHidden/>
              </w:rPr>
              <w:instrText xml:space="preserve"> PAGEREF _Toc514069613 \h </w:instrText>
            </w:r>
            <w:r w:rsidR="00247C95">
              <w:rPr>
                <w:noProof/>
                <w:webHidden/>
              </w:rPr>
            </w:r>
            <w:r w:rsidR="00247C95">
              <w:rPr>
                <w:noProof/>
                <w:webHidden/>
              </w:rPr>
              <w:fldChar w:fldCharType="separate"/>
            </w:r>
            <w:r w:rsidR="000B00C1">
              <w:rPr>
                <w:noProof/>
                <w:webHidden/>
              </w:rPr>
              <w:t>14</w:t>
            </w:r>
            <w:r w:rsidR="00247C95">
              <w:rPr>
                <w:noProof/>
                <w:webHidden/>
              </w:rPr>
              <w:fldChar w:fldCharType="end"/>
            </w:r>
          </w:hyperlink>
        </w:p>
        <w:p w14:paraId="5FF73BFD" w14:textId="02552361" w:rsidR="00247C95" w:rsidRDefault="00C87F54">
          <w:pPr>
            <w:pStyle w:val="TOC2"/>
            <w:tabs>
              <w:tab w:val="right" w:leader="dot" w:pos="8296"/>
            </w:tabs>
            <w:rPr>
              <w:rFonts w:asciiTheme="minorHAnsi" w:hAnsiTheme="minorHAnsi"/>
              <w:noProof/>
              <w:lang w:eastAsia="en-GB"/>
            </w:rPr>
          </w:pPr>
          <w:hyperlink w:anchor="_Toc514069614" w:history="1">
            <w:r w:rsidR="00247C95" w:rsidRPr="008F516A">
              <w:rPr>
                <w:rStyle w:val="Hyperlink"/>
                <w:noProof/>
              </w:rPr>
              <w:t>Memory and time evualtion and optimisation</w:t>
            </w:r>
            <w:r w:rsidR="00247C95">
              <w:rPr>
                <w:noProof/>
                <w:webHidden/>
              </w:rPr>
              <w:tab/>
            </w:r>
            <w:r w:rsidR="00247C95">
              <w:rPr>
                <w:noProof/>
                <w:webHidden/>
              </w:rPr>
              <w:fldChar w:fldCharType="begin"/>
            </w:r>
            <w:r w:rsidR="00247C95">
              <w:rPr>
                <w:noProof/>
                <w:webHidden/>
              </w:rPr>
              <w:instrText xml:space="preserve"> PAGEREF _Toc514069614 \h </w:instrText>
            </w:r>
            <w:r w:rsidR="00247C95">
              <w:rPr>
                <w:noProof/>
                <w:webHidden/>
              </w:rPr>
            </w:r>
            <w:r w:rsidR="00247C95">
              <w:rPr>
                <w:noProof/>
                <w:webHidden/>
              </w:rPr>
              <w:fldChar w:fldCharType="separate"/>
            </w:r>
            <w:r w:rsidR="000B00C1">
              <w:rPr>
                <w:noProof/>
                <w:webHidden/>
              </w:rPr>
              <w:t>15</w:t>
            </w:r>
            <w:r w:rsidR="00247C95">
              <w:rPr>
                <w:noProof/>
                <w:webHidden/>
              </w:rPr>
              <w:fldChar w:fldCharType="end"/>
            </w:r>
          </w:hyperlink>
        </w:p>
        <w:p w14:paraId="2AC542DC" w14:textId="4B4B8029" w:rsidR="00247C95" w:rsidRDefault="00C87F54">
          <w:pPr>
            <w:pStyle w:val="TOC2"/>
            <w:tabs>
              <w:tab w:val="right" w:leader="dot" w:pos="8296"/>
            </w:tabs>
            <w:rPr>
              <w:rFonts w:asciiTheme="minorHAnsi" w:hAnsiTheme="minorHAnsi"/>
              <w:noProof/>
              <w:lang w:eastAsia="en-GB"/>
            </w:rPr>
          </w:pPr>
          <w:hyperlink w:anchor="_Toc514069615" w:history="1">
            <w:r w:rsidR="00247C95" w:rsidRPr="008F516A">
              <w:rPr>
                <w:rStyle w:val="Hyperlink"/>
                <w:noProof/>
              </w:rPr>
              <w:t>Testing on case where can’t be merged</w:t>
            </w:r>
            <w:r w:rsidR="00247C95">
              <w:rPr>
                <w:noProof/>
                <w:webHidden/>
              </w:rPr>
              <w:tab/>
            </w:r>
            <w:r w:rsidR="00247C95">
              <w:rPr>
                <w:noProof/>
                <w:webHidden/>
              </w:rPr>
              <w:fldChar w:fldCharType="begin"/>
            </w:r>
            <w:r w:rsidR="00247C95">
              <w:rPr>
                <w:noProof/>
                <w:webHidden/>
              </w:rPr>
              <w:instrText xml:space="preserve"> PAGEREF _Toc514069615 \h </w:instrText>
            </w:r>
            <w:r w:rsidR="00247C95">
              <w:rPr>
                <w:noProof/>
                <w:webHidden/>
              </w:rPr>
            </w:r>
            <w:r w:rsidR="00247C95">
              <w:rPr>
                <w:noProof/>
                <w:webHidden/>
              </w:rPr>
              <w:fldChar w:fldCharType="separate"/>
            </w:r>
            <w:r w:rsidR="000B00C1">
              <w:rPr>
                <w:noProof/>
                <w:webHidden/>
              </w:rPr>
              <w:t>16</w:t>
            </w:r>
            <w:r w:rsidR="00247C95">
              <w:rPr>
                <w:noProof/>
                <w:webHidden/>
              </w:rPr>
              <w:fldChar w:fldCharType="end"/>
            </w:r>
          </w:hyperlink>
        </w:p>
        <w:p w14:paraId="6CA2C59D" w14:textId="1DDF03AE" w:rsidR="00247C95" w:rsidRDefault="00C87F54">
          <w:pPr>
            <w:pStyle w:val="TOC2"/>
            <w:tabs>
              <w:tab w:val="right" w:leader="dot" w:pos="8296"/>
            </w:tabs>
            <w:rPr>
              <w:rFonts w:asciiTheme="minorHAnsi" w:hAnsiTheme="minorHAnsi"/>
              <w:noProof/>
              <w:lang w:eastAsia="en-GB"/>
            </w:rPr>
          </w:pPr>
          <w:hyperlink w:anchor="_Toc514069616" w:history="1">
            <w:r w:rsidR="00247C95" w:rsidRPr="008F516A">
              <w:rPr>
                <w:rStyle w:val="Hyperlink"/>
                <w:noProof/>
              </w:rPr>
              <w:t>Testing on large fvalues</w:t>
            </w:r>
            <w:r w:rsidR="00247C95">
              <w:rPr>
                <w:noProof/>
                <w:webHidden/>
              </w:rPr>
              <w:tab/>
            </w:r>
            <w:r w:rsidR="00247C95">
              <w:rPr>
                <w:noProof/>
                <w:webHidden/>
              </w:rPr>
              <w:fldChar w:fldCharType="begin"/>
            </w:r>
            <w:r w:rsidR="00247C95">
              <w:rPr>
                <w:noProof/>
                <w:webHidden/>
              </w:rPr>
              <w:instrText xml:space="preserve"> PAGEREF _Toc514069616 \h </w:instrText>
            </w:r>
            <w:r w:rsidR="00247C95">
              <w:rPr>
                <w:noProof/>
                <w:webHidden/>
              </w:rPr>
            </w:r>
            <w:r w:rsidR="00247C95">
              <w:rPr>
                <w:noProof/>
                <w:webHidden/>
              </w:rPr>
              <w:fldChar w:fldCharType="separate"/>
            </w:r>
            <w:r w:rsidR="000B00C1">
              <w:rPr>
                <w:noProof/>
                <w:webHidden/>
              </w:rPr>
              <w:t>16</w:t>
            </w:r>
            <w:r w:rsidR="00247C95">
              <w:rPr>
                <w:noProof/>
                <w:webHidden/>
              </w:rPr>
              <w:fldChar w:fldCharType="end"/>
            </w:r>
          </w:hyperlink>
        </w:p>
        <w:p w14:paraId="3B84141E" w14:textId="120542B0" w:rsidR="00247C95" w:rsidRDefault="00C87F54">
          <w:pPr>
            <w:pStyle w:val="TOC2"/>
            <w:tabs>
              <w:tab w:val="right" w:leader="dot" w:pos="8296"/>
            </w:tabs>
            <w:rPr>
              <w:rFonts w:asciiTheme="minorHAnsi" w:hAnsiTheme="minorHAnsi"/>
              <w:noProof/>
              <w:lang w:eastAsia="en-GB"/>
            </w:rPr>
          </w:pPr>
          <w:hyperlink w:anchor="_Toc514069617" w:history="1">
            <w:r w:rsidR="00247C95" w:rsidRPr="008F516A">
              <w:rPr>
                <w:rStyle w:val="Hyperlink"/>
                <w:noProof/>
              </w:rPr>
              <w:t>Manual test on fvalue with length greater than 64</w:t>
            </w:r>
            <w:r w:rsidR="00247C95">
              <w:rPr>
                <w:noProof/>
                <w:webHidden/>
              </w:rPr>
              <w:tab/>
            </w:r>
            <w:r w:rsidR="00247C95">
              <w:rPr>
                <w:noProof/>
                <w:webHidden/>
              </w:rPr>
              <w:fldChar w:fldCharType="begin"/>
            </w:r>
            <w:r w:rsidR="00247C95">
              <w:rPr>
                <w:noProof/>
                <w:webHidden/>
              </w:rPr>
              <w:instrText xml:space="preserve"> PAGEREF _Toc514069617 \h </w:instrText>
            </w:r>
            <w:r w:rsidR="00247C95">
              <w:rPr>
                <w:noProof/>
                <w:webHidden/>
              </w:rPr>
            </w:r>
            <w:r w:rsidR="00247C95">
              <w:rPr>
                <w:noProof/>
                <w:webHidden/>
              </w:rPr>
              <w:fldChar w:fldCharType="separate"/>
            </w:r>
            <w:r w:rsidR="000B00C1">
              <w:rPr>
                <w:noProof/>
                <w:webHidden/>
              </w:rPr>
              <w:t>17</w:t>
            </w:r>
            <w:r w:rsidR="00247C95">
              <w:rPr>
                <w:noProof/>
                <w:webHidden/>
              </w:rPr>
              <w:fldChar w:fldCharType="end"/>
            </w:r>
          </w:hyperlink>
        </w:p>
        <w:p w14:paraId="550494F2" w14:textId="0BA5058E" w:rsidR="00247C95" w:rsidRDefault="00C87F54">
          <w:pPr>
            <w:pStyle w:val="TOC2"/>
            <w:tabs>
              <w:tab w:val="right" w:leader="dot" w:pos="8296"/>
            </w:tabs>
            <w:rPr>
              <w:rFonts w:asciiTheme="minorHAnsi" w:hAnsiTheme="minorHAnsi"/>
              <w:noProof/>
              <w:lang w:eastAsia="en-GB"/>
            </w:rPr>
          </w:pPr>
          <w:hyperlink w:anchor="_Toc514069618" w:history="1">
            <w:r w:rsidR="00247C95" w:rsidRPr="008F516A">
              <w:rPr>
                <w:rStyle w:val="Hyperlink"/>
                <w:noProof/>
              </w:rPr>
              <w:t>Effect of speed on how Internal representation of minterm is implemented</w:t>
            </w:r>
            <w:r w:rsidR="00247C95">
              <w:rPr>
                <w:noProof/>
                <w:webHidden/>
              </w:rPr>
              <w:tab/>
            </w:r>
            <w:r w:rsidR="00247C95">
              <w:rPr>
                <w:noProof/>
                <w:webHidden/>
              </w:rPr>
              <w:fldChar w:fldCharType="begin"/>
            </w:r>
            <w:r w:rsidR="00247C95">
              <w:rPr>
                <w:noProof/>
                <w:webHidden/>
              </w:rPr>
              <w:instrText xml:space="preserve"> PAGEREF _Toc514069618 \h </w:instrText>
            </w:r>
            <w:r w:rsidR="00247C95">
              <w:rPr>
                <w:noProof/>
                <w:webHidden/>
              </w:rPr>
            </w:r>
            <w:r w:rsidR="00247C95">
              <w:rPr>
                <w:noProof/>
                <w:webHidden/>
              </w:rPr>
              <w:fldChar w:fldCharType="separate"/>
            </w:r>
            <w:r w:rsidR="000B00C1">
              <w:rPr>
                <w:noProof/>
                <w:webHidden/>
              </w:rPr>
              <w:t>18</w:t>
            </w:r>
            <w:r w:rsidR="00247C95">
              <w:rPr>
                <w:noProof/>
                <w:webHidden/>
              </w:rPr>
              <w:fldChar w:fldCharType="end"/>
            </w:r>
          </w:hyperlink>
        </w:p>
        <w:p w14:paraId="2BD2DDC9" w14:textId="33EBAA81" w:rsidR="00247C95" w:rsidRDefault="00C87F54">
          <w:pPr>
            <w:pStyle w:val="TOC1"/>
            <w:tabs>
              <w:tab w:val="right" w:leader="dot" w:pos="8296"/>
            </w:tabs>
            <w:rPr>
              <w:rFonts w:asciiTheme="minorHAnsi" w:hAnsiTheme="minorHAnsi"/>
              <w:noProof/>
              <w:lang w:eastAsia="en-GB"/>
            </w:rPr>
          </w:pPr>
          <w:hyperlink w:anchor="_Toc514069619" w:history="1">
            <w:r w:rsidR="00247C95" w:rsidRPr="008F516A">
              <w:rPr>
                <w:rStyle w:val="Hyperlink"/>
                <w:noProof/>
              </w:rPr>
              <w:t>Appendix</w:t>
            </w:r>
            <w:r w:rsidR="00247C95">
              <w:rPr>
                <w:noProof/>
                <w:webHidden/>
              </w:rPr>
              <w:tab/>
            </w:r>
            <w:r w:rsidR="00247C95">
              <w:rPr>
                <w:noProof/>
                <w:webHidden/>
              </w:rPr>
              <w:fldChar w:fldCharType="begin"/>
            </w:r>
            <w:r w:rsidR="00247C95">
              <w:rPr>
                <w:noProof/>
                <w:webHidden/>
              </w:rPr>
              <w:instrText xml:space="preserve"> PAGEREF _Toc514069619 \h </w:instrText>
            </w:r>
            <w:r w:rsidR="00247C95">
              <w:rPr>
                <w:noProof/>
                <w:webHidden/>
              </w:rPr>
            </w:r>
            <w:r w:rsidR="00247C95">
              <w:rPr>
                <w:noProof/>
                <w:webHidden/>
              </w:rPr>
              <w:fldChar w:fldCharType="separate"/>
            </w:r>
            <w:r w:rsidR="000B00C1">
              <w:rPr>
                <w:noProof/>
                <w:webHidden/>
              </w:rPr>
              <w:t>19</w:t>
            </w:r>
            <w:r w:rsidR="00247C95">
              <w:rPr>
                <w:noProof/>
                <w:webHidden/>
              </w:rPr>
              <w:fldChar w:fldCharType="end"/>
            </w:r>
          </w:hyperlink>
        </w:p>
        <w:p w14:paraId="539321A3" w14:textId="53D7F3D2" w:rsidR="00247C95" w:rsidRDefault="00C87F54">
          <w:pPr>
            <w:pStyle w:val="TOC2"/>
            <w:tabs>
              <w:tab w:val="right" w:leader="dot" w:pos="8296"/>
            </w:tabs>
            <w:rPr>
              <w:rFonts w:asciiTheme="minorHAnsi" w:hAnsiTheme="minorHAnsi"/>
              <w:noProof/>
              <w:lang w:eastAsia="en-GB"/>
            </w:rPr>
          </w:pPr>
          <w:hyperlink w:anchor="_Toc514069620" w:history="1">
            <w:r w:rsidR="00247C95" w:rsidRPr="008F516A">
              <w:rPr>
                <w:rStyle w:val="Hyperlink"/>
                <w:noProof/>
              </w:rPr>
              <w:t>Binary trick</w:t>
            </w:r>
            <w:r w:rsidR="00247C95">
              <w:rPr>
                <w:noProof/>
                <w:webHidden/>
              </w:rPr>
              <w:tab/>
            </w:r>
            <w:r w:rsidR="00247C95">
              <w:rPr>
                <w:noProof/>
                <w:webHidden/>
              </w:rPr>
              <w:fldChar w:fldCharType="begin"/>
            </w:r>
            <w:r w:rsidR="00247C95">
              <w:rPr>
                <w:noProof/>
                <w:webHidden/>
              </w:rPr>
              <w:instrText xml:space="preserve"> PAGEREF _Toc514069620 \h </w:instrText>
            </w:r>
            <w:r w:rsidR="00247C95">
              <w:rPr>
                <w:noProof/>
                <w:webHidden/>
              </w:rPr>
            </w:r>
            <w:r w:rsidR="00247C95">
              <w:rPr>
                <w:noProof/>
                <w:webHidden/>
              </w:rPr>
              <w:fldChar w:fldCharType="separate"/>
            </w:r>
            <w:r w:rsidR="000B00C1">
              <w:rPr>
                <w:noProof/>
                <w:webHidden/>
              </w:rPr>
              <w:t>19</w:t>
            </w:r>
            <w:r w:rsidR="00247C95">
              <w:rPr>
                <w:noProof/>
                <w:webHidden/>
              </w:rPr>
              <w:fldChar w:fldCharType="end"/>
            </w:r>
          </w:hyperlink>
        </w:p>
        <w:p w14:paraId="4E7E5E34" w14:textId="1E29DA37" w:rsidR="00247C95" w:rsidRDefault="00C87F54">
          <w:pPr>
            <w:pStyle w:val="TOC3"/>
            <w:tabs>
              <w:tab w:val="right" w:leader="dot" w:pos="8296"/>
            </w:tabs>
            <w:rPr>
              <w:rFonts w:asciiTheme="minorHAnsi" w:hAnsiTheme="minorHAnsi"/>
              <w:noProof/>
              <w:lang w:eastAsia="en-GB"/>
            </w:rPr>
          </w:pPr>
          <w:hyperlink w:anchor="_Toc514069621" w:history="1">
            <w:r w:rsidR="00247C95" w:rsidRPr="008F516A">
              <w:rPr>
                <w:rStyle w:val="Hyperlink"/>
                <w:noProof/>
              </w:rPr>
              <w:t>Tricks for bitcount</w:t>
            </w:r>
            <w:r w:rsidR="00247C95">
              <w:rPr>
                <w:noProof/>
                <w:webHidden/>
              </w:rPr>
              <w:tab/>
            </w:r>
            <w:r w:rsidR="00247C95">
              <w:rPr>
                <w:noProof/>
                <w:webHidden/>
              </w:rPr>
              <w:fldChar w:fldCharType="begin"/>
            </w:r>
            <w:r w:rsidR="00247C95">
              <w:rPr>
                <w:noProof/>
                <w:webHidden/>
              </w:rPr>
              <w:instrText xml:space="preserve"> PAGEREF _Toc514069621 \h </w:instrText>
            </w:r>
            <w:r w:rsidR="00247C95">
              <w:rPr>
                <w:noProof/>
                <w:webHidden/>
              </w:rPr>
            </w:r>
            <w:r w:rsidR="00247C95">
              <w:rPr>
                <w:noProof/>
                <w:webHidden/>
              </w:rPr>
              <w:fldChar w:fldCharType="separate"/>
            </w:r>
            <w:r w:rsidR="000B00C1">
              <w:rPr>
                <w:noProof/>
                <w:webHidden/>
              </w:rPr>
              <w:t>20</w:t>
            </w:r>
            <w:r w:rsidR="00247C95">
              <w:rPr>
                <w:noProof/>
                <w:webHidden/>
              </w:rPr>
              <w:fldChar w:fldCharType="end"/>
            </w:r>
          </w:hyperlink>
        </w:p>
        <w:p w14:paraId="60F0D19F" w14:textId="49E63ED0" w:rsidR="00247C95" w:rsidRDefault="00C87F54">
          <w:pPr>
            <w:pStyle w:val="TOC2"/>
            <w:tabs>
              <w:tab w:val="right" w:leader="dot" w:pos="8296"/>
            </w:tabs>
            <w:rPr>
              <w:rFonts w:asciiTheme="minorHAnsi" w:hAnsiTheme="minorHAnsi"/>
              <w:noProof/>
              <w:lang w:eastAsia="en-GB"/>
            </w:rPr>
          </w:pPr>
          <w:hyperlink w:anchor="_Toc514069622" w:history="1">
            <w:r w:rsidR="00247C95" w:rsidRPr="008F516A">
              <w:rPr>
                <w:rStyle w:val="Hyperlink"/>
                <w:noProof/>
              </w:rPr>
              <w:t>List of testing case for large fvalues:</w:t>
            </w:r>
            <w:r w:rsidR="00247C95">
              <w:rPr>
                <w:noProof/>
                <w:webHidden/>
              </w:rPr>
              <w:tab/>
            </w:r>
            <w:r w:rsidR="00247C95">
              <w:rPr>
                <w:noProof/>
                <w:webHidden/>
              </w:rPr>
              <w:fldChar w:fldCharType="begin"/>
            </w:r>
            <w:r w:rsidR="00247C95">
              <w:rPr>
                <w:noProof/>
                <w:webHidden/>
              </w:rPr>
              <w:instrText xml:space="preserve"> PAGEREF _Toc514069622 \h </w:instrText>
            </w:r>
            <w:r w:rsidR="00247C95">
              <w:rPr>
                <w:noProof/>
                <w:webHidden/>
              </w:rPr>
            </w:r>
            <w:r w:rsidR="00247C95">
              <w:rPr>
                <w:noProof/>
                <w:webHidden/>
              </w:rPr>
              <w:fldChar w:fldCharType="separate"/>
            </w:r>
            <w:r w:rsidR="000B00C1">
              <w:rPr>
                <w:noProof/>
                <w:webHidden/>
              </w:rPr>
              <w:t>21</w:t>
            </w:r>
            <w:r w:rsidR="00247C95">
              <w:rPr>
                <w:noProof/>
                <w:webHidden/>
              </w:rPr>
              <w:fldChar w:fldCharType="end"/>
            </w:r>
          </w:hyperlink>
        </w:p>
        <w:p w14:paraId="11A6ADB6" w14:textId="44DDD1AE" w:rsidR="00247C95" w:rsidRDefault="00C87F54">
          <w:pPr>
            <w:pStyle w:val="TOC3"/>
            <w:tabs>
              <w:tab w:val="right" w:leader="dot" w:pos="8296"/>
            </w:tabs>
            <w:rPr>
              <w:rFonts w:asciiTheme="minorHAnsi" w:hAnsiTheme="minorHAnsi"/>
              <w:noProof/>
              <w:lang w:eastAsia="en-GB"/>
            </w:rPr>
          </w:pPr>
          <w:hyperlink w:anchor="_Toc514069623" w:history="1">
            <w:r w:rsidR="00247C95" w:rsidRPr="008F516A">
              <w:rPr>
                <w:rStyle w:val="Hyperlink"/>
                <w:noProof/>
              </w:rPr>
              <w:t>Set 1</w:t>
            </w:r>
            <w:r w:rsidR="00247C95">
              <w:rPr>
                <w:noProof/>
                <w:webHidden/>
              </w:rPr>
              <w:tab/>
            </w:r>
            <w:r w:rsidR="00247C95">
              <w:rPr>
                <w:noProof/>
                <w:webHidden/>
              </w:rPr>
              <w:fldChar w:fldCharType="begin"/>
            </w:r>
            <w:r w:rsidR="00247C95">
              <w:rPr>
                <w:noProof/>
                <w:webHidden/>
              </w:rPr>
              <w:instrText xml:space="preserve"> PAGEREF _Toc514069623 \h </w:instrText>
            </w:r>
            <w:r w:rsidR="00247C95">
              <w:rPr>
                <w:noProof/>
                <w:webHidden/>
              </w:rPr>
            </w:r>
            <w:r w:rsidR="00247C95">
              <w:rPr>
                <w:noProof/>
                <w:webHidden/>
              </w:rPr>
              <w:fldChar w:fldCharType="separate"/>
            </w:r>
            <w:r w:rsidR="000B00C1">
              <w:rPr>
                <w:noProof/>
                <w:webHidden/>
              </w:rPr>
              <w:t>21</w:t>
            </w:r>
            <w:r w:rsidR="00247C95">
              <w:rPr>
                <w:noProof/>
                <w:webHidden/>
              </w:rPr>
              <w:fldChar w:fldCharType="end"/>
            </w:r>
          </w:hyperlink>
        </w:p>
        <w:p w14:paraId="4262D6A4" w14:textId="0186D10A" w:rsidR="00247C95" w:rsidRDefault="00C87F54">
          <w:pPr>
            <w:pStyle w:val="TOC3"/>
            <w:tabs>
              <w:tab w:val="right" w:leader="dot" w:pos="8296"/>
            </w:tabs>
            <w:rPr>
              <w:rFonts w:asciiTheme="minorHAnsi" w:hAnsiTheme="minorHAnsi"/>
              <w:noProof/>
              <w:lang w:eastAsia="en-GB"/>
            </w:rPr>
          </w:pPr>
          <w:hyperlink w:anchor="_Toc514069624" w:history="1">
            <w:r w:rsidR="00247C95" w:rsidRPr="008F516A">
              <w:rPr>
                <w:rStyle w:val="Hyperlink"/>
                <w:noProof/>
              </w:rPr>
              <w:t>Set 2</w:t>
            </w:r>
            <w:r w:rsidR="00247C95">
              <w:rPr>
                <w:noProof/>
                <w:webHidden/>
              </w:rPr>
              <w:tab/>
            </w:r>
            <w:r w:rsidR="00247C95">
              <w:rPr>
                <w:noProof/>
                <w:webHidden/>
              </w:rPr>
              <w:fldChar w:fldCharType="begin"/>
            </w:r>
            <w:r w:rsidR="00247C95">
              <w:rPr>
                <w:noProof/>
                <w:webHidden/>
              </w:rPr>
              <w:instrText xml:space="preserve"> PAGEREF _Toc514069624 \h </w:instrText>
            </w:r>
            <w:r w:rsidR="00247C95">
              <w:rPr>
                <w:noProof/>
                <w:webHidden/>
              </w:rPr>
            </w:r>
            <w:r w:rsidR="00247C95">
              <w:rPr>
                <w:noProof/>
                <w:webHidden/>
              </w:rPr>
              <w:fldChar w:fldCharType="separate"/>
            </w:r>
            <w:r w:rsidR="000B00C1">
              <w:rPr>
                <w:noProof/>
                <w:webHidden/>
              </w:rPr>
              <w:t>22</w:t>
            </w:r>
            <w:r w:rsidR="00247C95">
              <w:rPr>
                <w:noProof/>
                <w:webHidden/>
              </w:rPr>
              <w:fldChar w:fldCharType="end"/>
            </w:r>
          </w:hyperlink>
        </w:p>
        <w:p w14:paraId="64D11BE8" w14:textId="359F1C16" w:rsidR="00247C95" w:rsidRDefault="00C87F54">
          <w:pPr>
            <w:pStyle w:val="TOC3"/>
            <w:tabs>
              <w:tab w:val="right" w:leader="dot" w:pos="8296"/>
            </w:tabs>
            <w:rPr>
              <w:rFonts w:asciiTheme="minorHAnsi" w:hAnsiTheme="minorHAnsi"/>
              <w:noProof/>
              <w:lang w:eastAsia="en-GB"/>
            </w:rPr>
          </w:pPr>
          <w:hyperlink w:anchor="_Toc514069625" w:history="1">
            <w:r w:rsidR="00247C95" w:rsidRPr="008F516A">
              <w:rPr>
                <w:rStyle w:val="Hyperlink"/>
                <w:noProof/>
              </w:rPr>
              <w:t>Set 3</w:t>
            </w:r>
            <w:r w:rsidR="00247C95">
              <w:rPr>
                <w:noProof/>
                <w:webHidden/>
              </w:rPr>
              <w:tab/>
            </w:r>
            <w:r w:rsidR="00247C95">
              <w:rPr>
                <w:noProof/>
                <w:webHidden/>
              </w:rPr>
              <w:fldChar w:fldCharType="begin"/>
            </w:r>
            <w:r w:rsidR="00247C95">
              <w:rPr>
                <w:noProof/>
                <w:webHidden/>
              </w:rPr>
              <w:instrText xml:space="preserve"> PAGEREF _Toc514069625 \h </w:instrText>
            </w:r>
            <w:r w:rsidR="00247C95">
              <w:rPr>
                <w:noProof/>
                <w:webHidden/>
              </w:rPr>
            </w:r>
            <w:r w:rsidR="00247C95">
              <w:rPr>
                <w:noProof/>
                <w:webHidden/>
              </w:rPr>
              <w:fldChar w:fldCharType="separate"/>
            </w:r>
            <w:r w:rsidR="000B00C1">
              <w:rPr>
                <w:noProof/>
                <w:webHidden/>
              </w:rPr>
              <w:t>23</w:t>
            </w:r>
            <w:r w:rsidR="00247C95">
              <w:rPr>
                <w:noProof/>
                <w:webHidden/>
              </w:rPr>
              <w:fldChar w:fldCharType="end"/>
            </w:r>
          </w:hyperlink>
        </w:p>
        <w:p w14:paraId="45287450" w14:textId="4A39C480" w:rsidR="00247C95" w:rsidRDefault="00C87F54">
          <w:pPr>
            <w:pStyle w:val="TOC3"/>
            <w:tabs>
              <w:tab w:val="right" w:leader="dot" w:pos="8296"/>
            </w:tabs>
            <w:rPr>
              <w:rFonts w:asciiTheme="minorHAnsi" w:hAnsiTheme="minorHAnsi"/>
              <w:noProof/>
              <w:lang w:eastAsia="en-GB"/>
            </w:rPr>
          </w:pPr>
          <w:hyperlink w:anchor="_Toc514069626" w:history="1">
            <w:r w:rsidR="00247C95" w:rsidRPr="008F516A">
              <w:rPr>
                <w:rStyle w:val="Hyperlink"/>
                <w:noProof/>
              </w:rPr>
              <w:t>Set 4</w:t>
            </w:r>
            <w:r w:rsidR="00247C95">
              <w:rPr>
                <w:noProof/>
                <w:webHidden/>
              </w:rPr>
              <w:tab/>
            </w:r>
            <w:r w:rsidR="00247C95">
              <w:rPr>
                <w:noProof/>
                <w:webHidden/>
              </w:rPr>
              <w:fldChar w:fldCharType="begin"/>
            </w:r>
            <w:r w:rsidR="00247C95">
              <w:rPr>
                <w:noProof/>
                <w:webHidden/>
              </w:rPr>
              <w:instrText xml:space="preserve"> PAGEREF _Toc514069626 \h </w:instrText>
            </w:r>
            <w:r w:rsidR="00247C95">
              <w:rPr>
                <w:noProof/>
                <w:webHidden/>
              </w:rPr>
            </w:r>
            <w:r w:rsidR="00247C95">
              <w:rPr>
                <w:noProof/>
                <w:webHidden/>
              </w:rPr>
              <w:fldChar w:fldCharType="separate"/>
            </w:r>
            <w:r w:rsidR="000B00C1">
              <w:rPr>
                <w:noProof/>
                <w:webHidden/>
              </w:rPr>
              <w:t>24</w:t>
            </w:r>
            <w:r w:rsidR="00247C95">
              <w:rPr>
                <w:noProof/>
                <w:webHidden/>
              </w:rPr>
              <w:fldChar w:fldCharType="end"/>
            </w:r>
          </w:hyperlink>
        </w:p>
        <w:p w14:paraId="3C030385" w14:textId="5E693962" w:rsidR="00247C95" w:rsidRDefault="00C87F54">
          <w:pPr>
            <w:pStyle w:val="TOC3"/>
            <w:tabs>
              <w:tab w:val="right" w:leader="dot" w:pos="8296"/>
            </w:tabs>
            <w:rPr>
              <w:rFonts w:asciiTheme="minorHAnsi" w:hAnsiTheme="minorHAnsi"/>
              <w:noProof/>
              <w:lang w:eastAsia="en-GB"/>
            </w:rPr>
          </w:pPr>
          <w:hyperlink w:anchor="_Toc514069627" w:history="1">
            <w:r w:rsidR="00247C95" w:rsidRPr="008F516A">
              <w:rPr>
                <w:rStyle w:val="Hyperlink"/>
                <w:noProof/>
              </w:rPr>
              <w:t>Set 5</w:t>
            </w:r>
            <w:r w:rsidR="00247C95">
              <w:rPr>
                <w:noProof/>
                <w:webHidden/>
              </w:rPr>
              <w:tab/>
            </w:r>
            <w:r w:rsidR="00247C95">
              <w:rPr>
                <w:noProof/>
                <w:webHidden/>
              </w:rPr>
              <w:fldChar w:fldCharType="begin"/>
            </w:r>
            <w:r w:rsidR="00247C95">
              <w:rPr>
                <w:noProof/>
                <w:webHidden/>
              </w:rPr>
              <w:instrText xml:space="preserve"> PAGEREF _Toc514069627 \h </w:instrText>
            </w:r>
            <w:r w:rsidR="00247C95">
              <w:rPr>
                <w:noProof/>
                <w:webHidden/>
              </w:rPr>
            </w:r>
            <w:r w:rsidR="00247C95">
              <w:rPr>
                <w:noProof/>
                <w:webHidden/>
              </w:rPr>
              <w:fldChar w:fldCharType="separate"/>
            </w:r>
            <w:r w:rsidR="000B00C1">
              <w:rPr>
                <w:noProof/>
                <w:webHidden/>
              </w:rPr>
              <w:t>25</w:t>
            </w:r>
            <w:r w:rsidR="00247C95">
              <w:rPr>
                <w:noProof/>
                <w:webHidden/>
              </w:rPr>
              <w:fldChar w:fldCharType="end"/>
            </w:r>
          </w:hyperlink>
        </w:p>
        <w:p w14:paraId="2A95DE5A" w14:textId="06ED2EE5" w:rsidR="00C97CF0" w:rsidRDefault="00C97CF0">
          <w:r>
            <w:rPr>
              <w:b/>
              <w:bCs/>
              <w:noProof/>
            </w:rPr>
            <w:fldChar w:fldCharType="end"/>
          </w:r>
        </w:p>
      </w:sdtContent>
    </w:sdt>
    <w:p w14:paraId="527FD964" w14:textId="77777777" w:rsidR="00C97CF0" w:rsidRDefault="00C97CF0" w:rsidP="00C97CF0"/>
    <w:p w14:paraId="1CEC3C14" w14:textId="77777777" w:rsidR="00F53653" w:rsidRDefault="00F53653">
      <w:pPr>
        <w:widowControl/>
        <w:jc w:val="left"/>
        <w:rPr>
          <w:rFonts w:asciiTheme="majorHAnsi" w:eastAsiaTheme="majorEastAsia" w:hAnsiTheme="majorHAnsi" w:cstheme="majorBidi"/>
          <w:color w:val="2F5496" w:themeColor="accent1" w:themeShade="BF"/>
          <w:sz w:val="32"/>
          <w:szCs w:val="32"/>
        </w:rPr>
      </w:pPr>
      <w:r>
        <w:br w:type="page"/>
      </w:r>
    </w:p>
    <w:p w14:paraId="0DC3C219" w14:textId="56B9472C" w:rsidR="005F4B33" w:rsidRDefault="00C97CF0" w:rsidP="005F4B33">
      <w:pPr>
        <w:pStyle w:val="Heading1"/>
      </w:pPr>
      <w:bookmarkStart w:id="1" w:name="_Toc514069602"/>
      <w:r>
        <w:lastRenderedPageBreak/>
        <w:t>Introduction</w:t>
      </w:r>
      <w:bookmarkEnd w:id="1"/>
    </w:p>
    <w:p w14:paraId="7614432D" w14:textId="7A5AFD8B" w:rsidR="00B45371" w:rsidRDefault="005F4B33" w:rsidP="005F4B33">
      <w:r>
        <w:t>The specification for this assignment is to produce a function (</w:t>
      </w:r>
      <w:r w:rsidRPr="005F4B33">
        <w:t>buildcompactbdt</w:t>
      </w:r>
      <w:r>
        <w:t>) that generate a reduced binary tree with minimum nodes, and a function (</w:t>
      </w:r>
      <w:r w:rsidRPr="005F4B33">
        <w:t>evalcompactbdt</w:t>
      </w:r>
      <w:r>
        <w:t>) will use this tree to evaluate input string to produce true “1”, or false “0”.</w:t>
      </w:r>
    </w:p>
    <w:p w14:paraId="19B0B8EE" w14:textId="1FC2FCA1" w:rsidR="005F4B33" w:rsidRPr="00C769FE" w:rsidRDefault="005F4B33" w:rsidP="00C769FE">
      <w:pPr>
        <w:pStyle w:val="Heading1"/>
      </w:pPr>
      <w:bookmarkStart w:id="2" w:name="_Toc514069603"/>
      <w:r w:rsidRPr="007D139B">
        <w:t>Description</w:t>
      </w:r>
      <w:r>
        <w:t xml:space="preserve"> of Algorithm</w:t>
      </w:r>
      <w:bookmarkEnd w:id="2"/>
    </w:p>
    <w:p w14:paraId="2BB3497C" w14:textId="77777777" w:rsidR="005F4B33" w:rsidRDefault="005F4B33" w:rsidP="005F4B33">
      <w:r>
        <w:t xml:space="preserve">The </w:t>
      </w:r>
      <w:r w:rsidR="00E053A4">
        <w:t xml:space="preserve">input for </w:t>
      </w:r>
      <w:r w:rsidR="00E053A4" w:rsidRPr="005F4B33">
        <w:t>buildcompactbdt</w:t>
      </w:r>
      <w:r w:rsidR="00E053A4">
        <w:t xml:space="preserve"> is a </w:t>
      </w:r>
      <w:r w:rsidR="00A36366">
        <w:t>list</w:t>
      </w:r>
      <w:r w:rsidR="00E053A4">
        <w:t xml:space="preserve"> of string, </w:t>
      </w:r>
      <w:r w:rsidR="00A36366">
        <w:t>where each entry in string corresponds to a row in truth table which evaluate to 1. This input can be considered as an POS (Product of Sum) expression, where each string corresponds to a minterm</w:t>
      </w:r>
      <w:r w:rsidR="00971693">
        <w:t xml:space="preserve">, with the </w:t>
      </w:r>
      <w:r w:rsidR="00296F1F">
        <w:t xml:space="preserve">left </w:t>
      </w:r>
      <w:r w:rsidR="00971693">
        <w:t>most side as x1, which corresponds to LSB (Least significant bit)</w:t>
      </w:r>
      <w:r w:rsidR="00296F1F">
        <w:t xml:space="preserve"> </w:t>
      </w:r>
      <w:r w:rsidR="00971693">
        <w:t xml:space="preserve">of the minterm, as illustrated by the </w:t>
      </w:r>
      <w:r w:rsidR="0017128C">
        <w:t>diagram</w:t>
      </w:r>
      <w:r w:rsidR="00971693">
        <w:t xml:space="preserve"> below.</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3"/>
        <w:gridCol w:w="1308"/>
        <w:gridCol w:w="3119"/>
        <w:gridCol w:w="291"/>
      </w:tblGrid>
      <w:tr w:rsidR="007B1F19" w14:paraId="4FE7EA02" w14:textId="77777777" w:rsidTr="007B1F19">
        <w:trPr>
          <w:trHeight w:val="336"/>
          <w:jc w:val="right"/>
        </w:trPr>
        <w:tc>
          <w:tcPr>
            <w:tcW w:w="2803" w:type="dxa"/>
          </w:tcPr>
          <w:p w14:paraId="1816EC22" w14:textId="77777777" w:rsidR="007B1F19" w:rsidRPr="007B1F19" w:rsidRDefault="007B1F19" w:rsidP="00296F1F">
            <w:pPr>
              <w:jc w:val="center"/>
            </w:pPr>
            <w:r w:rsidRPr="007B1F19">
              <w:t>Input string</w:t>
            </w:r>
          </w:p>
          <w:p w14:paraId="426D9A86" w14:textId="77777777" w:rsidR="007B1F19" w:rsidRPr="007B1F19" w:rsidRDefault="007B1F19" w:rsidP="00296F1F">
            <w:pPr>
              <w:jc w:val="center"/>
              <w:rPr>
                <w:sz w:val="4"/>
                <w:szCs w:val="4"/>
              </w:rPr>
            </w:pPr>
          </w:p>
        </w:tc>
        <w:tc>
          <w:tcPr>
            <w:tcW w:w="4718" w:type="dxa"/>
            <w:gridSpan w:val="3"/>
          </w:tcPr>
          <w:p w14:paraId="01CDD16D" w14:textId="62DCFCAF" w:rsidR="007B1F19" w:rsidRDefault="007B1F19" w:rsidP="007B1F19">
            <w:pPr>
              <w:jc w:val="center"/>
            </w:pPr>
            <w:r>
              <w:t>Internal representation (</w:t>
            </w:r>
            <w:r w:rsidR="0029774E">
              <w:t>term</w:t>
            </w:r>
            <w:r>
              <w:t>)</w:t>
            </w:r>
          </w:p>
        </w:tc>
      </w:tr>
      <w:tr w:rsidR="007B1F19" w14:paraId="362F9844" w14:textId="77777777" w:rsidTr="007B1F19">
        <w:trPr>
          <w:trHeight w:val="644"/>
          <w:jc w:val="right"/>
        </w:trPr>
        <w:tc>
          <w:tcPr>
            <w:tcW w:w="2803" w:type="dxa"/>
          </w:tcPr>
          <w:tbl>
            <w:tblPr>
              <w:tblStyle w:val="TableGrid"/>
              <w:tblW w:w="2577" w:type="dxa"/>
              <w:tblLook w:val="04A0" w:firstRow="1" w:lastRow="0" w:firstColumn="1" w:lastColumn="0" w:noHBand="0" w:noVBand="1"/>
            </w:tblPr>
            <w:tblGrid>
              <w:gridCol w:w="956"/>
              <w:gridCol w:w="436"/>
              <w:gridCol w:w="1185"/>
            </w:tblGrid>
            <w:tr w:rsidR="007B1F19" w14:paraId="57DF6362" w14:textId="77777777" w:rsidTr="007B1F19">
              <w:trPr>
                <w:trHeight w:val="307"/>
              </w:trPr>
              <w:tc>
                <w:tcPr>
                  <w:tcW w:w="980" w:type="dxa"/>
                </w:tcPr>
                <w:p w14:paraId="0F093D67" w14:textId="77777777" w:rsidR="007B1F19" w:rsidRDefault="007B1F19" w:rsidP="00A217CC">
                  <w:r w:rsidRPr="00296F1F">
                    <w:rPr>
                      <w:sz w:val="20"/>
                    </w:rPr>
                    <w:t>Most left</w:t>
                  </w:r>
                </w:p>
              </w:tc>
              <w:tc>
                <w:tcPr>
                  <w:tcW w:w="370" w:type="dxa"/>
                </w:tcPr>
                <w:p w14:paraId="70854765" w14:textId="77777777" w:rsidR="007B1F19" w:rsidRDefault="007B1F19" w:rsidP="00296F1F">
                  <w:pPr>
                    <w:jc w:val="center"/>
                  </w:pPr>
                  <w:r>
                    <w:t>…</w:t>
                  </w:r>
                </w:p>
              </w:tc>
              <w:tc>
                <w:tcPr>
                  <w:tcW w:w="1227" w:type="dxa"/>
                </w:tcPr>
                <w:p w14:paraId="4410E99F" w14:textId="77777777" w:rsidR="007B1F19" w:rsidRDefault="007B1F19" w:rsidP="00A217CC">
                  <w:r w:rsidRPr="00296F1F">
                    <w:rPr>
                      <w:sz w:val="20"/>
                    </w:rPr>
                    <w:t>Most right</w:t>
                  </w:r>
                </w:p>
              </w:tc>
            </w:tr>
            <w:tr w:rsidR="007B1F19" w14:paraId="14DF2715" w14:textId="77777777" w:rsidTr="007B1F19">
              <w:trPr>
                <w:trHeight w:val="307"/>
              </w:trPr>
              <w:tc>
                <w:tcPr>
                  <w:tcW w:w="980" w:type="dxa"/>
                </w:tcPr>
                <w:p w14:paraId="2FF492A6" w14:textId="77777777" w:rsidR="007B1F19" w:rsidRDefault="00C87F54" w:rsidP="00A217CC">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m:oMathPara>
                </w:p>
              </w:tc>
              <w:tc>
                <w:tcPr>
                  <w:tcW w:w="370" w:type="dxa"/>
                </w:tcPr>
                <w:p w14:paraId="54AAC14C" w14:textId="77777777" w:rsidR="007B1F19" w:rsidRDefault="007B1F19" w:rsidP="00296F1F">
                  <w:pPr>
                    <w:jc w:val="center"/>
                  </w:pPr>
                  <w:r>
                    <w:t>…</w:t>
                  </w:r>
                </w:p>
              </w:tc>
              <w:tc>
                <w:tcPr>
                  <w:tcW w:w="1227" w:type="dxa"/>
                </w:tcPr>
                <w:p w14:paraId="35C65607" w14:textId="77777777" w:rsidR="007B1F19" w:rsidRDefault="00C87F54" w:rsidP="00A217CC">
                  <m:oMathPara>
                    <m:oMath>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m:oMathPara>
                </w:p>
              </w:tc>
            </w:tr>
          </w:tbl>
          <w:p w14:paraId="4FEB109E" w14:textId="77777777" w:rsidR="007B1F19" w:rsidRDefault="007B1F19" w:rsidP="00A217CC"/>
        </w:tc>
        <w:tc>
          <w:tcPr>
            <w:tcW w:w="1308" w:type="dxa"/>
          </w:tcPr>
          <w:p w14:paraId="07E95BE3" w14:textId="77777777" w:rsidR="007B1F19" w:rsidRDefault="007B1F19" w:rsidP="00A217CC">
            <w:r>
              <w:rPr>
                <w:noProof/>
                <w:lang w:eastAsia="en-GB"/>
              </w:rPr>
              <mc:AlternateContent>
                <mc:Choice Requires="wps">
                  <w:drawing>
                    <wp:anchor distT="0" distB="0" distL="114300" distR="114300" simplePos="0" relativeHeight="251661312" behindDoc="0" locked="0" layoutInCell="1" allowOverlap="1" wp14:anchorId="2FCB7B79" wp14:editId="1CC07E9E">
                      <wp:simplePos x="0" y="0"/>
                      <wp:positionH relativeFrom="column">
                        <wp:posOffset>21194</wp:posOffset>
                      </wp:positionH>
                      <wp:positionV relativeFrom="paragraph">
                        <wp:posOffset>45657</wp:posOffset>
                      </wp:positionV>
                      <wp:extent cx="712520" cy="296883"/>
                      <wp:effectExtent l="19050" t="19050" r="11430" b="46355"/>
                      <wp:wrapNone/>
                      <wp:docPr id="1" name="Arrow: Left-Right 1"/>
                      <wp:cNvGraphicFramePr/>
                      <a:graphic xmlns:a="http://schemas.openxmlformats.org/drawingml/2006/main">
                        <a:graphicData uri="http://schemas.microsoft.com/office/word/2010/wordprocessingShape">
                          <wps:wsp>
                            <wps:cNvSpPr/>
                            <wps:spPr>
                              <a:xfrm>
                                <a:off x="0" y="0"/>
                                <a:ext cx="712520" cy="296883"/>
                              </a:xfrm>
                              <a:prstGeom prst="leftRightArrow">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AD7078" w14:textId="77777777" w:rsidR="00D4623D" w:rsidRDefault="00D4623D" w:rsidP="00A619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CB7B7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 o:spid="_x0000_s1026" type="#_x0000_t69" style="position:absolute;left:0;text-align:left;margin-left:1.65pt;margin-top:3.6pt;width:56.1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" adj="4500" fillcolor="#e7e6e6 [3214]" strokecolor="#1f3763 [1604]" strokeweight="1pt">
                      <v:textbox>
                        <w:txbxContent>
                          <w:p w14:paraId="54AD7078" w14:textId="77777777" w:rsidR="00D4623D" w:rsidRDefault="00D4623D" w:rsidP="00A619C6">
                            <w:pPr>
                              <w:jc w:val="center"/>
                            </w:pPr>
                          </w:p>
                        </w:txbxContent>
                      </v:textbox>
                    </v:shape>
                  </w:pict>
                </mc:Fallback>
              </mc:AlternateContent>
            </w:r>
          </w:p>
        </w:tc>
        <w:tc>
          <w:tcPr>
            <w:tcW w:w="3119" w:type="dxa"/>
          </w:tcPr>
          <w:tbl>
            <w:tblPr>
              <w:tblStyle w:val="TableGrid"/>
              <w:tblW w:w="2457" w:type="dxa"/>
              <w:tblLook w:val="04A0" w:firstRow="1" w:lastRow="0" w:firstColumn="1" w:lastColumn="0" w:noHBand="0" w:noVBand="1"/>
            </w:tblPr>
            <w:tblGrid>
              <w:gridCol w:w="988"/>
              <w:gridCol w:w="582"/>
              <w:gridCol w:w="887"/>
            </w:tblGrid>
            <w:tr w:rsidR="007B1F19" w14:paraId="51023B60" w14:textId="77777777" w:rsidTr="007B1F19">
              <w:trPr>
                <w:trHeight w:val="310"/>
              </w:trPr>
              <w:tc>
                <w:tcPr>
                  <w:tcW w:w="988" w:type="dxa"/>
                </w:tcPr>
                <w:p w14:paraId="1E76C8D1" w14:textId="77777777" w:rsidR="007B1F19" w:rsidRDefault="007B1F19" w:rsidP="007B1F19">
                  <w:pPr>
                    <w:jc w:val="center"/>
                  </w:pPr>
                  <w:r>
                    <w:rPr>
                      <w:sz w:val="20"/>
                    </w:rPr>
                    <w:t>MSB</w:t>
                  </w:r>
                </w:p>
              </w:tc>
              <w:tc>
                <w:tcPr>
                  <w:tcW w:w="582" w:type="dxa"/>
                </w:tcPr>
                <w:p w14:paraId="4E02B9FD" w14:textId="77777777" w:rsidR="007B1F19" w:rsidRDefault="007B1F19" w:rsidP="00296F1F">
                  <w:pPr>
                    <w:jc w:val="center"/>
                  </w:pPr>
                  <w:r>
                    <w:t>…</w:t>
                  </w:r>
                </w:p>
              </w:tc>
              <w:tc>
                <w:tcPr>
                  <w:tcW w:w="887" w:type="dxa"/>
                </w:tcPr>
                <w:p w14:paraId="59A6045D" w14:textId="77777777" w:rsidR="007B1F19" w:rsidRDefault="007B1F19" w:rsidP="007B1F19">
                  <w:pPr>
                    <w:jc w:val="center"/>
                  </w:pPr>
                  <w:r>
                    <w:rPr>
                      <w:sz w:val="20"/>
                    </w:rPr>
                    <w:t>LSB</w:t>
                  </w:r>
                </w:p>
              </w:tc>
            </w:tr>
            <w:tr w:rsidR="007B1F19" w14:paraId="671AC140" w14:textId="77777777" w:rsidTr="007B1F19">
              <w:trPr>
                <w:trHeight w:val="310"/>
              </w:trPr>
              <w:tc>
                <w:tcPr>
                  <w:tcW w:w="988" w:type="dxa"/>
                </w:tcPr>
                <w:p w14:paraId="5DACB8AD" w14:textId="208CB52B" w:rsidR="007B1F19" w:rsidRDefault="00C87F54" w:rsidP="00296F1F">
                  <m:oMathPara>
                    <m:oMath>
                      <m:sSub>
                        <m:sSubPr>
                          <m:ctrlPr>
                            <w:rPr>
                              <w:rFonts w:ascii="Cambria Math" w:hAnsi="Cambria Math"/>
                            </w:rPr>
                          </m:ctrlPr>
                        </m:sSubPr>
                        <m:e>
                          <m:r>
                            <m:rPr>
                              <m:sty m:val="p"/>
                            </m:rPr>
                            <w:rPr>
                              <w:rFonts w:ascii="Cambria Math" w:hAnsi="Cambria Math"/>
                            </w:rPr>
                            <m:t>x</m:t>
                          </m:r>
                        </m:e>
                        <m:sub>
                          <m:r>
                            <w:rPr>
                              <w:rFonts w:ascii="Cambria Math" w:hAnsi="Cambria Math"/>
                            </w:rPr>
                            <m:t>n-1</m:t>
                          </m:r>
                        </m:sub>
                      </m:sSub>
                    </m:oMath>
                  </m:oMathPara>
                </w:p>
              </w:tc>
              <w:tc>
                <w:tcPr>
                  <w:tcW w:w="582" w:type="dxa"/>
                </w:tcPr>
                <w:p w14:paraId="4635A6C7" w14:textId="77777777" w:rsidR="007B1F19" w:rsidRDefault="007B1F19" w:rsidP="00296F1F">
                  <w:pPr>
                    <w:jc w:val="center"/>
                  </w:pPr>
                  <w:r>
                    <w:t>…</w:t>
                  </w:r>
                </w:p>
              </w:tc>
              <w:tc>
                <w:tcPr>
                  <w:tcW w:w="887" w:type="dxa"/>
                </w:tcPr>
                <w:p w14:paraId="134C09A5" w14:textId="3ED4BF02" w:rsidR="007B1F19" w:rsidRDefault="00C87F54" w:rsidP="00296F1F">
                  <m:oMathPara>
                    <m:oMath>
                      <m:sSub>
                        <m:sSubPr>
                          <m:ctrlPr>
                            <w:rPr>
                              <w:rFonts w:ascii="Cambria Math" w:hAnsi="Cambria Math"/>
                            </w:rPr>
                          </m:ctrlPr>
                        </m:sSubPr>
                        <m:e>
                          <m:r>
                            <m:rPr>
                              <m:sty m:val="p"/>
                            </m:rPr>
                            <w:rPr>
                              <w:rFonts w:ascii="Cambria Math" w:hAnsi="Cambria Math"/>
                            </w:rPr>
                            <m:t>x</m:t>
                          </m:r>
                        </m:e>
                        <m:sub>
                          <m:r>
                            <w:rPr>
                              <w:rFonts w:ascii="Cambria Math" w:hAnsi="Cambria Math"/>
                            </w:rPr>
                            <m:t>0</m:t>
                          </m:r>
                        </m:sub>
                      </m:sSub>
                    </m:oMath>
                  </m:oMathPara>
                </w:p>
              </w:tc>
            </w:tr>
          </w:tbl>
          <w:p w14:paraId="0874AAF1" w14:textId="77777777" w:rsidR="007B1F19" w:rsidRDefault="007B1F19" w:rsidP="00A217CC"/>
        </w:tc>
        <w:tc>
          <w:tcPr>
            <w:tcW w:w="291" w:type="dxa"/>
          </w:tcPr>
          <w:p w14:paraId="7ECE883C" w14:textId="77777777" w:rsidR="007B1F19" w:rsidRDefault="007B1F19" w:rsidP="007B1F19">
            <w:pPr>
              <w:rPr>
                <w:sz w:val="20"/>
              </w:rPr>
            </w:pPr>
          </w:p>
          <w:p w14:paraId="544D57D6" w14:textId="77777777" w:rsidR="001F7D85" w:rsidRDefault="001F7D85" w:rsidP="007B1F19">
            <w:pPr>
              <w:rPr>
                <w:sz w:val="20"/>
              </w:rPr>
            </w:pPr>
          </w:p>
        </w:tc>
      </w:tr>
    </w:tbl>
    <w:p w14:paraId="0EA2DD20" w14:textId="77777777" w:rsidR="008A4EB0" w:rsidRDefault="008A4EB0" w:rsidP="008A4EB0"/>
    <w:p w14:paraId="2CCF8E8E" w14:textId="2ABB7A39" w:rsidR="008A4EB0" w:rsidRDefault="008A4EB0" w:rsidP="008318A8">
      <w:pPr>
        <w:jc w:val="left"/>
      </w:pPr>
      <w:r>
        <w:t xml:space="preserve">To simplify the binary decision tree, instead of approach where seems most forward, to generate a tree then rotate and remove repetitive node. </w:t>
      </w:r>
      <w:r>
        <w:br/>
        <w:t>I decide to per-process the string in term of simplify SOP expression, remove “don’t cares” and get (</w:t>
      </w:r>
      <w:r w:rsidRPr="009A1C19">
        <w:t>essential</w:t>
      </w:r>
      <w:r>
        <w:t xml:space="preserve">) </w:t>
      </w:r>
      <w:r w:rsidRPr="009A1C19">
        <w:t>prime implicants</w:t>
      </w:r>
      <w:r>
        <w:t xml:space="preserve">, which is the simplest form possible, if done as binary decision graph, there will be using least node possible. </w:t>
      </w:r>
      <w:r>
        <w:br/>
        <w:t>But the requirement of this assignment is binary decision tree, so I need to turn the graph into tree by creating duplicate node,</w:t>
      </w:r>
      <w:r w:rsidR="00F00832">
        <w:t xml:space="preserve"> with the least amount of duplication possible.</w:t>
      </w:r>
      <w:r>
        <w:t xml:space="preserve"> </w:t>
      </w:r>
    </w:p>
    <w:p w14:paraId="30BC4428" w14:textId="19544F4D" w:rsidR="006228EF" w:rsidRPr="00782898" w:rsidRDefault="006228EF" w:rsidP="00D0397F">
      <w:pPr>
        <w:pStyle w:val="Heading2"/>
      </w:pPr>
      <w:r>
        <w:br w:type="page"/>
      </w:r>
      <w:bookmarkStart w:id="3" w:name="_Ref511326457"/>
      <w:bookmarkStart w:id="4" w:name="_Toc514069604"/>
      <w:r w:rsidRPr="005F4B33">
        <w:lastRenderedPageBreak/>
        <w:t>Buildcompactbdt</w:t>
      </w:r>
      <w:bookmarkEnd w:id="3"/>
      <w:bookmarkEnd w:id="4"/>
    </w:p>
    <w:p w14:paraId="418F92BD" w14:textId="77777777" w:rsidR="006228EF" w:rsidRDefault="006228EF" w:rsidP="006228EF">
      <w:r w:rsidRPr="009F2FA9">
        <w:t>This function takes one argument, which is input strings (fvalues) and the return with root node of the decision tree.</w:t>
      </w:r>
      <w:r>
        <w:t xml:space="preserve"> Below are the descriptions of the </w:t>
      </w:r>
      <w:r>
        <w:rPr>
          <w:rFonts w:hint="eastAsia"/>
        </w:rPr>
        <w:t>a</w:t>
      </w:r>
      <w:r>
        <w:t>lgorithm</w:t>
      </w:r>
    </w:p>
    <w:p w14:paraId="3BFD3F31" w14:textId="6E4FD9B8" w:rsidR="006228EF" w:rsidRDefault="006228EF" w:rsidP="00626582">
      <w:pPr>
        <w:pStyle w:val="ListParagraph"/>
        <w:numPr>
          <w:ilvl w:val="0"/>
          <w:numId w:val="5"/>
        </w:numPr>
      </w:pPr>
      <w:r w:rsidRPr="009A1C19">
        <w:t>Convert vector of string to vector of minterm</w:t>
      </w:r>
    </w:p>
    <w:p w14:paraId="08604AD4" w14:textId="77777777" w:rsidR="00C5189D" w:rsidRDefault="00C5189D" w:rsidP="00C5189D">
      <w:pPr>
        <w:pStyle w:val="ListParagraph"/>
      </w:pPr>
    </w:p>
    <w:p w14:paraId="0248D2B2" w14:textId="0451D4E2" w:rsidR="006228EF" w:rsidRDefault="006228EF" w:rsidP="00626582">
      <w:pPr>
        <w:pStyle w:val="ListParagraph"/>
        <w:numPr>
          <w:ilvl w:val="0"/>
          <w:numId w:val="5"/>
        </w:numPr>
        <w:jc w:val="left"/>
      </w:pPr>
      <w:r w:rsidRPr="009A1C19">
        <w:t>Using Quine–McCluskey</w:t>
      </w:r>
      <w:r w:rsidRPr="00325F88">
        <w:rPr>
          <w:rStyle w:val="FootnoteReference"/>
        </w:rPr>
        <w:footnoteReference w:id="1"/>
      </w:r>
      <w:r w:rsidRPr="0045108A">
        <w:rPr>
          <w:vertAlign w:val="superscript"/>
        </w:rPr>
        <w:t>,</w:t>
      </w:r>
      <w:r w:rsidRPr="00325F88">
        <w:rPr>
          <w:rStyle w:val="FootnoteReference"/>
        </w:rPr>
        <w:footnoteReference w:id="2"/>
      </w:r>
      <w:r w:rsidRPr="009A1C19">
        <w:t xml:space="preserve"> algorithm to find prime implicants</w:t>
      </w:r>
      <w:r>
        <w:t>.</w:t>
      </w:r>
      <w:r w:rsidR="00626582">
        <w:br/>
      </w:r>
      <w:r>
        <w:t xml:space="preserve">By using this method, up to this step, the output is optimal, there are no possible simplification to further reduce the term. </w:t>
      </w:r>
    </w:p>
    <w:p w14:paraId="6FB1A55A" w14:textId="77777777" w:rsidR="00C5189D" w:rsidRPr="009A1C19" w:rsidRDefault="00C5189D" w:rsidP="006228EF">
      <w:pPr>
        <w:pStyle w:val="ListParagraph"/>
      </w:pPr>
    </w:p>
    <w:p w14:paraId="3EC7A3B2" w14:textId="054A9CF0" w:rsidR="006228EF" w:rsidRDefault="006228EF" w:rsidP="00626582">
      <w:pPr>
        <w:pStyle w:val="ListParagraph"/>
        <w:numPr>
          <w:ilvl w:val="0"/>
          <w:numId w:val="5"/>
        </w:numPr>
        <w:jc w:val="left"/>
      </w:pPr>
      <w:r w:rsidRPr="009A1C19">
        <w:t>(optional)</w:t>
      </w:r>
      <w:r w:rsidR="00A619C6">
        <w:rPr>
          <w:rStyle w:val="FootnoteReference"/>
        </w:rPr>
        <w:footnoteReference w:id="3"/>
      </w:r>
      <w:r w:rsidRPr="009A1C19">
        <w:t xml:space="preserve"> Using chart</w:t>
      </w:r>
      <w:r>
        <w:t>(</w:t>
      </w:r>
      <w:r w:rsidRPr="009A1C19">
        <w:t>heuristic</w:t>
      </w:r>
      <w:r>
        <w:t>)</w:t>
      </w:r>
      <w:r w:rsidRPr="009A1C19">
        <w:t xml:space="preserve"> or Petrick’s me</w:t>
      </w:r>
      <w:r w:rsidR="007A0998">
        <w:t>thod</w:t>
      </w:r>
      <w:r w:rsidRPr="007A0998">
        <w:rPr>
          <w:rStyle w:val="FootnoteReference"/>
        </w:rPr>
        <w:footnoteReference w:id="4"/>
      </w:r>
      <w:r w:rsidR="007A0998">
        <w:t xml:space="preserve"> </w:t>
      </w:r>
      <w:r w:rsidRPr="009A1C19">
        <w:t>to find essential prime implicants</w:t>
      </w:r>
      <w:r>
        <w:br/>
        <w:t xml:space="preserve">By using </w:t>
      </w:r>
      <w:r w:rsidRPr="009A1C19">
        <w:t>Petrick’s method</w:t>
      </w:r>
      <w:r>
        <w:t xml:space="preserve"> will ensure the number of term is optimal, but a much faster approached is to use </w:t>
      </w:r>
      <w:r w:rsidRPr="009A1C19">
        <w:t>heuristic</w:t>
      </w:r>
      <w:r>
        <w:t xml:space="preserve"> method to approximate the </w:t>
      </w:r>
      <w:r w:rsidR="00C47B26">
        <w:t>essential prime implicants</w:t>
      </w:r>
      <w:r>
        <w:t>. However, as shown in later experimental section, this step does not produce a much different for the node of binary decision tree.</w:t>
      </w:r>
    </w:p>
    <w:p w14:paraId="09C8C8F7" w14:textId="77777777" w:rsidR="00C5189D" w:rsidRPr="009A1C19" w:rsidRDefault="00C5189D" w:rsidP="00C5189D">
      <w:pPr>
        <w:pStyle w:val="ListParagraph"/>
        <w:jc w:val="left"/>
      </w:pPr>
    </w:p>
    <w:p w14:paraId="6BBF0FD6" w14:textId="3FA79011" w:rsidR="00F41B9B" w:rsidRDefault="006228EF" w:rsidP="00626582">
      <w:pPr>
        <w:pStyle w:val="ListParagraph"/>
        <w:numPr>
          <w:ilvl w:val="0"/>
          <w:numId w:val="5"/>
        </w:numPr>
        <w:jc w:val="left"/>
      </w:pPr>
      <w:r w:rsidRPr="009A1C19">
        <w:t xml:space="preserve">Using heuristic algorithm to generate the binary decision </w:t>
      </w:r>
      <w:r>
        <w:t>tree</w:t>
      </w:r>
      <w:r w:rsidR="00F41B9B">
        <w:t>, with aim to make duplicated node appear as deeper node as possible.</w:t>
      </w:r>
      <w:r w:rsidR="007044DA">
        <w:br/>
        <w:t>By</w:t>
      </w:r>
      <w:r w:rsidR="00267D59">
        <w:t xml:space="preserve"> using 3 conditions in order of propriety to choice the node,</w:t>
      </w:r>
      <w:r w:rsidR="007044DA">
        <w:t xml:space="preserve"> first</w:t>
      </w:r>
      <w:r w:rsidR="00267D59">
        <w:t>ly</w:t>
      </w:r>
      <w:r w:rsidR="007044DA">
        <w:t xml:space="preserve"> </w:t>
      </w:r>
      <w:r w:rsidR="00267D59">
        <w:t>choice</w:t>
      </w:r>
      <w:r w:rsidR="007044DA">
        <w:t xml:space="preserve"> node with most don’t care,</w:t>
      </w:r>
      <w:r w:rsidR="00A9041C">
        <w:t xml:space="preserve"> secondly choice </w:t>
      </w:r>
      <w:r w:rsidR="00267D59">
        <w:t>node with most unbalanced 1 and 0</w:t>
      </w:r>
      <w:r w:rsidR="002C54D1">
        <w:t>, finally choice by numerical order from node 1 to node n.</w:t>
      </w:r>
    </w:p>
    <w:p w14:paraId="46A07C18" w14:textId="77777777" w:rsidR="0004199C" w:rsidRDefault="0004199C">
      <w:pPr>
        <w:widowControl/>
        <w:jc w:val="left"/>
      </w:pPr>
      <w:r>
        <w:br w:type="page"/>
      </w:r>
    </w:p>
    <w:p w14:paraId="7303B6FF" w14:textId="510EFA2D" w:rsidR="005F0F2F" w:rsidRDefault="005F0F2F" w:rsidP="004D073C">
      <w:pPr>
        <w:widowControl/>
        <w:jc w:val="left"/>
      </w:pPr>
      <w:r>
        <w:lastRenderedPageBreak/>
        <w:t xml:space="preserve">Below </w:t>
      </w:r>
      <w:r w:rsidR="00F41B9B">
        <w:t>is an</w:t>
      </w:r>
      <w:r>
        <w:t xml:space="preserve"> example</w:t>
      </w:r>
      <w:r w:rsidR="00F41B9B">
        <w:t xml:space="preserve"> of work through, f</w:t>
      </w:r>
      <w:r>
        <w:t xml:space="preserve">or input fvalues of </w:t>
      </w:r>
      <w:r w:rsidR="009F7E85" w:rsidRPr="009F7E85">
        <w:t>0000</w:t>
      </w:r>
      <w:r w:rsidR="009F7E85">
        <w:t>(0),</w:t>
      </w:r>
      <w:r w:rsidR="009F7E85" w:rsidRPr="009F7E85">
        <w:t xml:space="preserve"> 1000</w:t>
      </w:r>
      <w:r w:rsidR="009F7E85">
        <w:t>(1),</w:t>
      </w:r>
      <w:r w:rsidR="009F7E85" w:rsidRPr="009F7E85">
        <w:t xml:space="preserve"> 0100</w:t>
      </w:r>
      <w:r w:rsidR="009F7E85">
        <w:t>(2),</w:t>
      </w:r>
      <w:r w:rsidR="009F7E85" w:rsidRPr="009F7E85">
        <w:t xml:space="preserve"> 1010</w:t>
      </w:r>
      <w:r w:rsidR="009F7E85">
        <w:t>(5),</w:t>
      </w:r>
      <w:r w:rsidR="009F7E85" w:rsidRPr="009F7E85">
        <w:t xml:space="preserve"> 0110</w:t>
      </w:r>
      <w:r w:rsidR="009F7E85">
        <w:t>(6),</w:t>
      </w:r>
      <w:r w:rsidR="009F7E85" w:rsidRPr="009F7E85">
        <w:t xml:space="preserve"> 1110</w:t>
      </w:r>
      <w:r w:rsidR="009F7E85">
        <w:t>(7),</w:t>
      </w:r>
      <w:r w:rsidR="009F7E85" w:rsidRPr="009F7E85">
        <w:t xml:space="preserve"> 0001</w:t>
      </w:r>
      <w:r w:rsidR="009F7E85">
        <w:t>(8),</w:t>
      </w:r>
      <w:r w:rsidR="009F7E85" w:rsidRPr="009F7E85">
        <w:t xml:space="preserve"> 1001</w:t>
      </w:r>
      <w:r w:rsidR="009F7E85">
        <w:t>(9),</w:t>
      </w:r>
      <w:r w:rsidR="009F7E85" w:rsidRPr="009F7E85">
        <w:t xml:space="preserve"> 0101</w:t>
      </w:r>
      <w:r w:rsidR="009F7E85">
        <w:t>(10)</w:t>
      </w:r>
      <w:r w:rsidR="00196CEF">
        <w:t xml:space="preserve"> and</w:t>
      </w:r>
      <w:r w:rsidR="009F7E85" w:rsidRPr="009F7E85">
        <w:t xml:space="preserve"> 0111</w:t>
      </w:r>
      <w:r w:rsidR="009F7E85">
        <w:t>(14)</w:t>
      </w:r>
      <w:r w:rsidR="00626582">
        <w:t>.</w:t>
      </w:r>
      <w:r w:rsidR="0041000B">
        <w:t xml:space="preserve"> </w:t>
      </w:r>
    </w:p>
    <w:p w14:paraId="76039D1D" w14:textId="6413AEFF" w:rsidR="002874D9" w:rsidRDefault="00A03E61" w:rsidP="0004199C">
      <w:pPr>
        <w:jc w:val="left"/>
      </w:pPr>
      <w:r>
        <w:t>The website “</w:t>
      </w:r>
      <w:r w:rsidRPr="00A03E61">
        <w:t>allaboutcircuits</w:t>
      </w:r>
      <w:r>
        <w:t>”</w:t>
      </w:r>
      <w:r>
        <w:rPr>
          <w:rStyle w:val="FootnoteReference"/>
        </w:rPr>
        <w:footnoteReference w:id="5"/>
      </w:r>
      <w:r>
        <w:t xml:space="preserve"> showed how to simplify the fvalues above with </w:t>
      </w:r>
      <w:r w:rsidRPr="009A1C19">
        <w:t>Quine–McCluskey</w:t>
      </w:r>
      <w:r>
        <w:t xml:space="preserve"> </w:t>
      </w:r>
      <w:r w:rsidRPr="009A1C19">
        <w:t>algorithm</w:t>
      </w:r>
      <w:r>
        <w:t xml:space="preserve"> to obtain essential prime implicants</w:t>
      </w:r>
      <w:r w:rsidR="006B702A">
        <w:t xml:space="preserve"> so I don’t repeat it here.</w:t>
      </w:r>
      <w:r>
        <w:t xml:space="preserve"> </w:t>
      </w:r>
      <w:r w:rsidR="006B702A">
        <w:t>A</w:t>
      </w:r>
      <w:r>
        <w:t>t start of step 4,</w:t>
      </w:r>
      <w:r w:rsidR="00C47B26">
        <w:t xml:space="preserve"> </w:t>
      </w:r>
      <w:r>
        <w:t>the</w:t>
      </w:r>
      <w:r w:rsidR="00C47B26">
        <w:t xml:space="preserve"> table below </w:t>
      </w:r>
      <w:r w:rsidR="00DA0871">
        <w:t>shows the representation of prime implicants.</w:t>
      </w:r>
    </w:p>
    <w:tbl>
      <w:tblPr>
        <w:tblStyle w:val="TableGrid"/>
        <w:tblW w:w="0" w:type="auto"/>
        <w:tblLook w:val="04A0" w:firstRow="1" w:lastRow="0" w:firstColumn="1" w:lastColumn="0" w:noHBand="0" w:noVBand="1"/>
      </w:tblPr>
      <w:tblGrid>
        <w:gridCol w:w="2689"/>
        <w:gridCol w:w="1400"/>
        <w:gridCol w:w="2048"/>
        <w:gridCol w:w="2159"/>
      </w:tblGrid>
      <w:tr w:rsidR="002B6713" w14:paraId="53756FB4" w14:textId="77777777" w:rsidTr="002B6713">
        <w:tc>
          <w:tcPr>
            <w:tcW w:w="2689" w:type="dxa"/>
          </w:tcPr>
          <w:p w14:paraId="62AA08EC" w14:textId="2A18815F" w:rsidR="002B6713" w:rsidRDefault="002B6713" w:rsidP="00F41B9B">
            <w:pPr>
              <w:jc w:val="left"/>
            </w:pPr>
            <w:r>
              <w:t xml:space="preserve">essential </w:t>
            </w:r>
            <w:r w:rsidR="00DA0871">
              <w:t>prime implicants</w:t>
            </w:r>
          </w:p>
        </w:tc>
        <w:tc>
          <w:tcPr>
            <w:tcW w:w="5607" w:type="dxa"/>
            <w:gridSpan w:val="3"/>
          </w:tcPr>
          <w:p w14:paraId="5BBF42E0" w14:textId="55403334" w:rsidR="002B6713" w:rsidRDefault="002B6713" w:rsidP="00DA0871">
            <w:pPr>
              <w:jc w:val="center"/>
            </w:pPr>
            <w:r>
              <w:t xml:space="preserve">Internal representation in struct </w:t>
            </w:r>
            <w:r w:rsidRPr="00C47B26">
              <w:t>implicant</w:t>
            </w:r>
          </w:p>
        </w:tc>
      </w:tr>
      <w:tr w:rsidR="002B6713" w14:paraId="1D9AD900" w14:textId="77777777" w:rsidTr="002B6713">
        <w:tc>
          <w:tcPr>
            <w:tcW w:w="2689" w:type="dxa"/>
          </w:tcPr>
          <w:p w14:paraId="7A0F49FD" w14:textId="50F7A415" w:rsidR="002B6713" w:rsidRPr="00C47B26" w:rsidRDefault="00C87F54" w:rsidP="00F41B9B">
            <w:pPr>
              <w:jc w:val="left"/>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Style w:val="FootnoteReference"/>
                    <w:rFonts w:ascii="Cambria Math" w:hAnsi="Cambria Math"/>
                    <w:i/>
                  </w:rPr>
                  <w:footnoteReference w:id="6"/>
                </m:r>
              </m:oMath>
            </m:oMathPara>
          </w:p>
        </w:tc>
        <w:tc>
          <w:tcPr>
            <w:tcW w:w="1400" w:type="dxa"/>
          </w:tcPr>
          <w:p w14:paraId="168287C2" w14:textId="387A56C9" w:rsidR="002B6713" w:rsidRPr="00C47B26" w:rsidRDefault="00C87F54" w:rsidP="00F41B9B">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2048" w:type="dxa"/>
          </w:tcPr>
          <w:p w14:paraId="0599C076" w14:textId="6684FA48" w:rsidR="002B6713" w:rsidRDefault="002B6713" w:rsidP="00F41B9B">
            <w:pPr>
              <w:jc w:val="left"/>
            </w:pPr>
            <w:r w:rsidRPr="00C47B26">
              <w:t>mask</w:t>
            </w:r>
          </w:p>
        </w:tc>
        <w:tc>
          <w:tcPr>
            <w:tcW w:w="2159" w:type="dxa"/>
          </w:tcPr>
          <w:p w14:paraId="76791155" w14:textId="6C4F399A" w:rsidR="002B6713" w:rsidRDefault="002B6713" w:rsidP="00F41B9B">
            <w:pPr>
              <w:jc w:val="left"/>
            </w:pPr>
            <w:r>
              <w:t>Minterm</w:t>
            </w:r>
          </w:p>
        </w:tc>
      </w:tr>
      <w:tr w:rsidR="002B6713" w14:paraId="6C45D07A" w14:textId="77777777" w:rsidTr="002B6713">
        <w:tc>
          <w:tcPr>
            <w:tcW w:w="2689" w:type="dxa"/>
          </w:tcPr>
          <w:p w14:paraId="5905840B" w14:textId="13BB71D4" w:rsidR="002B6713" w:rsidRDefault="002E37FB" w:rsidP="00F41B9B">
            <w:pPr>
              <w:jc w:val="left"/>
            </w:pPr>
            <w:r>
              <w:t>1-</w:t>
            </w:r>
            <w:r w:rsidR="00DA0871">
              <w:t>10</w:t>
            </w:r>
          </w:p>
        </w:tc>
        <w:tc>
          <w:tcPr>
            <w:tcW w:w="1400" w:type="dxa"/>
          </w:tcPr>
          <w:p w14:paraId="6ED17D2C" w14:textId="755D710E" w:rsidR="002B6713" w:rsidRPr="00C47B26" w:rsidRDefault="002B6713" w:rsidP="00F41B9B">
            <w:pPr>
              <w:jc w:val="left"/>
            </w:pPr>
            <w:r>
              <w:t>01-</w:t>
            </w:r>
            <w:r>
              <w:rPr>
                <w:rStyle w:val="FootnoteReference"/>
              </w:rPr>
              <w:footnoteReference w:id="7"/>
            </w:r>
            <w:r>
              <w:t>1</w:t>
            </w:r>
          </w:p>
        </w:tc>
        <w:tc>
          <w:tcPr>
            <w:tcW w:w="2048" w:type="dxa"/>
          </w:tcPr>
          <w:p w14:paraId="43A77E66" w14:textId="4AB44350" w:rsidR="002B6713" w:rsidRPr="00C47B26" w:rsidRDefault="00DA0871" w:rsidP="00F41B9B">
            <w:pPr>
              <w:jc w:val="left"/>
            </w:pPr>
            <w:r>
              <w:t>0010</w:t>
            </w:r>
          </w:p>
        </w:tc>
        <w:tc>
          <w:tcPr>
            <w:tcW w:w="2159" w:type="dxa"/>
          </w:tcPr>
          <w:p w14:paraId="0BA8F82F" w14:textId="7E832B06" w:rsidR="002B6713" w:rsidRDefault="00DA0871" w:rsidP="00F41B9B">
            <w:pPr>
              <w:jc w:val="left"/>
            </w:pPr>
            <w:r>
              <w:t>0101</w:t>
            </w:r>
          </w:p>
        </w:tc>
      </w:tr>
      <w:tr w:rsidR="002B6713" w14:paraId="732B42B7" w14:textId="77777777" w:rsidTr="002B6713">
        <w:tc>
          <w:tcPr>
            <w:tcW w:w="2689" w:type="dxa"/>
          </w:tcPr>
          <w:p w14:paraId="2F2A89BE" w14:textId="1EC6B120" w:rsidR="002B6713" w:rsidRDefault="002E37FB" w:rsidP="00F41B9B">
            <w:pPr>
              <w:jc w:val="left"/>
            </w:pPr>
            <w:r>
              <w:t>-00-</w:t>
            </w:r>
          </w:p>
        </w:tc>
        <w:tc>
          <w:tcPr>
            <w:tcW w:w="1400" w:type="dxa"/>
          </w:tcPr>
          <w:p w14:paraId="48979F68" w14:textId="48CC0227" w:rsidR="002B6713" w:rsidRPr="00C47B26" w:rsidRDefault="002B6713" w:rsidP="00F41B9B">
            <w:pPr>
              <w:jc w:val="left"/>
            </w:pPr>
            <w:r>
              <w:t>-00-</w:t>
            </w:r>
          </w:p>
        </w:tc>
        <w:tc>
          <w:tcPr>
            <w:tcW w:w="2048" w:type="dxa"/>
          </w:tcPr>
          <w:p w14:paraId="0DF30E0D" w14:textId="6FA7A947" w:rsidR="002B6713" w:rsidRPr="00C47B26" w:rsidRDefault="00DA0871" w:rsidP="00F41B9B">
            <w:pPr>
              <w:jc w:val="left"/>
            </w:pPr>
            <w:r>
              <w:t>1001</w:t>
            </w:r>
          </w:p>
        </w:tc>
        <w:tc>
          <w:tcPr>
            <w:tcW w:w="2159" w:type="dxa"/>
          </w:tcPr>
          <w:p w14:paraId="406EBBE6" w14:textId="6DCD7C49" w:rsidR="002B6713" w:rsidRDefault="00DA0871" w:rsidP="00F41B9B">
            <w:pPr>
              <w:jc w:val="left"/>
            </w:pPr>
            <w:r>
              <w:t>0000</w:t>
            </w:r>
          </w:p>
        </w:tc>
      </w:tr>
      <w:tr w:rsidR="002B6713" w14:paraId="6427DFD3" w14:textId="77777777" w:rsidTr="00EE1198">
        <w:trPr>
          <w:trHeight w:val="45"/>
        </w:trPr>
        <w:tc>
          <w:tcPr>
            <w:tcW w:w="2689" w:type="dxa"/>
          </w:tcPr>
          <w:p w14:paraId="006D027D" w14:textId="166B47DC" w:rsidR="002B6713" w:rsidRDefault="002E37FB" w:rsidP="00F41B9B">
            <w:pPr>
              <w:jc w:val="left"/>
            </w:pPr>
            <w:r>
              <w:t>01--</w:t>
            </w:r>
          </w:p>
        </w:tc>
        <w:tc>
          <w:tcPr>
            <w:tcW w:w="1400" w:type="dxa"/>
          </w:tcPr>
          <w:p w14:paraId="4069EC84" w14:textId="061A7E77" w:rsidR="002B6713" w:rsidRPr="00C47B26" w:rsidRDefault="002B6713" w:rsidP="00F41B9B">
            <w:pPr>
              <w:jc w:val="left"/>
            </w:pPr>
            <w:r>
              <w:t>--10</w:t>
            </w:r>
          </w:p>
        </w:tc>
        <w:tc>
          <w:tcPr>
            <w:tcW w:w="2048" w:type="dxa"/>
          </w:tcPr>
          <w:p w14:paraId="710528CF" w14:textId="4952DE78" w:rsidR="002B6713" w:rsidRPr="00C47B26" w:rsidRDefault="00DA0871" w:rsidP="00F41B9B">
            <w:pPr>
              <w:jc w:val="left"/>
            </w:pPr>
            <w:r>
              <w:t>1100</w:t>
            </w:r>
          </w:p>
        </w:tc>
        <w:tc>
          <w:tcPr>
            <w:tcW w:w="2159" w:type="dxa"/>
          </w:tcPr>
          <w:p w14:paraId="6DFB7E44" w14:textId="667639FC" w:rsidR="002B6713" w:rsidRDefault="00DA0871" w:rsidP="00F41B9B">
            <w:pPr>
              <w:jc w:val="left"/>
            </w:pPr>
            <w:r>
              <w:t>0010</w:t>
            </w:r>
          </w:p>
        </w:tc>
      </w:tr>
    </w:tbl>
    <w:p w14:paraId="01F1FA16" w14:textId="77777777" w:rsidR="0004199C" w:rsidRDefault="0004199C" w:rsidP="00F41B9B">
      <w:pPr>
        <w:jc w:val="left"/>
      </w:pPr>
    </w:p>
    <w:p w14:paraId="73FEB1B2" w14:textId="622D6113" w:rsidR="00EB2914" w:rsidRDefault="00EF45DF" w:rsidP="00F41B9B">
      <w:pPr>
        <w:jc w:val="left"/>
      </w:pPr>
      <w:r>
        <w:t xml:space="preserve">In step4, </w:t>
      </w:r>
      <w:r w:rsidR="00EB2914">
        <w:t>3 condition are used for this heuristics algorithm, listed below in the order of how decision is taken</w:t>
      </w:r>
      <w:r w:rsidR="00EB2914">
        <w:rPr>
          <w:rFonts w:hint="eastAsia"/>
        </w:rPr>
        <w:t>：</w:t>
      </w:r>
    </w:p>
    <w:p w14:paraId="327B0A8A" w14:textId="4E423021" w:rsidR="00EB2914" w:rsidRDefault="00EB2914" w:rsidP="00EB2914">
      <w:pPr>
        <w:pStyle w:val="ListParagraph"/>
        <w:numPr>
          <w:ilvl w:val="0"/>
          <w:numId w:val="7"/>
        </w:numPr>
        <w:jc w:val="left"/>
      </w:pPr>
      <w:r>
        <w:t xml:space="preserve">choice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with least don’t care</w:t>
      </w:r>
      <w:r w:rsidR="00AD478F">
        <w:t>,</w:t>
      </w:r>
      <w:r w:rsidR="00AD478F" w:rsidRPr="00AD478F">
        <w:t xml:space="preserve"> </w:t>
      </w:r>
      <w:r w:rsidR="00AD478F">
        <w:t>to make duplicated node appear as deeper node as possible,</w:t>
      </w:r>
    </w:p>
    <w:p w14:paraId="315FF3FF" w14:textId="6496766F" w:rsidR="00EB2914" w:rsidRDefault="00EB2914" w:rsidP="00AD478F">
      <w:pPr>
        <w:pStyle w:val="ListParagraph"/>
        <w:numPr>
          <w:ilvl w:val="0"/>
          <w:numId w:val="7"/>
        </w:numPr>
        <w:jc w:val="left"/>
      </w:pPr>
      <w:r>
        <w:t xml:space="preserve">If there are multiple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with same number of don’t care, additional screening is used to choose the node with most unbalanced 1 and 0.</w:t>
      </w:r>
      <w:r w:rsidR="00AD478F">
        <w:t xml:space="preserve"> Such that for example with internal representation (</w:t>
      </w:r>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00AD478F">
        <w:t xml:space="preserve">) of 0001 and 0010, node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AD478F">
        <w:t xml:space="preserve"> then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oMath>
      <w:r w:rsidR="00AD478F">
        <w:t xml:space="preserve">will be chosen as it is most unbalanced. </w:t>
      </w:r>
      <w:r w:rsidR="00AD478F">
        <w:rPr>
          <w:rFonts w:hint="eastAsia"/>
        </w:rPr>
        <w:t>Ref</w:t>
      </w:r>
      <w:r w:rsidR="00AD478F">
        <w:t>erence the full example from “</w:t>
      </w:r>
      <w:r w:rsidR="00AD478F">
        <w:fldChar w:fldCharType="begin"/>
      </w:r>
      <w:r w:rsidR="00AD478F">
        <w:instrText xml:space="preserve"> REF _Ref512553620 \h </w:instrText>
      </w:r>
      <w:r w:rsidR="00AD478F">
        <w:fldChar w:fldCharType="separate"/>
      </w:r>
      <w:r w:rsidR="000B00C1">
        <w:t>Testing on case where can’t be merged</w:t>
      </w:r>
      <w:r w:rsidR="00AD478F">
        <w:fldChar w:fldCharType="end"/>
      </w:r>
      <w:r w:rsidR="00AD478F">
        <w:t xml:space="preserve">” in </w:t>
      </w:r>
      <w:r w:rsidR="00AD478F" w:rsidRPr="00AD478F">
        <w:t>Evaluation</w:t>
      </w:r>
      <w:r w:rsidR="00AD478F">
        <w:t xml:space="preserve"> section.</w:t>
      </w:r>
    </w:p>
    <w:p w14:paraId="4CEF2F2D" w14:textId="427EA287" w:rsidR="00EB2914" w:rsidRDefault="00EB2914" w:rsidP="00EB2914">
      <w:pPr>
        <w:pStyle w:val="ListParagraph"/>
        <w:numPr>
          <w:ilvl w:val="0"/>
          <w:numId w:val="7"/>
        </w:numPr>
        <w:jc w:val="left"/>
      </w:pPr>
      <w:r>
        <w:t xml:space="preserve">If there are multiple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ha</w:t>
      </w:r>
      <w:r w:rsidR="00507274">
        <w:t>ve same ranking from condition i and ii</w:t>
      </w:r>
      <w:r>
        <w:t xml:space="preserve">, then numerical order is choice. </w:t>
      </w:r>
    </w:p>
    <w:p w14:paraId="052FE4D8" w14:textId="3F308749" w:rsidR="00860083" w:rsidRDefault="00267918" w:rsidP="00F41B9B">
      <w:pPr>
        <w:jc w:val="left"/>
      </w:pPr>
      <w:r>
        <w:t xml:space="preserve">Continue with the example, reference the </w:t>
      </w:r>
      <w:r w:rsidR="00860083">
        <w:t xml:space="preserve">table above,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00860083">
        <w:t xml:space="preserve"> have the least don’t care (“-“ represented as 1 in mask)</w:t>
      </w:r>
      <w:r w:rsidR="00373526">
        <w:t xml:space="preserve">, and same </w:t>
      </w:r>
      <w:r w:rsidR="00373526" w:rsidRPr="00373526">
        <w:t xml:space="preserve">unbalance </w:t>
      </w:r>
      <w:r w:rsidR="00373526">
        <w:t>of 1 and 0</w:t>
      </w:r>
      <w:r>
        <w:t xml:space="preserve"> (all have 1 ones and 2 zeros)</w:t>
      </w:r>
      <w:r w:rsidR="00373526">
        <w:t xml:space="preserve">. </w:t>
      </w:r>
      <w:r w:rsidR="0038107F">
        <w:t xml:space="preserve">Which means </w:t>
      </w:r>
      <w:r w:rsidR="00860083">
        <w:t xml:space="preserve">numerical order </w:t>
      </w:r>
      <w:r w:rsidR="0038107F">
        <w:t>will</w:t>
      </w:r>
      <w:r w:rsidR="00860083">
        <w:t xml:space="preserve"> be used, which choice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860083">
        <w:t xml:space="preserve"> as root of the tree</w:t>
      </w:r>
      <w:r w:rsidR="00544C8F">
        <w:t xml:space="preserve">. </w:t>
      </w:r>
    </w:p>
    <w:p w14:paraId="6A2E701F" w14:textId="40815FEB" w:rsidR="00EE1198" w:rsidRDefault="00EE1198" w:rsidP="0038065C">
      <w:pPr>
        <w:spacing w:after="0"/>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chosen as root</w:t>
      </w:r>
      <w:r w:rsidR="0038065C">
        <w:t xml:space="preserve"> node</w:t>
      </w:r>
      <w:r>
        <w:t>, the table above can be split into 2.</w:t>
      </w:r>
      <w:r w:rsidR="0038065C">
        <w:t xml:space="preserve">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EE1198" w14:paraId="37B795BE" w14:textId="77777777" w:rsidTr="00A1405F">
        <w:tc>
          <w:tcPr>
            <w:tcW w:w="4147" w:type="dxa"/>
            <w:gridSpan w:val="3"/>
          </w:tcPr>
          <w:p w14:paraId="01BFCBE8" w14:textId="5A0F3B46" w:rsidR="00EE1198" w:rsidRDefault="00EE1198" w:rsidP="00EE1198">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0, left child</w:t>
            </w:r>
          </w:p>
        </w:tc>
        <w:tc>
          <w:tcPr>
            <w:tcW w:w="4149" w:type="dxa"/>
            <w:gridSpan w:val="3"/>
          </w:tcPr>
          <w:p w14:paraId="05DE2ED7" w14:textId="4A5D744B" w:rsidR="00EE1198" w:rsidRDefault="00EE1198" w:rsidP="00EE1198">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1, </w:t>
            </w:r>
            <w:r w:rsidR="00213570">
              <w:t>right</w:t>
            </w:r>
            <w:r>
              <w:t xml:space="preserve"> child</w:t>
            </w:r>
          </w:p>
        </w:tc>
      </w:tr>
      <w:tr w:rsidR="00EE1198" w14:paraId="6AB0AFC7" w14:textId="77777777" w:rsidTr="00EE1198">
        <w:tc>
          <w:tcPr>
            <w:tcW w:w="1382" w:type="dxa"/>
          </w:tcPr>
          <w:p w14:paraId="18F8773D" w14:textId="4D75310A" w:rsidR="00EE1198" w:rsidRDefault="00C87F54" w:rsidP="00EE1198">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382" w:type="dxa"/>
          </w:tcPr>
          <w:p w14:paraId="0F031124" w14:textId="23E72F64" w:rsidR="00EE1198" w:rsidRDefault="00EE1198" w:rsidP="00EE1198">
            <w:pPr>
              <w:jc w:val="left"/>
            </w:pPr>
            <w:r w:rsidRPr="00C47B26">
              <w:t>mask</w:t>
            </w:r>
          </w:p>
        </w:tc>
        <w:tc>
          <w:tcPr>
            <w:tcW w:w="1383" w:type="dxa"/>
          </w:tcPr>
          <w:p w14:paraId="03B54B7A" w14:textId="7711D23C" w:rsidR="00EE1198" w:rsidRDefault="00EE1198" w:rsidP="00EE1198">
            <w:pPr>
              <w:jc w:val="left"/>
            </w:pPr>
            <w:r>
              <w:t>Minterm</w:t>
            </w:r>
          </w:p>
        </w:tc>
        <w:tc>
          <w:tcPr>
            <w:tcW w:w="1383" w:type="dxa"/>
          </w:tcPr>
          <w:p w14:paraId="5D1D400A" w14:textId="1F9C88BB" w:rsidR="00EE1198" w:rsidRDefault="00C87F54" w:rsidP="00EE1198">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383" w:type="dxa"/>
          </w:tcPr>
          <w:p w14:paraId="462EACBA" w14:textId="5336296D" w:rsidR="00EE1198" w:rsidRDefault="00EE1198" w:rsidP="00EE1198">
            <w:pPr>
              <w:jc w:val="left"/>
            </w:pPr>
            <w:r w:rsidRPr="00C47B26">
              <w:t>mask</w:t>
            </w:r>
          </w:p>
        </w:tc>
        <w:tc>
          <w:tcPr>
            <w:tcW w:w="1383" w:type="dxa"/>
          </w:tcPr>
          <w:p w14:paraId="07A54765" w14:textId="5FE01CFA" w:rsidR="00EE1198" w:rsidRDefault="00EE1198" w:rsidP="00EE1198">
            <w:pPr>
              <w:jc w:val="left"/>
            </w:pPr>
            <w:r>
              <w:t>Minterm</w:t>
            </w:r>
          </w:p>
        </w:tc>
      </w:tr>
      <w:tr w:rsidR="00EE1198" w14:paraId="419A62F0" w14:textId="77777777" w:rsidTr="00EE1198">
        <w:tc>
          <w:tcPr>
            <w:tcW w:w="1382" w:type="dxa"/>
          </w:tcPr>
          <w:p w14:paraId="17544714" w14:textId="0F139158" w:rsidR="00EE1198" w:rsidRDefault="00CA214D" w:rsidP="00EE1198">
            <w:pPr>
              <w:jc w:val="left"/>
            </w:pPr>
            <w:r>
              <w:t>-00</w:t>
            </w:r>
            <w:r w:rsidR="0038065C">
              <w:t>(</w:t>
            </w:r>
            <w:r>
              <w:t>0</w:t>
            </w:r>
            <w:r w:rsidR="0038065C">
              <w:t>)</w:t>
            </w:r>
            <w:r w:rsidR="0038065C">
              <w:rPr>
                <w:rStyle w:val="FootnoteReference"/>
              </w:rPr>
              <w:footnoteReference w:id="8"/>
            </w:r>
          </w:p>
        </w:tc>
        <w:tc>
          <w:tcPr>
            <w:tcW w:w="1382" w:type="dxa"/>
          </w:tcPr>
          <w:p w14:paraId="17377F51" w14:textId="035AED72" w:rsidR="00EE1198" w:rsidRDefault="00CA214D" w:rsidP="00EE1198">
            <w:pPr>
              <w:jc w:val="left"/>
            </w:pPr>
            <w:r>
              <w:t>1000</w:t>
            </w:r>
          </w:p>
        </w:tc>
        <w:tc>
          <w:tcPr>
            <w:tcW w:w="1383" w:type="dxa"/>
          </w:tcPr>
          <w:p w14:paraId="471C10FB" w14:textId="11B2ED85" w:rsidR="00EE1198" w:rsidRDefault="00CA214D" w:rsidP="00EE1198">
            <w:pPr>
              <w:jc w:val="left"/>
            </w:pPr>
            <w:r>
              <w:t>0000</w:t>
            </w:r>
          </w:p>
        </w:tc>
        <w:tc>
          <w:tcPr>
            <w:tcW w:w="1383" w:type="dxa"/>
          </w:tcPr>
          <w:p w14:paraId="1AC43CC3" w14:textId="1CBBE6A4" w:rsidR="00EE1198" w:rsidRDefault="00CA214D" w:rsidP="00EE1198">
            <w:pPr>
              <w:jc w:val="left"/>
            </w:pPr>
            <w:r>
              <w:t>01-</w:t>
            </w:r>
            <w:r w:rsidR="0038065C">
              <w:t>(</w:t>
            </w:r>
            <w:r>
              <w:t>1</w:t>
            </w:r>
            <w:r w:rsidR="0038065C">
              <w:t>)</w:t>
            </w:r>
          </w:p>
        </w:tc>
        <w:tc>
          <w:tcPr>
            <w:tcW w:w="1383" w:type="dxa"/>
          </w:tcPr>
          <w:p w14:paraId="755BB491" w14:textId="768B0E05" w:rsidR="00EE1198" w:rsidRDefault="00CA214D" w:rsidP="00EE1198">
            <w:pPr>
              <w:jc w:val="left"/>
            </w:pPr>
            <w:r>
              <w:t>0010</w:t>
            </w:r>
          </w:p>
        </w:tc>
        <w:tc>
          <w:tcPr>
            <w:tcW w:w="1383" w:type="dxa"/>
          </w:tcPr>
          <w:p w14:paraId="5A2B1390" w14:textId="49B1E3F2" w:rsidR="00EE1198" w:rsidRDefault="00CA214D" w:rsidP="00EE1198">
            <w:pPr>
              <w:jc w:val="left"/>
            </w:pPr>
            <w:r>
              <w:t>0101</w:t>
            </w:r>
          </w:p>
        </w:tc>
      </w:tr>
      <w:tr w:rsidR="00EE1198" w14:paraId="21AA3C33" w14:textId="77777777" w:rsidTr="00EE1198">
        <w:tc>
          <w:tcPr>
            <w:tcW w:w="1382" w:type="dxa"/>
          </w:tcPr>
          <w:p w14:paraId="5AD2730B" w14:textId="75660CFC" w:rsidR="00EE1198" w:rsidRDefault="00CA214D" w:rsidP="00EE1198">
            <w:pPr>
              <w:jc w:val="left"/>
            </w:pPr>
            <w:r>
              <w:t>--1</w:t>
            </w:r>
            <w:r w:rsidR="0038065C">
              <w:t>(</w:t>
            </w:r>
            <w:r>
              <w:t>0</w:t>
            </w:r>
            <w:r w:rsidR="0038065C">
              <w:t>)</w:t>
            </w:r>
          </w:p>
        </w:tc>
        <w:tc>
          <w:tcPr>
            <w:tcW w:w="1382" w:type="dxa"/>
          </w:tcPr>
          <w:p w14:paraId="56944F60" w14:textId="7F8A17BE" w:rsidR="00EE1198" w:rsidRDefault="00CA214D" w:rsidP="00EE1198">
            <w:pPr>
              <w:jc w:val="left"/>
            </w:pPr>
            <w:r>
              <w:t>1100</w:t>
            </w:r>
          </w:p>
        </w:tc>
        <w:tc>
          <w:tcPr>
            <w:tcW w:w="1383" w:type="dxa"/>
          </w:tcPr>
          <w:p w14:paraId="12B602AD" w14:textId="7F904424" w:rsidR="00EE1198" w:rsidRDefault="00CA214D" w:rsidP="00EE1198">
            <w:pPr>
              <w:jc w:val="left"/>
            </w:pPr>
            <w:r>
              <w:t>0010</w:t>
            </w:r>
          </w:p>
        </w:tc>
        <w:tc>
          <w:tcPr>
            <w:tcW w:w="1383" w:type="dxa"/>
          </w:tcPr>
          <w:p w14:paraId="6B91506E" w14:textId="65EEA3EC" w:rsidR="00EE1198" w:rsidRDefault="00CA214D" w:rsidP="00EE1198">
            <w:pPr>
              <w:jc w:val="left"/>
            </w:pPr>
            <w:r>
              <w:t>-00</w:t>
            </w:r>
            <w:r w:rsidR="0038065C">
              <w:t>(</w:t>
            </w:r>
            <w:r>
              <w:t>1</w:t>
            </w:r>
            <w:r w:rsidR="0038065C">
              <w:t>)</w:t>
            </w:r>
          </w:p>
        </w:tc>
        <w:tc>
          <w:tcPr>
            <w:tcW w:w="1383" w:type="dxa"/>
          </w:tcPr>
          <w:p w14:paraId="40C784E5" w14:textId="5CBF1251" w:rsidR="00EE1198" w:rsidRDefault="00CA214D" w:rsidP="00EE1198">
            <w:pPr>
              <w:jc w:val="left"/>
            </w:pPr>
            <w:r>
              <w:t>1000</w:t>
            </w:r>
          </w:p>
        </w:tc>
        <w:tc>
          <w:tcPr>
            <w:tcW w:w="1383" w:type="dxa"/>
          </w:tcPr>
          <w:p w14:paraId="414225A0" w14:textId="291BC89B" w:rsidR="00EE1198" w:rsidRDefault="00CA214D" w:rsidP="00EE1198">
            <w:pPr>
              <w:jc w:val="left"/>
            </w:pPr>
            <w:r>
              <w:t>000</w:t>
            </w:r>
            <w:r w:rsidR="0038065C">
              <w:t>0</w:t>
            </w:r>
          </w:p>
        </w:tc>
      </w:tr>
    </w:tbl>
    <w:p w14:paraId="59AB0454" w14:textId="77777777" w:rsidR="00104587" w:rsidRPr="00104587" w:rsidRDefault="00104587" w:rsidP="00F41B9B">
      <w:pPr>
        <w:jc w:val="left"/>
        <w:rPr>
          <w:sz w:val="2"/>
          <w:szCs w:val="2"/>
        </w:rPr>
      </w:pPr>
    </w:p>
    <w:p w14:paraId="58CB7552" w14:textId="77777777" w:rsidR="008B332B" w:rsidRDefault="008B332B">
      <w:pPr>
        <w:widowControl/>
        <w:jc w:val="left"/>
      </w:pPr>
      <w:r>
        <w:br w:type="page"/>
      </w:r>
    </w:p>
    <w:p w14:paraId="3A4C86A2" w14:textId="2FE75598" w:rsidR="009248C3" w:rsidRDefault="0038065C" w:rsidP="00F41B9B">
      <w:pPr>
        <w:jc w:val="left"/>
      </w:pPr>
      <w:r>
        <w:lastRenderedPageBreak/>
        <w:t xml:space="preserve">Further consider node (bit) not been evaluated, using same </w:t>
      </w:r>
      <w:r w:rsidRPr="009A1C19">
        <w:t>heuristic</w:t>
      </w:r>
      <w:r>
        <w:t xml:space="preserve"> </w:t>
      </w:r>
      <w:r w:rsidRPr="0038065C">
        <w:t>strategy</w:t>
      </w:r>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497073">
        <w:t xml:space="preserve"> will be </w:t>
      </w:r>
      <w:r w:rsidR="00497073" w:rsidRPr="00497073">
        <w:t>chosen</w:t>
      </w:r>
      <w:r w:rsidR="00497073">
        <w:t xml:space="preserve">, as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497073">
        <w:t xml:space="preserve">have don’t care 2,1,0 respectively, for the internal node </w:t>
      </w:r>
      <w:r w:rsidR="00213570">
        <w:t>for</w:t>
      </w:r>
      <w:r w:rsidR="00497073">
        <w:t xml:space="preserve"> left child of root node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497073">
        <w:t xml:space="preserve">.By the same method,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497073">
        <w:t xml:space="preserve"> will be chosen </w:t>
      </w:r>
      <w:r w:rsidR="00213570">
        <w:t>as internal node for the right node.</w:t>
      </w:r>
      <w:r w:rsidR="00FF0D0F">
        <w:t xml:space="preserve"> Which produces a table </w:t>
      </w:r>
      <w:r w:rsidR="00104587">
        <w:t xml:space="preserve">as shown </w:t>
      </w:r>
      <w:r w:rsidR="00FF0D0F">
        <w:t>below.</w:t>
      </w:r>
    </w:p>
    <w:tbl>
      <w:tblPr>
        <w:tblStyle w:val="TableGrid"/>
        <w:tblW w:w="0" w:type="auto"/>
        <w:tblLook w:val="04A0" w:firstRow="1" w:lastRow="0" w:firstColumn="1" w:lastColumn="0" w:noHBand="0" w:noVBand="1"/>
      </w:tblPr>
      <w:tblGrid>
        <w:gridCol w:w="2073"/>
        <w:gridCol w:w="2073"/>
        <w:gridCol w:w="2074"/>
        <w:gridCol w:w="2076"/>
      </w:tblGrid>
      <w:tr w:rsidR="009248C3" w14:paraId="24E925CA" w14:textId="77777777" w:rsidTr="006A540A">
        <w:tc>
          <w:tcPr>
            <w:tcW w:w="4146" w:type="dxa"/>
            <w:gridSpan w:val="2"/>
          </w:tcPr>
          <w:p w14:paraId="1E3A19E4" w14:textId="188C08DD" w:rsidR="009248C3" w:rsidRDefault="009248C3"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0, left child</w:t>
            </w:r>
          </w:p>
        </w:tc>
        <w:tc>
          <w:tcPr>
            <w:tcW w:w="4150" w:type="dxa"/>
            <w:gridSpan w:val="2"/>
          </w:tcPr>
          <w:p w14:paraId="3F330F92" w14:textId="0706AE52" w:rsidR="009248C3" w:rsidRDefault="009248C3"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1, right child</w:t>
            </w:r>
          </w:p>
        </w:tc>
      </w:tr>
      <w:tr w:rsidR="009248C3" w14:paraId="00B468D5" w14:textId="77777777" w:rsidTr="006A540A">
        <w:tc>
          <w:tcPr>
            <w:tcW w:w="2073" w:type="dxa"/>
          </w:tcPr>
          <w:p w14:paraId="32D41319" w14:textId="53CB8EAF" w:rsidR="009248C3" w:rsidRDefault="009248C3"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0</w:t>
            </w:r>
          </w:p>
        </w:tc>
        <w:tc>
          <w:tcPr>
            <w:tcW w:w="2073" w:type="dxa"/>
          </w:tcPr>
          <w:p w14:paraId="71034289" w14:textId="4AB8ADC1" w:rsidR="009248C3" w:rsidRDefault="009248C3"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1</w:t>
            </w:r>
          </w:p>
        </w:tc>
        <w:tc>
          <w:tcPr>
            <w:tcW w:w="2074" w:type="dxa"/>
          </w:tcPr>
          <w:p w14:paraId="00E81033" w14:textId="721DA30C" w:rsidR="009248C3" w:rsidRDefault="009248C3"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is 0</w:t>
            </w:r>
          </w:p>
        </w:tc>
        <w:tc>
          <w:tcPr>
            <w:tcW w:w="2076" w:type="dxa"/>
          </w:tcPr>
          <w:p w14:paraId="6C332236" w14:textId="7C90B84A" w:rsidR="009248C3" w:rsidRDefault="009248C3"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is 1</w:t>
            </w:r>
          </w:p>
        </w:tc>
      </w:tr>
      <w:tr w:rsidR="009248C3" w14:paraId="50EDC7EA" w14:textId="77777777" w:rsidTr="006A540A">
        <w:tc>
          <w:tcPr>
            <w:tcW w:w="2073" w:type="dxa"/>
          </w:tcPr>
          <w:p w14:paraId="110DB176" w14:textId="2F3E9145" w:rsidR="009248C3" w:rsidRDefault="00C87F54" w:rsidP="00F41B9B">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2073" w:type="dxa"/>
          </w:tcPr>
          <w:p w14:paraId="555DAF31" w14:textId="0E57DDE9" w:rsidR="009248C3" w:rsidRDefault="00C87F54" w:rsidP="00F41B9B">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2074" w:type="dxa"/>
          </w:tcPr>
          <w:p w14:paraId="0616D4E7" w14:textId="5BE8DEF4" w:rsidR="009248C3" w:rsidRDefault="00C87F54" w:rsidP="00F41B9B">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2076" w:type="dxa"/>
          </w:tcPr>
          <w:p w14:paraId="34F25D30" w14:textId="0FBE1009" w:rsidR="009248C3" w:rsidRDefault="00C87F54" w:rsidP="00F41B9B">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r>
      <w:tr w:rsidR="00527351" w14:paraId="2B9CEAE5" w14:textId="77777777" w:rsidTr="006A540A">
        <w:tc>
          <w:tcPr>
            <w:tcW w:w="2073" w:type="dxa"/>
          </w:tcPr>
          <w:p w14:paraId="65ECC827" w14:textId="1E7B7C9C" w:rsidR="00527351" w:rsidRDefault="00527351" w:rsidP="00104587">
            <w:pPr>
              <w:jc w:val="center"/>
              <w:rPr>
                <w:rFonts w:ascii="DengXian" w:eastAsia="DengXian" w:hAnsi="DengXian" w:cs="Arial"/>
              </w:rPr>
            </w:pPr>
            <w:r>
              <w:rPr>
                <w:rFonts w:ascii="DengXian" w:eastAsia="DengXian" w:hAnsi="DengXian" w:cs="Arial"/>
              </w:rPr>
              <w:t>-0(0)(0)</w:t>
            </w:r>
          </w:p>
        </w:tc>
        <w:tc>
          <w:tcPr>
            <w:tcW w:w="2073" w:type="dxa"/>
          </w:tcPr>
          <w:p w14:paraId="47C7768E" w14:textId="3358D971" w:rsidR="00527351" w:rsidRDefault="00527351" w:rsidP="00104587">
            <w:pPr>
              <w:jc w:val="center"/>
              <w:rPr>
                <w:rFonts w:ascii="DengXian" w:eastAsia="DengXian" w:hAnsi="DengXian" w:cs="Arial"/>
              </w:rPr>
            </w:pPr>
            <w:r>
              <w:t>--(1)(0)</w:t>
            </w:r>
          </w:p>
        </w:tc>
        <w:tc>
          <w:tcPr>
            <w:tcW w:w="2074" w:type="dxa"/>
          </w:tcPr>
          <w:p w14:paraId="4A1BFF20" w14:textId="44C74CB3" w:rsidR="00527351" w:rsidRDefault="00527351" w:rsidP="00104587">
            <w:pPr>
              <w:jc w:val="center"/>
              <w:rPr>
                <w:rFonts w:ascii="DengXian" w:eastAsia="DengXian" w:hAnsi="DengXian" w:cs="Arial"/>
              </w:rPr>
            </w:pPr>
            <w:r>
              <w:t>-(0)0(1)</w:t>
            </w:r>
          </w:p>
        </w:tc>
        <w:tc>
          <w:tcPr>
            <w:tcW w:w="2076" w:type="dxa"/>
          </w:tcPr>
          <w:p w14:paraId="2F174ACA" w14:textId="33DE7C83" w:rsidR="00527351" w:rsidRDefault="00527351" w:rsidP="00104587">
            <w:pPr>
              <w:jc w:val="center"/>
              <w:rPr>
                <w:rFonts w:ascii="DengXian" w:eastAsia="DengXian" w:hAnsi="DengXian" w:cs="Arial"/>
              </w:rPr>
            </w:pPr>
            <w:r>
              <w:t>0(1)-(1)</w:t>
            </w:r>
          </w:p>
        </w:tc>
      </w:tr>
    </w:tbl>
    <w:p w14:paraId="3F550474" w14:textId="73D2A8F1" w:rsidR="00104587" w:rsidRDefault="00104587" w:rsidP="00F41B9B">
      <w:pPr>
        <w:jc w:val="left"/>
      </w:pPr>
    </w:p>
    <w:p w14:paraId="3F5E833E" w14:textId="17E00048" w:rsidR="00104587" w:rsidRDefault="00104587" w:rsidP="00F41B9B">
      <w:pPr>
        <w:jc w:val="left"/>
      </w:pPr>
      <w:r>
        <w:t>By repeat steps above, it will reach 2 kind of base case.</w:t>
      </w:r>
      <w:r w:rsidR="009B64E0">
        <w:t xml:space="preserve"> </w:t>
      </w:r>
      <w:r>
        <w:t>First base case is when there is no implicant in the table,</w:t>
      </w:r>
      <w:r w:rsidR="009B64E0">
        <w:t xml:space="preserve"> second base case is when</w:t>
      </w:r>
      <w:r w:rsidR="002B55F0">
        <w:t xml:space="preserve"> there is </w:t>
      </w:r>
      <w:r w:rsidR="002B55F0" w:rsidRPr="002A15A2">
        <w:rPr>
          <w:i/>
        </w:rPr>
        <w:t>one</w:t>
      </w:r>
      <w:r w:rsidR="002B55F0">
        <w:t xml:space="preserve"> implicant with</w:t>
      </w:r>
      <w:r w:rsidR="009B64E0">
        <w:t xml:space="preserve"> non-evaluated bit are all don’t care (“-“). For example, when</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EE1275">
        <w:t>is 1</w:t>
      </w:r>
      <w:r w:rsidR="009B64E0">
        <w:t>,</w:t>
      </w:r>
      <m:oMath>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w:r w:rsidR="00EE1275">
        <w:t>is</w:t>
      </w:r>
      <w:r>
        <w:t xml:space="preserve"> 0</w:t>
      </w:r>
      <w:r w:rsidR="009B64E0">
        <w:t>.</w:t>
      </w:r>
      <w:r>
        <w:t xml:space="preserve"> </w:t>
      </w:r>
    </w:p>
    <w:tbl>
      <w:tblPr>
        <w:tblStyle w:val="TableGrid"/>
        <w:tblW w:w="0" w:type="auto"/>
        <w:tblLook w:val="04A0" w:firstRow="1" w:lastRow="0" w:firstColumn="1" w:lastColumn="0" w:noHBand="0" w:noVBand="1"/>
      </w:tblPr>
      <w:tblGrid>
        <w:gridCol w:w="1382"/>
        <w:gridCol w:w="1382"/>
        <w:gridCol w:w="1383"/>
        <w:gridCol w:w="1383"/>
        <w:gridCol w:w="1383"/>
        <w:gridCol w:w="1383"/>
      </w:tblGrid>
      <w:tr w:rsidR="009B64E0" w14:paraId="295A24C2" w14:textId="77777777" w:rsidTr="006A540A">
        <w:tc>
          <w:tcPr>
            <w:tcW w:w="8296" w:type="dxa"/>
            <w:gridSpan w:val="6"/>
          </w:tcPr>
          <w:p w14:paraId="4F707C37" w14:textId="6AF86327" w:rsidR="009B64E0" w:rsidRDefault="009B64E0"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w:t>
            </w:r>
            <w:r w:rsidR="00EE1275">
              <w:t>1</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0</w:t>
            </w:r>
          </w:p>
        </w:tc>
      </w:tr>
      <w:tr w:rsidR="009B64E0" w14:paraId="0F3D1DC9" w14:textId="77777777" w:rsidTr="006A540A">
        <w:tc>
          <w:tcPr>
            <w:tcW w:w="4147" w:type="dxa"/>
            <w:gridSpan w:val="3"/>
          </w:tcPr>
          <w:p w14:paraId="549BC789" w14:textId="585D608A" w:rsidR="009B64E0" w:rsidRDefault="009B64E0"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0</w:t>
            </w:r>
          </w:p>
        </w:tc>
        <w:tc>
          <w:tcPr>
            <w:tcW w:w="4149" w:type="dxa"/>
            <w:gridSpan w:val="3"/>
          </w:tcPr>
          <w:p w14:paraId="73228B0B" w14:textId="61269B7D" w:rsidR="009B64E0" w:rsidRDefault="009B64E0" w:rsidP="00F41B9B">
            <w:pPr>
              <w:jc w:val="left"/>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1</w:t>
            </w:r>
          </w:p>
        </w:tc>
      </w:tr>
      <w:tr w:rsidR="009B64E0" w14:paraId="29F8DF37" w14:textId="77777777" w:rsidTr="009B64E0">
        <w:tc>
          <w:tcPr>
            <w:tcW w:w="1382" w:type="dxa"/>
          </w:tcPr>
          <w:p w14:paraId="0E718BC5" w14:textId="0407B4C5" w:rsidR="009B64E0" w:rsidRDefault="00C87F54" w:rsidP="009B64E0">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382" w:type="dxa"/>
          </w:tcPr>
          <w:p w14:paraId="350BC1A2" w14:textId="36AE8D15" w:rsidR="009B64E0" w:rsidRDefault="009B64E0" w:rsidP="009B64E0">
            <w:pPr>
              <w:jc w:val="left"/>
            </w:pPr>
            <w:r w:rsidRPr="00C47B26">
              <w:t>mask</w:t>
            </w:r>
          </w:p>
        </w:tc>
        <w:tc>
          <w:tcPr>
            <w:tcW w:w="1383" w:type="dxa"/>
          </w:tcPr>
          <w:p w14:paraId="1F103F1E" w14:textId="61673C36" w:rsidR="009B64E0" w:rsidRDefault="009B64E0" w:rsidP="009B64E0">
            <w:pPr>
              <w:jc w:val="left"/>
            </w:pPr>
            <w:r>
              <w:t>Minterm</w:t>
            </w:r>
          </w:p>
        </w:tc>
        <w:tc>
          <w:tcPr>
            <w:tcW w:w="1383" w:type="dxa"/>
          </w:tcPr>
          <w:p w14:paraId="4D521E84" w14:textId="54EC6D6B" w:rsidR="009B64E0" w:rsidRDefault="00C87F54" w:rsidP="009B64E0">
            <w:pPr>
              <w:jc w:val="left"/>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383" w:type="dxa"/>
          </w:tcPr>
          <w:p w14:paraId="626985C4" w14:textId="0D2E93B1" w:rsidR="009B64E0" w:rsidRDefault="009B64E0" w:rsidP="009B64E0">
            <w:pPr>
              <w:jc w:val="left"/>
            </w:pPr>
            <w:r w:rsidRPr="00C47B26">
              <w:t>mask</w:t>
            </w:r>
          </w:p>
        </w:tc>
        <w:tc>
          <w:tcPr>
            <w:tcW w:w="1383" w:type="dxa"/>
          </w:tcPr>
          <w:p w14:paraId="053DABEA" w14:textId="4EE49D67" w:rsidR="009B64E0" w:rsidRDefault="009B64E0" w:rsidP="009B64E0">
            <w:pPr>
              <w:jc w:val="left"/>
            </w:pPr>
            <w:r>
              <w:t>Minterm</w:t>
            </w:r>
          </w:p>
        </w:tc>
      </w:tr>
      <w:tr w:rsidR="009B64E0" w14:paraId="0435685B" w14:textId="77777777" w:rsidTr="009B64E0">
        <w:tc>
          <w:tcPr>
            <w:tcW w:w="1382" w:type="dxa"/>
          </w:tcPr>
          <w:p w14:paraId="7110410F" w14:textId="20FE1839" w:rsidR="009B64E0" w:rsidRDefault="00EE1275" w:rsidP="009B64E0">
            <w:pPr>
              <w:jc w:val="left"/>
              <w:rPr>
                <w:rFonts w:ascii="DengXian" w:eastAsia="DengXian" w:hAnsi="DengXian" w:cs="Arial"/>
              </w:rPr>
            </w:pPr>
            <w:r>
              <w:t>-(0)(0)(1)</w:t>
            </w:r>
          </w:p>
        </w:tc>
        <w:tc>
          <w:tcPr>
            <w:tcW w:w="1382" w:type="dxa"/>
          </w:tcPr>
          <w:p w14:paraId="179CCE91" w14:textId="44061772" w:rsidR="009B64E0" w:rsidRPr="00C47B26" w:rsidRDefault="009B64E0" w:rsidP="009B64E0">
            <w:pPr>
              <w:jc w:val="left"/>
            </w:pPr>
            <w:r>
              <w:rPr>
                <w:rFonts w:hint="eastAsia"/>
              </w:rPr>
              <w:t>1000</w:t>
            </w:r>
          </w:p>
        </w:tc>
        <w:tc>
          <w:tcPr>
            <w:tcW w:w="1383" w:type="dxa"/>
          </w:tcPr>
          <w:p w14:paraId="75AD5CBA" w14:textId="467025EA" w:rsidR="009B64E0" w:rsidRDefault="009B64E0" w:rsidP="009B64E0">
            <w:pPr>
              <w:jc w:val="left"/>
            </w:pPr>
            <w:r>
              <w:rPr>
                <w:rFonts w:hint="eastAsia"/>
              </w:rPr>
              <w:t>0000</w:t>
            </w:r>
          </w:p>
        </w:tc>
        <w:tc>
          <w:tcPr>
            <w:tcW w:w="1383" w:type="dxa"/>
          </w:tcPr>
          <w:p w14:paraId="16CB336C" w14:textId="1045C245" w:rsidR="009B64E0" w:rsidRDefault="009B64E0" w:rsidP="009B64E0">
            <w:pPr>
              <w:jc w:val="left"/>
              <w:rPr>
                <w:rFonts w:ascii="DengXian" w:eastAsia="DengXian" w:hAnsi="DengXian" w:cs="Arial"/>
              </w:rPr>
            </w:pPr>
          </w:p>
        </w:tc>
        <w:tc>
          <w:tcPr>
            <w:tcW w:w="1383" w:type="dxa"/>
          </w:tcPr>
          <w:p w14:paraId="0C8086C9" w14:textId="77777777" w:rsidR="009B64E0" w:rsidRPr="00C47B26" w:rsidRDefault="009B64E0" w:rsidP="009B64E0">
            <w:pPr>
              <w:jc w:val="left"/>
            </w:pPr>
          </w:p>
        </w:tc>
        <w:tc>
          <w:tcPr>
            <w:tcW w:w="1383" w:type="dxa"/>
          </w:tcPr>
          <w:p w14:paraId="39BF8A9C" w14:textId="77777777" w:rsidR="009B64E0" w:rsidRDefault="009B64E0" w:rsidP="009B64E0">
            <w:pPr>
              <w:jc w:val="left"/>
            </w:pPr>
          </w:p>
        </w:tc>
      </w:tr>
    </w:tbl>
    <w:p w14:paraId="2C5DBC8E" w14:textId="64C3B79C" w:rsidR="00A86D5C" w:rsidRDefault="009B64E0" w:rsidP="00F41B9B">
      <w:pPr>
        <w:jc w:val="left"/>
      </w:pPr>
      <w:r>
        <w:rPr>
          <w:rFonts w:hint="eastAsia"/>
        </w:rPr>
        <w:t>As</w:t>
      </w:r>
      <w:r>
        <w:t xml:space="preserve"> </w:t>
      </w:r>
      <w:r>
        <w:rPr>
          <w:rFonts w:hint="eastAsia"/>
        </w:rPr>
        <w:t>shown</w:t>
      </w:r>
      <w:r>
        <w:t xml:space="preserve"> on table above, on left side when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0, </w:t>
      </w:r>
      <w:r w:rsidR="00EE1275">
        <w:t xml:space="preserve">the </w:t>
      </w:r>
      <w:r>
        <w:t xml:space="preserve">only term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t xml:space="preserve"> is not evaluated which is don’t care</w:t>
      </w:r>
      <w:r w:rsidR="00EE1275">
        <w:t>.</w:t>
      </w:r>
      <w:r w:rsidR="00854C5D">
        <w:t xml:space="preserve"> </w:t>
      </w:r>
      <w:r w:rsidR="00084A3C">
        <w:t xml:space="preserve">This node </w:t>
      </w:r>
      <w:r w:rsidR="00380234">
        <w:t>has</w:t>
      </w:r>
      <w:r w:rsidR="00084A3C">
        <w:t xml:space="preserve"> lab</w:t>
      </w:r>
      <w:r w:rsidR="00380234">
        <w:t>el</w:t>
      </w:r>
      <w:r w:rsidR="00084A3C">
        <w:t xml:space="preserve"> 1 and</w:t>
      </w:r>
      <w:r>
        <w:t xml:space="preserve"> no child node, represented in Boolean is </w:t>
      </w:r>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evaluate to </w:t>
      </w:r>
      <w:r w:rsidR="00CA7A3A">
        <w:t>1</w:t>
      </w:r>
      <w:r>
        <w:t>.</w:t>
      </w:r>
      <w:r w:rsidR="00BD01C0">
        <w:br/>
        <w:t xml:space="preserve">On the other hand, on left side when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BD01C0">
        <w:t xml:space="preserve"> is 1, there are no term as the table content</w:t>
      </w:r>
      <w:r w:rsidR="00380234">
        <w:t>. This node has label 0 and no child node, represented in Boolean</w:t>
      </w:r>
      <w:r w:rsidR="00BD01C0">
        <w:t xml:space="preserve"> is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m:rPr>
            <m:sty m:val="p"/>
          </m:rP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oMath>
      <w:r w:rsidR="00BD01C0">
        <w:t xml:space="preserve"> evaluate to 0.</w:t>
      </w:r>
    </w:p>
    <w:p w14:paraId="7AB0D659" w14:textId="5532CA76" w:rsidR="00BF05A8" w:rsidRDefault="00A76D29" w:rsidP="00BD10D3">
      <w:pPr>
        <w:widowControl/>
        <w:jc w:val="left"/>
      </w:pPr>
      <w:r>
        <w:t xml:space="preserve">The binary decision tree produced by this method </w:t>
      </w:r>
      <w:r w:rsidR="00990C5C">
        <w:t>is</w:t>
      </w:r>
      <w:r>
        <w:t xml:space="preserve"> shown below</w:t>
      </w:r>
    </w:p>
    <w:tbl>
      <w:tblPr>
        <w:tblStyle w:val="TableGrid"/>
        <w:tblW w:w="0" w:type="auto"/>
        <w:tblLook w:val="04A0" w:firstRow="1" w:lastRow="0" w:firstColumn="1" w:lastColumn="0" w:noHBand="0" w:noVBand="1"/>
      </w:tblPr>
      <w:tblGrid>
        <w:gridCol w:w="3512"/>
        <w:gridCol w:w="4784"/>
      </w:tblGrid>
      <w:tr w:rsidR="00EE1275" w14:paraId="1207D933" w14:textId="77777777" w:rsidTr="00BF05A8">
        <w:tc>
          <w:tcPr>
            <w:tcW w:w="3512" w:type="dxa"/>
          </w:tcPr>
          <w:p w14:paraId="6CFFE37D" w14:textId="77777777" w:rsidR="00BF05A8" w:rsidRDefault="00BF05A8" w:rsidP="00BF05A8">
            <w:pPr>
              <w:jc w:val="center"/>
            </w:pPr>
          </w:p>
          <w:p w14:paraId="03CBB261" w14:textId="77777777" w:rsidR="00BF05A8" w:rsidRDefault="00BF05A8" w:rsidP="00BF05A8">
            <w:pPr>
              <w:jc w:val="center"/>
            </w:pPr>
          </w:p>
          <w:p w14:paraId="7313332C" w14:textId="2FC7170A" w:rsidR="00EE1275" w:rsidRDefault="00EE1275" w:rsidP="00BF05A8">
            <w:pPr>
              <w:jc w:val="center"/>
            </w:pPr>
            <w:r>
              <w:rPr>
                <w:noProof/>
                <w:lang w:eastAsia="en-GB"/>
              </w:rPr>
              <w:drawing>
                <wp:inline distT="0" distB="0" distL="0" distR="0" wp14:anchorId="308A2CE1" wp14:editId="03031743">
                  <wp:extent cx="2137340" cy="76089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7689" cy="771697"/>
                          </a:xfrm>
                          <a:prstGeom prst="rect">
                            <a:avLst/>
                          </a:prstGeom>
                        </pic:spPr>
                      </pic:pic>
                    </a:graphicData>
                  </a:graphic>
                </wp:inline>
              </w:drawing>
            </w:r>
          </w:p>
          <w:p w14:paraId="3A8CE54E" w14:textId="77777777" w:rsidR="00BF05A8" w:rsidRDefault="00BF05A8" w:rsidP="00BF05A8">
            <w:pPr>
              <w:jc w:val="center"/>
            </w:pPr>
          </w:p>
          <w:p w14:paraId="63EDC216" w14:textId="53F181F3" w:rsidR="00EE1275" w:rsidRDefault="00EE1275" w:rsidP="00F41B9B">
            <w:pPr>
              <w:jc w:val="left"/>
            </w:pPr>
          </w:p>
        </w:tc>
        <w:tc>
          <w:tcPr>
            <w:tcW w:w="4784" w:type="dxa"/>
          </w:tcPr>
          <w:p w14:paraId="333BA3CE" w14:textId="436760BD" w:rsidR="00EE1275" w:rsidRDefault="00BF05A8" w:rsidP="00F41B9B">
            <w:pPr>
              <w:jc w:val="left"/>
            </w:pPr>
            <w:r>
              <w:rPr>
                <w:noProof/>
                <w:lang w:eastAsia="en-GB"/>
              </w:rPr>
              <w:drawing>
                <wp:inline distT="0" distB="0" distL="0" distR="0" wp14:anchorId="6FF718C9" wp14:editId="1528B79A">
                  <wp:extent cx="2961264" cy="152026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teg.png"/>
                          <pic:cNvPicPr/>
                        </pic:nvPicPr>
                        <pic:blipFill>
                          <a:blip r:embed="rId9">
                            <a:extLst>
                              <a:ext uri="{28A0092B-C50C-407E-A947-70E740481C1C}">
                                <a14:useLocalDpi xmlns:a14="http://schemas.microsoft.com/office/drawing/2010/main" val="0"/>
                              </a:ext>
                            </a:extLst>
                          </a:blip>
                          <a:stretch>
                            <a:fillRect/>
                          </a:stretch>
                        </pic:blipFill>
                        <pic:spPr>
                          <a:xfrm>
                            <a:off x="0" y="0"/>
                            <a:ext cx="2993229" cy="1536670"/>
                          </a:xfrm>
                          <a:prstGeom prst="rect">
                            <a:avLst/>
                          </a:prstGeom>
                        </pic:spPr>
                      </pic:pic>
                    </a:graphicData>
                  </a:graphic>
                </wp:inline>
              </w:drawing>
            </w:r>
          </w:p>
        </w:tc>
      </w:tr>
      <w:tr w:rsidR="00BF05A8" w14:paraId="718993A4" w14:textId="77777777" w:rsidTr="00BF05A8">
        <w:tc>
          <w:tcPr>
            <w:tcW w:w="3512" w:type="dxa"/>
          </w:tcPr>
          <w:p w14:paraId="1D88844A" w14:textId="6B89C704" w:rsidR="00BF05A8" w:rsidRDefault="00BF05A8" w:rsidP="00BF05A8">
            <w:r>
              <w:t>*output from my print tree function</w:t>
            </w:r>
          </w:p>
        </w:tc>
        <w:tc>
          <w:tcPr>
            <w:tcW w:w="4784" w:type="dxa"/>
          </w:tcPr>
          <w:p w14:paraId="1947C627" w14:textId="7B173DCC" w:rsidR="00BF05A8" w:rsidRDefault="00BF05A8" w:rsidP="00BF05A8">
            <w:pPr>
              <w:jc w:val="left"/>
              <w:rPr>
                <w:noProof/>
              </w:rPr>
            </w:pPr>
            <w:r>
              <w:t xml:space="preserve">*graphical enhanced by hand </w:t>
            </w:r>
          </w:p>
        </w:tc>
      </w:tr>
    </w:tbl>
    <w:p w14:paraId="2534204B" w14:textId="1AA3F0CB" w:rsidR="00EA5F7E" w:rsidRPr="009A1C19" w:rsidRDefault="00BD01C0" w:rsidP="00711DC9">
      <w:pPr>
        <w:jc w:val="left"/>
      </w:pPr>
      <w:r>
        <w:br/>
      </w:r>
      <w:r w:rsidR="00711DC9">
        <w:t>By using this method, only 13 nodes is required, compare to a full binary decision tree as did in assignment 1, requires 31 nodes</w:t>
      </w:r>
      <w:r w:rsidR="00C058EA">
        <w:t>.</w:t>
      </w:r>
    </w:p>
    <w:p w14:paraId="0615A326" w14:textId="77777777" w:rsidR="006228EF" w:rsidRDefault="006228EF" w:rsidP="00FB5CFD"/>
    <w:p w14:paraId="19AB19D2" w14:textId="77777777" w:rsidR="00BD10D3" w:rsidRDefault="00BD10D3">
      <w:pPr>
        <w:widowControl/>
        <w:jc w:val="left"/>
        <w:rPr>
          <w:rFonts w:asciiTheme="majorHAnsi" w:eastAsiaTheme="majorEastAsia" w:hAnsiTheme="majorHAnsi" w:cstheme="majorBidi"/>
          <w:color w:val="2F5496" w:themeColor="accent1" w:themeShade="BF"/>
          <w:sz w:val="26"/>
          <w:szCs w:val="26"/>
        </w:rPr>
      </w:pPr>
      <w:bookmarkStart w:id="5" w:name="_Ref512555904"/>
      <w:r>
        <w:br w:type="page"/>
      </w:r>
    </w:p>
    <w:p w14:paraId="00CB10D0" w14:textId="188DF98B" w:rsidR="00F043A9" w:rsidRPr="0045108A" w:rsidRDefault="00F043A9" w:rsidP="00F043A9">
      <w:pPr>
        <w:pStyle w:val="Heading2"/>
      </w:pPr>
      <w:bookmarkStart w:id="6" w:name="_Ref512777739"/>
      <w:bookmarkStart w:id="7" w:name="_Toc514069605"/>
      <w:r w:rsidRPr="00FB5CFD">
        <w:lastRenderedPageBreak/>
        <w:t>Evalcompactbdt</w:t>
      </w:r>
      <w:bookmarkEnd w:id="5"/>
      <w:bookmarkEnd w:id="6"/>
      <w:bookmarkEnd w:id="7"/>
    </w:p>
    <w:p w14:paraId="0950A839" w14:textId="77777777" w:rsidR="00F043A9" w:rsidRPr="00581CB5" w:rsidRDefault="00F043A9" w:rsidP="00F043A9">
      <w:pPr>
        <w:rPr>
          <w:rFonts w:eastAsiaTheme="minorHAnsi" w:cs="Times New Roman"/>
        </w:rPr>
      </w:pPr>
      <w:r w:rsidRPr="00581CB5">
        <w:rPr>
          <w:rFonts w:eastAsiaTheme="minorHAnsi" w:cs="Times New Roman"/>
        </w:rPr>
        <w:t>This function takes two arguments, the first is the root of the tree, second is a string for input to evaluate.</w:t>
      </w:r>
    </w:p>
    <w:p w14:paraId="7E967C95" w14:textId="316CE0D7" w:rsidR="008660A0" w:rsidRPr="00581CB5" w:rsidRDefault="00F043A9" w:rsidP="00F043A9">
      <w:pPr>
        <w:rPr>
          <w:rFonts w:eastAsiaTheme="minorHAnsi" w:cs="Times New Roman"/>
        </w:rPr>
      </w:pPr>
      <w:r w:rsidRPr="00581CB5">
        <w:rPr>
          <w:rFonts w:eastAsiaTheme="minorHAnsi" w:cs="Times New Roman"/>
        </w:rPr>
        <w:t>In the binary decision tree, except for the leaf which will either be “1” or “0”, the rest of node is in the form of “x</w:t>
      </w:r>
      <w:r w:rsidRPr="00581CB5">
        <w:rPr>
          <w:rFonts w:eastAsiaTheme="minorHAnsi" w:cs="Times New Roman"/>
          <w:i/>
        </w:rPr>
        <w:t>num</w:t>
      </w:r>
      <w:r w:rsidRPr="00581CB5">
        <w:rPr>
          <w:rFonts w:eastAsiaTheme="minorHAnsi" w:cs="Times New Roman"/>
        </w:rPr>
        <w:t xml:space="preserve">”, where </w:t>
      </w:r>
      <w:r w:rsidRPr="00581CB5">
        <w:rPr>
          <w:rFonts w:eastAsiaTheme="minorHAnsi" w:cs="Times New Roman"/>
          <w:i/>
        </w:rPr>
        <w:t xml:space="preserve">num </w:t>
      </w:r>
      <w:r w:rsidRPr="00581CB5">
        <w:rPr>
          <w:rFonts w:eastAsiaTheme="minorHAnsi" w:cs="Times New Roman"/>
        </w:rPr>
        <w:t>is a index for a char at position (num-1)</w:t>
      </w:r>
      <w:r w:rsidR="00F72C61" w:rsidRPr="00581CB5">
        <w:rPr>
          <w:rFonts w:eastAsiaTheme="minorHAnsi" w:cs="Times New Roman"/>
        </w:rPr>
        <w:t xml:space="preserve">. </w:t>
      </w:r>
      <w:r w:rsidR="008660A0" w:rsidRPr="00581CB5">
        <w:rPr>
          <w:rFonts w:eastAsiaTheme="minorHAnsi" w:cs="Times New Roman"/>
        </w:rPr>
        <w:t>When evaluate the tree, if the string[num-1] is “0”, it goes to left branch, otherwise, goes to right branch.</w:t>
      </w:r>
    </w:p>
    <w:p w14:paraId="4C6FC6F7" w14:textId="3F543DD9" w:rsidR="006228EF" w:rsidRPr="007E1058" w:rsidRDefault="00F72C61" w:rsidP="00EF1EFD">
      <w:pPr>
        <w:jc w:val="left"/>
      </w:pPr>
      <w:r w:rsidRPr="00581CB5">
        <w:rPr>
          <w:rFonts w:eastAsiaTheme="minorHAnsi" w:cs="Times New Roman"/>
        </w:rPr>
        <w:t>For example</w:t>
      </w:r>
      <w:r w:rsidR="008660A0" w:rsidRPr="00581CB5">
        <w:rPr>
          <w:rFonts w:eastAsiaTheme="minorHAnsi" w:cs="Times New Roman"/>
        </w:rPr>
        <w:t xml:space="preserve">, continues example </w:t>
      </w:r>
      <w:r w:rsidR="00112E41" w:rsidRPr="00581CB5">
        <w:rPr>
          <w:rFonts w:eastAsiaTheme="minorHAnsi" w:cs="Times New Roman"/>
        </w:rPr>
        <w:t>above</w:t>
      </w:r>
      <w:r w:rsidR="008660A0" w:rsidRPr="00581CB5">
        <w:rPr>
          <w:rFonts w:eastAsiaTheme="minorHAnsi" w:cs="Times New Roman"/>
        </w:rPr>
        <w:t>, when evaluate string is “0</w:t>
      </w:r>
      <w:r w:rsidR="00BE4B47" w:rsidRPr="00581CB5">
        <w:rPr>
          <w:rFonts w:eastAsiaTheme="minorHAnsi" w:cs="Times New Roman"/>
        </w:rPr>
        <w:t>10</w:t>
      </w:r>
      <w:r w:rsidR="008660A0" w:rsidRPr="00581CB5">
        <w:rPr>
          <w:rFonts w:eastAsiaTheme="minorHAnsi" w:cs="Times New Roman"/>
        </w:rPr>
        <w:t>0”(</w:t>
      </w:r>
      <m:oMath>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1</m:t>
            </m:r>
          </m:sub>
        </m:sSub>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2</m:t>
            </m:r>
          </m:sub>
        </m:sSub>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3</m:t>
            </m:r>
          </m:sub>
        </m:sSub>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4</m:t>
            </m:r>
          </m:sub>
        </m:sSub>
      </m:oMath>
      <w:r w:rsidR="008660A0" w:rsidRPr="00581CB5">
        <w:rPr>
          <w:rFonts w:eastAsiaTheme="minorHAnsi" w:cs="Times New Roman"/>
        </w:rPr>
        <w:t xml:space="preserve">), correspond to internal minterm </w:t>
      </w:r>
      <w:r w:rsidR="004469BC" w:rsidRPr="00581CB5">
        <w:rPr>
          <w:rFonts w:eastAsiaTheme="minorHAnsi" w:cs="Times New Roman"/>
        </w:rPr>
        <w:t>0010</w:t>
      </w:r>
      <w:r w:rsidR="008660A0" w:rsidRPr="00581CB5">
        <w:rPr>
          <w:rFonts w:eastAsiaTheme="minorHAnsi" w:cs="Times New Roman"/>
        </w:rPr>
        <w:t xml:space="preserve"> (</w:t>
      </w:r>
      <m:oMath>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4</m:t>
            </m:r>
          </m:sub>
        </m:sSub>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3</m:t>
            </m:r>
          </m:sub>
        </m:sSub>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2</m:t>
            </m:r>
          </m:sub>
        </m:sSub>
        <m:sSub>
          <m:sSubPr>
            <m:ctrlPr>
              <w:rPr>
                <w:rFonts w:ascii="Cambria Math" w:eastAsiaTheme="minorHAnsi" w:hAnsi="Cambria Math" w:cs="Times New Roman"/>
                <w:i/>
              </w:rPr>
            </m:ctrlPr>
          </m:sSubPr>
          <m:e>
            <m:r>
              <w:rPr>
                <w:rFonts w:ascii="Cambria Math" w:eastAsiaTheme="minorHAnsi" w:hAnsi="Cambria Math" w:cs="Times New Roman"/>
              </w:rPr>
              <m:t>x</m:t>
            </m:r>
          </m:e>
          <m:sub>
            <m:r>
              <w:rPr>
                <w:rFonts w:ascii="Cambria Math" w:eastAsiaTheme="minorHAnsi" w:hAnsi="Cambria Math" w:cs="Times New Roman"/>
              </w:rPr>
              <m:t>1</m:t>
            </m:r>
          </m:sub>
        </m:sSub>
      </m:oMath>
      <w:r w:rsidR="008660A0" w:rsidRPr="00581CB5">
        <w:rPr>
          <w:rFonts w:eastAsiaTheme="minorHAnsi" w:cs="Times New Roman"/>
        </w:rPr>
        <w:t>)</w:t>
      </w:r>
      <w:r w:rsidR="00112E41" w:rsidRPr="00581CB5">
        <w:rPr>
          <w:rFonts w:eastAsiaTheme="minorHAnsi" w:cs="Times New Roman"/>
        </w:rPr>
        <w:t>.</w:t>
      </w:r>
      <w:r w:rsidR="007E1058" w:rsidRPr="00581CB5">
        <w:rPr>
          <w:rFonts w:eastAsiaTheme="minorHAnsi" w:cs="Times New Roman"/>
        </w:rPr>
        <w:t xml:space="preserve"> Check it is not leaf node</w:t>
      </w:r>
      <w:r w:rsidR="0003207A" w:rsidRPr="00581CB5">
        <w:rPr>
          <w:rFonts w:eastAsiaTheme="minorHAnsi" w:cs="Times New Roman"/>
        </w:rPr>
        <w:t>(“1” or “0”)</w:t>
      </w:r>
      <w:r w:rsidR="007E1058" w:rsidRPr="00581CB5">
        <w:rPr>
          <w:rFonts w:eastAsiaTheme="minorHAnsi" w:cs="Times New Roman"/>
        </w:rPr>
        <w:t xml:space="preserve">, remove first char of string “x1”, get </w:t>
      </w:r>
      <w:r w:rsidR="003759B4" w:rsidRPr="00581CB5">
        <w:rPr>
          <w:rFonts w:eastAsiaTheme="minorHAnsi" w:cs="Times New Roman"/>
        </w:rPr>
        <w:t>1</w:t>
      </w:r>
      <w:r w:rsidR="007E1058" w:rsidRPr="00581CB5">
        <w:rPr>
          <w:rFonts w:eastAsiaTheme="minorHAnsi" w:cs="Times New Roman"/>
        </w:rPr>
        <w:t xml:space="preserve">, evaluate </w:t>
      </w:r>
      <w:r w:rsidR="0075427B" w:rsidRPr="00581CB5">
        <w:rPr>
          <w:rFonts w:eastAsiaTheme="minorHAnsi" w:cs="Times New Roman"/>
        </w:rPr>
        <w:t>char of input string at index 0, which is 0, evaluate left node.</w:t>
      </w:r>
      <w:r w:rsidR="0075427B" w:rsidRPr="00581CB5">
        <w:rPr>
          <w:rFonts w:eastAsiaTheme="minorHAnsi" w:cs="Times New Roman"/>
        </w:rPr>
        <w:br/>
        <w:t xml:space="preserve">Check it is not leaf node, remove first char of string “x2”, get </w:t>
      </w:r>
      <w:r w:rsidR="003759B4" w:rsidRPr="00581CB5">
        <w:rPr>
          <w:rFonts w:eastAsiaTheme="minorHAnsi" w:cs="Times New Roman"/>
        </w:rPr>
        <w:t>2</w:t>
      </w:r>
      <w:r w:rsidR="0075427B" w:rsidRPr="00581CB5">
        <w:rPr>
          <w:rFonts w:eastAsiaTheme="minorHAnsi" w:cs="Times New Roman"/>
        </w:rPr>
        <w:t xml:space="preserve">, evaluate char of input string at index 1, which is </w:t>
      </w:r>
      <w:r w:rsidR="003759B4" w:rsidRPr="00581CB5">
        <w:rPr>
          <w:rFonts w:eastAsiaTheme="minorHAnsi" w:cs="Times New Roman"/>
        </w:rPr>
        <w:t>1</w:t>
      </w:r>
      <w:r w:rsidR="0075427B" w:rsidRPr="00581CB5">
        <w:rPr>
          <w:rFonts w:eastAsiaTheme="minorHAnsi" w:cs="Times New Roman"/>
        </w:rPr>
        <w:t xml:space="preserve">, evaluate </w:t>
      </w:r>
      <w:r w:rsidR="003759B4" w:rsidRPr="00581CB5">
        <w:rPr>
          <w:rFonts w:eastAsiaTheme="minorHAnsi" w:cs="Times New Roman"/>
        </w:rPr>
        <w:t>right</w:t>
      </w:r>
      <w:r w:rsidR="0075427B" w:rsidRPr="00581CB5">
        <w:rPr>
          <w:rFonts w:eastAsiaTheme="minorHAnsi" w:cs="Times New Roman"/>
        </w:rPr>
        <w:t xml:space="preserve"> node.</w:t>
      </w:r>
      <w:r w:rsidR="00EF1EFD" w:rsidRPr="00581CB5">
        <w:rPr>
          <w:rFonts w:eastAsiaTheme="minorHAnsi" w:cs="Times New Roman"/>
        </w:rPr>
        <w:br/>
      </w:r>
      <w:r w:rsidR="003759B4" w:rsidRPr="00581CB5">
        <w:rPr>
          <w:rFonts w:eastAsiaTheme="minorHAnsi" w:cs="Times New Roman"/>
        </w:rPr>
        <w:t>Chec</w:t>
      </w:r>
      <w:r w:rsidR="00096001" w:rsidRPr="00581CB5">
        <w:rPr>
          <w:rFonts w:eastAsiaTheme="minorHAnsi" w:cs="Times New Roman"/>
        </w:rPr>
        <w:t xml:space="preserve">k it is leaf node, </w:t>
      </w:r>
      <w:r w:rsidR="004767CB" w:rsidRPr="00581CB5">
        <w:rPr>
          <w:rFonts w:eastAsiaTheme="minorHAnsi" w:cs="Times New Roman"/>
        </w:rPr>
        <w:t>output</w:t>
      </w:r>
      <w:r w:rsidR="00096001" w:rsidRPr="00581CB5">
        <w:rPr>
          <w:rFonts w:eastAsiaTheme="minorHAnsi" w:cs="Times New Roman"/>
        </w:rPr>
        <w:t xml:space="preserve"> the </w:t>
      </w:r>
      <w:r w:rsidR="004767CB" w:rsidRPr="00581CB5">
        <w:rPr>
          <w:rFonts w:eastAsiaTheme="minorHAnsi" w:cs="Times New Roman"/>
        </w:rPr>
        <w:t>content</w:t>
      </w:r>
      <w:r w:rsidR="00096001" w:rsidRPr="00581CB5">
        <w:rPr>
          <w:rFonts w:eastAsiaTheme="minorHAnsi" w:cs="Times New Roman"/>
        </w:rPr>
        <w:t xml:space="preserve">, </w:t>
      </w:r>
      <w:r w:rsidR="00447387" w:rsidRPr="00581CB5">
        <w:rPr>
          <w:rFonts w:eastAsiaTheme="minorHAnsi" w:cs="Times New Roman"/>
        </w:rPr>
        <w:t>returns</w:t>
      </w:r>
      <w:r w:rsidR="00096001" w:rsidRPr="00581CB5">
        <w:rPr>
          <w:rFonts w:eastAsiaTheme="minorHAnsi" w:cs="Times New Roman"/>
        </w:rPr>
        <w:t xml:space="preserve"> “1”.</w:t>
      </w:r>
      <w:r w:rsidR="006228EF">
        <w:br w:type="page"/>
      </w:r>
    </w:p>
    <w:p w14:paraId="10B33524" w14:textId="7FCFA2C0" w:rsidR="005F742C" w:rsidRPr="00D73E81" w:rsidRDefault="005F742C" w:rsidP="005F742C">
      <w:pPr>
        <w:pStyle w:val="Heading1"/>
      </w:pPr>
      <w:bookmarkStart w:id="8" w:name="_Toc514069606"/>
      <w:r>
        <w:lastRenderedPageBreak/>
        <w:t>Internal representation of minterm in C++</w:t>
      </w:r>
      <w:bookmarkEnd w:id="8"/>
    </w:p>
    <w:p w14:paraId="0CBCCD1E" w14:textId="539C864D" w:rsidR="00F533AE" w:rsidRDefault="003E71E3" w:rsidP="00D73E81">
      <w:r>
        <w:t xml:space="preserve">For flexibility of the code, all the algorithm and function implemented below uses same abstract data structure called </w:t>
      </w:r>
      <w:r w:rsidR="00664889">
        <w:t>“</w:t>
      </w:r>
      <w:r>
        <w:t>term</w:t>
      </w:r>
      <w:r w:rsidR="00664889">
        <w:t>”, which is treated as a vector consist of multiple word</w:t>
      </w:r>
      <w:r w:rsidR="00BA3596">
        <w:t xml:space="preserve"> (</w:t>
      </w:r>
      <w:r w:rsidR="006C6AF7">
        <w:t>integer</w:t>
      </w:r>
      <w:r w:rsidR="00BA3596">
        <w:t>)</w:t>
      </w:r>
      <w:r w:rsidR="00664889">
        <w:t xml:space="preserve"> of constant length.</w:t>
      </w:r>
      <w:r w:rsidR="0007705A">
        <w:t xml:space="preserve"> </w:t>
      </w:r>
      <w:r w:rsidR="00311BE3">
        <w:t xml:space="preserve">All mask, minterm, </w:t>
      </w:r>
      <w:r w:rsidR="00003578">
        <w:t>implicant are implemented by using term.</w:t>
      </w:r>
    </w:p>
    <w:p w14:paraId="5B94C5AF" w14:textId="59475767" w:rsidR="00A32A2F" w:rsidRDefault="008C3112" w:rsidP="00D73E81">
      <w:r>
        <w:t xml:space="preserve">The reason </w:t>
      </w:r>
      <w:r w:rsidR="007C05F2">
        <w:t>for use word</w:t>
      </w:r>
      <w:r w:rsidR="00AF2BE4">
        <w:t xml:space="preserve"> (64 bit integer)</w:t>
      </w:r>
      <w:r w:rsidR="007C05F2">
        <w:t xml:space="preserve"> is because of efficiency</w:t>
      </w:r>
      <w:r w:rsidR="006C6AF7">
        <w:t xml:space="preserve">. Another way to implement such data structure is using </w:t>
      </w:r>
      <w:r w:rsidR="00E93BA9">
        <w:t>std::</w:t>
      </w:r>
      <w:r w:rsidR="006C6AF7">
        <w:t>vector&lt;bool&gt;, which although occupies same space (stores multiple bool in same word</w:t>
      </w:r>
      <w:r w:rsidR="002E7BA6">
        <w:t>)</w:t>
      </w:r>
      <w:r w:rsidR="006C6AF7">
        <w:t>, but</w:t>
      </w:r>
      <w:r w:rsidR="008C3026">
        <w:t xml:space="preserve"> it requires mask when read and write and it does not support read and write multiple bits at a time, such as XOR of two 64-bit word.</w:t>
      </w:r>
    </w:p>
    <w:p w14:paraId="497A924D" w14:textId="014E7D7A" w:rsidR="0007705A" w:rsidRDefault="00A32A2F" w:rsidP="00FD2129">
      <w:pPr>
        <w:spacing w:after="0"/>
      </w:pPr>
      <w:r>
        <w:t>B</w:t>
      </w:r>
      <w:r w:rsidR="0007705A">
        <w:t xml:space="preserve">itwise operator (~,|,^,&amp;) </w:t>
      </w:r>
      <w:r w:rsidR="00AF65A7">
        <w:t xml:space="preserve">had been </w:t>
      </w:r>
      <w:r w:rsidR="0007705A">
        <w:t>overload</w:t>
      </w:r>
      <w:r w:rsidR="00AF65A7">
        <w:t>ed</w:t>
      </w:r>
      <w:r w:rsidR="00154697">
        <w:t>, to allow readable and more maintainable code.</w:t>
      </w:r>
    </w:p>
    <w:p w14:paraId="74CDB2F3" w14:textId="77777777" w:rsidR="001D064C" w:rsidRDefault="001D064C" w:rsidP="001D064C">
      <w:pPr>
        <w:pStyle w:val="code"/>
      </w:pPr>
      <w:r>
        <w:t>term operator~(const term&amp; v1);</w:t>
      </w:r>
    </w:p>
    <w:p w14:paraId="12571681" w14:textId="77777777" w:rsidR="001D064C" w:rsidRDefault="001D064C" w:rsidP="001D064C">
      <w:pPr>
        <w:pStyle w:val="code"/>
      </w:pPr>
      <w:r>
        <w:t>term operator&amp;(const term&amp; v1,const term&amp; v2);</w:t>
      </w:r>
    </w:p>
    <w:p w14:paraId="32072104" w14:textId="77777777" w:rsidR="001D064C" w:rsidRDefault="001D064C" w:rsidP="001D064C">
      <w:pPr>
        <w:pStyle w:val="code"/>
      </w:pPr>
      <w:r>
        <w:t>term operator|(const term&amp; v1,const term&amp; v2);</w:t>
      </w:r>
    </w:p>
    <w:p w14:paraId="362C38EF" w14:textId="0BB78DBB" w:rsidR="001D064C" w:rsidRDefault="001D064C" w:rsidP="00FD2129">
      <w:pPr>
        <w:pStyle w:val="code"/>
        <w:spacing w:after="160"/>
      </w:pPr>
      <w:r>
        <w:t>term operator^(const term&amp; v1,const term&amp; v2);</w:t>
      </w:r>
    </w:p>
    <w:p w14:paraId="287A830C" w14:textId="77777777" w:rsidR="00BC5BC9" w:rsidRDefault="0007705A" w:rsidP="00BC5BC9">
      <w:r>
        <w:t>Below are how current implementation of term is defined.</w:t>
      </w:r>
      <w:r w:rsidR="00AC4552">
        <w:t xml:space="preserve"> Each word is a 64 bit unsigned integer (unsigned long long), to form a vector of any length required by the fvalues.</w:t>
      </w:r>
    </w:p>
    <w:p w14:paraId="58E5C603" w14:textId="7F022E5C" w:rsidR="00BC5BC9" w:rsidRDefault="00BC5BC9" w:rsidP="00BC5BC9">
      <w:pPr>
        <w:pStyle w:val="code"/>
      </w:pPr>
      <w:r>
        <w:t>#define wdlength 64</w:t>
      </w:r>
    </w:p>
    <w:p w14:paraId="01EA4619" w14:textId="77777777" w:rsidR="00BC5BC9" w:rsidRDefault="00BC5BC9" w:rsidP="00BC5BC9">
      <w:pPr>
        <w:pStyle w:val="code"/>
      </w:pPr>
      <w:r>
        <w:t>#define wdMax 0xFFFFFFFFFFFFFFFF</w:t>
      </w:r>
    </w:p>
    <w:p w14:paraId="138FDADE" w14:textId="77777777" w:rsidR="00BC5BC9" w:rsidRDefault="00BC5BC9" w:rsidP="00BC5BC9">
      <w:pPr>
        <w:pStyle w:val="code"/>
      </w:pPr>
      <w:r>
        <w:t>typedef uint64_t wd;</w:t>
      </w:r>
    </w:p>
    <w:p w14:paraId="28B76DF8" w14:textId="274F77FE" w:rsidR="00F533AE" w:rsidRDefault="00BC5BC9" w:rsidP="001B0032">
      <w:pPr>
        <w:pStyle w:val="code"/>
        <w:spacing w:after="160"/>
      </w:pPr>
      <w:r>
        <w:t>typedef std::vector&lt;wd&gt; term;</w:t>
      </w:r>
      <w:r w:rsidR="00AC4552">
        <w:t xml:space="preserve"> </w:t>
      </w:r>
    </w:p>
    <w:p w14:paraId="0962650C" w14:textId="77777777" w:rsidR="009745A2" w:rsidRDefault="009745A2">
      <w:pPr>
        <w:widowControl/>
        <w:jc w:val="left"/>
        <w:rPr>
          <w:rFonts w:asciiTheme="majorHAnsi" w:eastAsiaTheme="majorEastAsia" w:hAnsiTheme="majorHAnsi" w:cstheme="majorBidi"/>
          <w:color w:val="2F5496" w:themeColor="accent1" w:themeShade="BF"/>
          <w:sz w:val="32"/>
          <w:szCs w:val="32"/>
        </w:rPr>
      </w:pPr>
      <w:r>
        <w:br w:type="page"/>
      </w:r>
    </w:p>
    <w:p w14:paraId="2EBB239E" w14:textId="0B1395B1" w:rsidR="005F742C" w:rsidRPr="00D73E81" w:rsidRDefault="005F742C" w:rsidP="005F742C">
      <w:pPr>
        <w:pStyle w:val="Heading1"/>
      </w:pPr>
      <w:bookmarkStart w:id="9" w:name="_Toc514069607"/>
      <w:r>
        <w:lastRenderedPageBreak/>
        <w:t xml:space="preserve">Impletion of </w:t>
      </w:r>
      <w:r w:rsidRPr="005F4B33">
        <w:t>Buildcompactbdt</w:t>
      </w:r>
      <w:r>
        <w:t xml:space="preserve"> in C++</w:t>
      </w:r>
      <w:bookmarkEnd w:id="9"/>
    </w:p>
    <w:p w14:paraId="39ACBA74" w14:textId="77777777" w:rsidR="00520914" w:rsidRDefault="00520914" w:rsidP="00520914">
      <w:pPr>
        <w:pStyle w:val="Heading2"/>
      </w:pPr>
      <w:bookmarkStart w:id="10" w:name="_Toc514069608"/>
      <w:r>
        <w:t>Generate minterm</w:t>
      </w:r>
      <w:bookmarkEnd w:id="10"/>
    </w:p>
    <w:p w14:paraId="4C99BDCA" w14:textId="77777777" w:rsidR="009745A2" w:rsidRDefault="00520914" w:rsidP="001B27BE">
      <w:pPr>
        <w:spacing w:after="0"/>
      </w:pPr>
      <w:r>
        <w:t xml:space="preserve">This step is performed by function call </w:t>
      </w:r>
      <w:r w:rsidRPr="00EB4661">
        <w:t>genMinterm(fvalues,minterms</w:t>
      </w:r>
      <w:r>
        <w:rPr>
          <w:rFonts w:ascii="Consolas" w:hAnsi="Consolas"/>
          <w:color w:val="24292E"/>
          <w:sz w:val="18"/>
          <w:szCs w:val="18"/>
          <w:shd w:val="clear" w:color="auto" w:fill="FFFFFF"/>
        </w:rPr>
        <w:t>)</w:t>
      </w:r>
      <w:r w:rsidRPr="00520914">
        <w:t xml:space="preserve"> </w:t>
      </w:r>
      <w:r>
        <w:t>,where fvalues is a vector of string of same length and minterms is vector of minterm</w:t>
      </w:r>
      <w:r w:rsidR="008D210B">
        <w:t>, both pass by reference.</w:t>
      </w:r>
      <w:r w:rsidR="001B27BE">
        <w:br/>
      </w:r>
    </w:p>
    <w:p w14:paraId="027EAEC9" w14:textId="45E06544" w:rsidR="00520914" w:rsidRDefault="00520914" w:rsidP="001B27BE">
      <w:pPr>
        <w:spacing w:after="0"/>
      </w:pPr>
      <w:r>
        <w:t>The algorithm can be represented by</w:t>
      </w:r>
      <w:r w:rsidR="008D210B">
        <w:t xml:space="preserve"> C++ like</w:t>
      </w:r>
      <w:r>
        <w:t xml:space="preserve"> </w:t>
      </w:r>
      <w:r w:rsidRPr="00520914">
        <w:t xml:space="preserve">pseudo </w:t>
      </w:r>
      <w:r>
        <w:t>code below:</w:t>
      </w:r>
    </w:p>
    <w:p w14:paraId="56D7D7A0" w14:textId="0A6D0994" w:rsidR="004F5480" w:rsidRDefault="004F5480" w:rsidP="004F5480">
      <w:pPr>
        <w:pStyle w:val="code"/>
      </w:pPr>
      <w:r>
        <w:t>int numwd=fvalues[0].size() / wdlength;</w:t>
      </w:r>
    </w:p>
    <w:p w14:paraId="2F072DAA" w14:textId="52FB36AA" w:rsidR="004F5480" w:rsidRDefault="004F5480" w:rsidP="004F5480">
      <w:pPr>
        <w:pStyle w:val="code"/>
      </w:pPr>
      <w:r>
        <w:t>int lastlen=fvalues[0].size() % wdlength;</w:t>
      </w:r>
    </w:p>
    <w:p w14:paraId="510414DC" w14:textId="054123CD" w:rsidR="00520914" w:rsidRDefault="00520914" w:rsidP="00520914">
      <w:pPr>
        <w:pStyle w:val="code"/>
      </w:pPr>
      <w:r>
        <w:t>For( str : fvalues){</w:t>
      </w:r>
    </w:p>
    <w:p w14:paraId="0F41947B" w14:textId="616BCB27" w:rsidR="00620913" w:rsidRDefault="006C0CF0" w:rsidP="00520914">
      <w:pPr>
        <w:pStyle w:val="code"/>
      </w:pPr>
      <w:r>
        <w:tab/>
      </w:r>
      <w:r w:rsidRPr="006C0CF0">
        <w:t>int p=fvalues[0].size()-1;</w:t>
      </w:r>
    </w:p>
    <w:p w14:paraId="7F5D79B2" w14:textId="334C4402" w:rsidR="00453723" w:rsidRDefault="00453723" w:rsidP="00453723">
      <w:pPr>
        <w:pStyle w:val="code"/>
        <w:ind w:left="1440"/>
      </w:pPr>
      <w:r w:rsidRPr="00453723">
        <w:t>term minterm(numwd+1,0);</w:t>
      </w:r>
      <w:r>
        <w:t xml:space="preserve"> //init </w:t>
      </w:r>
      <w:r w:rsidRPr="00453723">
        <w:t>minterm</w:t>
      </w:r>
      <w:r>
        <w:t xml:space="preserve"> to (numwd+1) word consist of 0</w:t>
      </w:r>
    </w:p>
    <w:p w14:paraId="3063D2C4" w14:textId="77777777" w:rsidR="00453723" w:rsidRDefault="00453723" w:rsidP="00520914">
      <w:pPr>
        <w:pStyle w:val="code"/>
      </w:pPr>
    </w:p>
    <w:p w14:paraId="1B2E89BD" w14:textId="753539E0" w:rsidR="00620913" w:rsidRDefault="00620913" w:rsidP="00520914">
      <w:pPr>
        <w:pStyle w:val="code"/>
      </w:pPr>
      <w:r>
        <w:tab/>
      </w:r>
      <w:r>
        <w:rPr>
          <w:rFonts w:hint="eastAsia"/>
        </w:rPr>
        <w:t>//Most</w:t>
      </w:r>
      <w:r>
        <w:t xml:space="preserve"> significant word of the term</w:t>
      </w:r>
    </w:p>
    <w:p w14:paraId="15FA3546" w14:textId="6D53DDA6" w:rsidR="00453723" w:rsidRDefault="00453723" w:rsidP="00453723">
      <w:pPr>
        <w:pStyle w:val="code"/>
        <w:ind w:firstLine="720"/>
      </w:pPr>
      <w:r w:rsidRPr="00453723">
        <w:t>wd word=0</w:t>
      </w:r>
    </w:p>
    <w:p w14:paraId="24A10C79" w14:textId="2B504AF7" w:rsidR="00520914" w:rsidRDefault="00520914" w:rsidP="00520914">
      <w:pPr>
        <w:pStyle w:val="code"/>
      </w:pPr>
      <w:r>
        <w:tab/>
      </w:r>
      <w:r w:rsidR="00453723">
        <w:t>Repeat lastlen times</w:t>
      </w:r>
      <w:r>
        <w:t>{</w:t>
      </w:r>
    </w:p>
    <w:p w14:paraId="5168528D" w14:textId="73D6E769" w:rsidR="00520914" w:rsidRDefault="00520914" w:rsidP="00520914">
      <w:pPr>
        <w:pStyle w:val="code"/>
      </w:pPr>
      <w:r>
        <w:tab/>
      </w:r>
      <w:r>
        <w:tab/>
        <w:t xml:space="preserve">if </w:t>
      </w:r>
      <w:r w:rsidR="008D210B">
        <w:t>(</w:t>
      </w:r>
      <w:r>
        <w:t>str[p]==1</w:t>
      </w:r>
      <w:r w:rsidR="008D210B">
        <w:t xml:space="preserve">){ </w:t>
      </w:r>
      <w:r w:rsidR="00453723" w:rsidRPr="00453723">
        <w:t>word</w:t>
      </w:r>
      <w:r w:rsidR="00453723">
        <w:t xml:space="preserve"> =</w:t>
      </w:r>
      <w:r w:rsidR="00453723" w:rsidRPr="00453723">
        <w:t xml:space="preserve"> word</w:t>
      </w:r>
      <w:r w:rsidR="00453723">
        <w:t xml:space="preserve"> *2+1</w:t>
      </w:r>
      <w:r w:rsidR="008D210B">
        <w:t xml:space="preserve"> }</w:t>
      </w:r>
      <w:r w:rsidR="00453723">
        <w:t xml:space="preserve"> else {</w:t>
      </w:r>
      <w:r w:rsidR="00453723" w:rsidRPr="00453723">
        <w:t xml:space="preserve"> word</w:t>
      </w:r>
      <w:r w:rsidR="00453723">
        <w:t xml:space="preserve"> =</w:t>
      </w:r>
      <w:r w:rsidR="00453723" w:rsidRPr="00453723">
        <w:t xml:space="preserve"> word</w:t>
      </w:r>
      <w:r w:rsidR="00453723">
        <w:t xml:space="preserve"> *2};</w:t>
      </w:r>
    </w:p>
    <w:p w14:paraId="5EDD16B0" w14:textId="14B8B2FE" w:rsidR="00453723" w:rsidRDefault="00453723" w:rsidP="00520914">
      <w:pPr>
        <w:pStyle w:val="code"/>
      </w:pPr>
      <w:r>
        <w:tab/>
      </w:r>
      <w:r>
        <w:tab/>
        <w:t>p--;</w:t>
      </w:r>
    </w:p>
    <w:p w14:paraId="2A33C7D6" w14:textId="0FD9E176" w:rsidR="00520914" w:rsidRDefault="00520914" w:rsidP="00520914">
      <w:pPr>
        <w:pStyle w:val="code"/>
      </w:pPr>
      <w:r>
        <w:tab/>
        <w:t>}</w:t>
      </w:r>
    </w:p>
    <w:p w14:paraId="34AB3273" w14:textId="0E7C1E7D" w:rsidR="00453723" w:rsidRDefault="00453723" w:rsidP="00520914">
      <w:pPr>
        <w:pStyle w:val="code"/>
      </w:pPr>
      <w:r>
        <w:tab/>
      </w:r>
      <w:r w:rsidRPr="00453723">
        <w:t>minterm[numwd]=word</w:t>
      </w:r>
    </w:p>
    <w:p w14:paraId="4AAA6944" w14:textId="069536F7" w:rsidR="00453723" w:rsidRDefault="00453723" w:rsidP="00520914">
      <w:pPr>
        <w:pStyle w:val="code"/>
      </w:pPr>
    </w:p>
    <w:p w14:paraId="256A4C5E" w14:textId="56536692" w:rsidR="00453723" w:rsidRDefault="00453723" w:rsidP="00520914">
      <w:pPr>
        <w:pStyle w:val="code"/>
      </w:pPr>
      <w:r>
        <w:tab/>
        <w:t>//All other less significant word of the term</w:t>
      </w:r>
    </w:p>
    <w:p w14:paraId="2834A543" w14:textId="77777777" w:rsidR="00453723" w:rsidRDefault="00453723" w:rsidP="00520914">
      <w:pPr>
        <w:pStyle w:val="code"/>
      </w:pPr>
      <w:r>
        <w:tab/>
        <w:t>While(p&gt;0){</w:t>
      </w:r>
    </w:p>
    <w:p w14:paraId="4D3362D1" w14:textId="3166D79A" w:rsidR="00453723" w:rsidRDefault="00453723" w:rsidP="00453723">
      <w:pPr>
        <w:pStyle w:val="code"/>
      </w:pPr>
      <w:r>
        <w:tab/>
      </w:r>
      <w:r>
        <w:tab/>
      </w:r>
      <w:r w:rsidRPr="00453723">
        <w:t>word=0</w:t>
      </w:r>
      <w:r>
        <w:t>;</w:t>
      </w:r>
    </w:p>
    <w:p w14:paraId="2393ECE2" w14:textId="5A1B9B19" w:rsidR="00453723" w:rsidRDefault="00453723" w:rsidP="0045436A">
      <w:pPr>
        <w:pStyle w:val="code"/>
      </w:pPr>
      <w:r>
        <w:tab/>
      </w:r>
      <w:r>
        <w:tab/>
        <w:t xml:space="preserve">Repeat </w:t>
      </w:r>
      <w:r w:rsidR="00C1763F">
        <w:t>wdlength</w:t>
      </w:r>
      <w:r>
        <w:t xml:space="preserve"> times{</w:t>
      </w:r>
    </w:p>
    <w:p w14:paraId="7CF34E19" w14:textId="77777777" w:rsidR="00453723" w:rsidRDefault="00453723" w:rsidP="0045436A">
      <w:pPr>
        <w:pStyle w:val="code"/>
      </w:pPr>
      <w:r>
        <w:tab/>
      </w:r>
      <w:r>
        <w:tab/>
        <w:t xml:space="preserve">if (str[p]==1){ </w:t>
      </w:r>
      <w:r w:rsidRPr="00453723">
        <w:t>word</w:t>
      </w:r>
      <w:r>
        <w:t xml:space="preserve"> =</w:t>
      </w:r>
      <w:r w:rsidRPr="00453723">
        <w:t xml:space="preserve"> word</w:t>
      </w:r>
      <w:r>
        <w:t xml:space="preserve"> *2+1 } else {</w:t>
      </w:r>
      <w:r w:rsidRPr="00453723">
        <w:t xml:space="preserve"> word</w:t>
      </w:r>
      <w:r>
        <w:t xml:space="preserve"> =</w:t>
      </w:r>
      <w:r w:rsidRPr="00453723">
        <w:t xml:space="preserve"> word</w:t>
      </w:r>
      <w:r>
        <w:t xml:space="preserve"> *2};</w:t>
      </w:r>
    </w:p>
    <w:p w14:paraId="1D081789" w14:textId="77777777" w:rsidR="00453723" w:rsidRDefault="00453723" w:rsidP="0045436A">
      <w:pPr>
        <w:pStyle w:val="code"/>
      </w:pPr>
      <w:r>
        <w:tab/>
      </w:r>
      <w:r>
        <w:tab/>
        <w:t>p--;</w:t>
      </w:r>
    </w:p>
    <w:p w14:paraId="60AB4B2B" w14:textId="00A0A005" w:rsidR="00453723" w:rsidRDefault="00453723" w:rsidP="0045436A">
      <w:pPr>
        <w:pStyle w:val="code"/>
      </w:pPr>
      <w:r>
        <w:tab/>
      </w:r>
      <w:r w:rsidR="0045436A">
        <w:tab/>
      </w:r>
      <w:r>
        <w:t>}</w:t>
      </w:r>
    </w:p>
    <w:p w14:paraId="2D279F95" w14:textId="119CBF7A" w:rsidR="009F2DCF" w:rsidRDefault="009F2DCF" w:rsidP="009F2DCF">
      <w:pPr>
        <w:pStyle w:val="code"/>
        <w:ind w:left="2160"/>
      </w:pPr>
      <w:r w:rsidRPr="00453723">
        <w:t>minterm[</w:t>
      </w:r>
      <w:r>
        <w:t>(p+1) /</w:t>
      </w:r>
      <w:r w:rsidRPr="009F2DCF">
        <w:t xml:space="preserve"> wdlength</w:t>
      </w:r>
      <w:r w:rsidRPr="00453723">
        <w:t>]=word</w:t>
      </w:r>
    </w:p>
    <w:p w14:paraId="6C90C16F" w14:textId="719DA414" w:rsidR="00453723" w:rsidRDefault="00453723" w:rsidP="00453723">
      <w:pPr>
        <w:pStyle w:val="code"/>
        <w:ind w:firstLine="720"/>
      </w:pPr>
      <w:r>
        <w:t>}</w:t>
      </w:r>
      <w:r>
        <w:tab/>
      </w:r>
    </w:p>
    <w:p w14:paraId="1F8623B4" w14:textId="00DD1E98" w:rsidR="00520914" w:rsidRDefault="00520914" w:rsidP="00520914">
      <w:pPr>
        <w:pStyle w:val="code"/>
      </w:pPr>
      <w:r>
        <w:t>}</w:t>
      </w:r>
    </w:p>
    <w:p w14:paraId="3DEB4C9D" w14:textId="634538D6" w:rsidR="009F2DCF" w:rsidRDefault="009F2DCF" w:rsidP="00520914">
      <w:pPr>
        <w:pStyle w:val="code"/>
      </w:pPr>
      <w:r w:rsidRPr="001F6F5E">
        <w:t>Minterms.push_back(minterm)</w:t>
      </w:r>
    </w:p>
    <w:p w14:paraId="723A6923" w14:textId="77777777" w:rsidR="009745A2" w:rsidRDefault="009745A2">
      <w:pPr>
        <w:widowControl/>
        <w:jc w:val="left"/>
        <w:rPr>
          <w:rFonts w:asciiTheme="majorHAnsi" w:eastAsiaTheme="majorEastAsia" w:hAnsiTheme="majorHAnsi" w:cstheme="majorBidi"/>
          <w:color w:val="2F5496" w:themeColor="accent1" w:themeShade="BF"/>
          <w:sz w:val="26"/>
          <w:szCs w:val="26"/>
        </w:rPr>
      </w:pPr>
      <w:bookmarkStart w:id="11" w:name="_Ref511406926"/>
      <w:bookmarkStart w:id="12" w:name="_Ref512638767"/>
      <w:r>
        <w:br w:type="page"/>
      </w:r>
    </w:p>
    <w:p w14:paraId="0820C17E" w14:textId="1ECB2440" w:rsidR="00520914" w:rsidRPr="005657F6" w:rsidRDefault="00327387" w:rsidP="005657F6">
      <w:pPr>
        <w:pStyle w:val="Heading2"/>
      </w:pPr>
      <w:bookmarkStart w:id="13" w:name="_Ref512777850"/>
      <w:bookmarkStart w:id="14" w:name="_Toc514069609"/>
      <w:r>
        <w:lastRenderedPageBreak/>
        <w:t>F</w:t>
      </w:r>
      <w:r w:rsidR="00B963F8" w:rsidRPr="009A1C19">
        <w:t>ind prime implicant</w:t>
      </w:r>
      <w:bookmarkEnd w:id="11"/>
      <w:r w:rsidR="006924D2">
        <w:rPr>
          <w:rStyle w:val="FootnoteReference"/>
        </w:rPr>
        <w:footnoteReference w:id="9"/>
      </w:r>
      <w:bookmarkEnd w:id="12"/>
      <w:bookmarkEnd w:id="13"/>
      <w:bookmarkEnd w:id="14"/>
    </w:p>
    <w:p w14:paraId="6BABB039" w14:textId="77777777" w:rsidR="001F7D85" w:rsidRDefault="00FE0A9F" w:rsidP="00B963F8">
      <w:r w:rsidRPr="009A1C19">
        <w:t>Quine–McCluskey</w:t>
      </w:r>
      <w:r>
        <w:t xml:space="preserve"> algorithm is used in this step, also by taking inspiration from (Jadhav Vitthal, 2012)</w:t>
      </w:r>
      <w:r w:rsidRPr="008508E9">
        <w:rPr>
          <w:vertAlign w:val="superscript"/>
        </w:rPr>
        <w:footnoteReference w:id="10"/>
      </w:r>
      <w:r>
        <w:t xml:space="preserve">, a structure is made to recursively compute this. The structure is called </w:t>
      </w:r>
      <w:r w:rsidRPr="00210889">
        <w:t>intermittent</w:t>
      </w:r>
      <w:r>
        <w:t xml:space="preserve">. </w:t>
      </w:r>
    </w:p>
    <w:p w14:paraId="3494766A" w14:textId="77777777" w:rsidR="00FE0A9F" w:rsidRPr="00B963F8" w:rsidRDefault="00FE0A9F" w:rsidP="00B963F8">
      <w:r>
        <w:t>At the start the structure</w:t>
      </w:r>
      <w:r w:rsidR="00E07F43">
        <w:t xml:space="preserve"> </w:t>
      </w:r>
      <w:r w:rsidR="00E07F43" w:rsidRPr="00210889">
        <w:t>intermittent</w:t>
      </w:r>
      <w:r>
        <w:t xml:space="preserve"> is populated by </w:t>
      </w:r>
      <w:r w:rsidR="009B4A54">
        <w:t>minterms with same mask</w:t>
      </w:r>
      <w:r w:rsidR="001F7D85">
        <w:t xml:space="preserve">, </w:t>
      </w:r>
      <w:r w:rsidR="00FF4B12">
        <w:t xml:space="preserve">normalised by doing a bitwise AND with the mask and then </w:t>
      </w:r>
      <w:r w:rsidR="001F7D85">
        <w:t>separated into smaller group according to number of 1’s to contain</w:t>
      </w:r>
      <w:r w:rsidR="00FF4B12">
        <w:t xml:space="preserve">, the mask has same length as minterm. For example, </w:t>
      </w:r>
      <m:oMath>
        <m:sSub>
          <m:sSubPr>
            <m:ctrlPr>
              <w:rPr>
                <w:rFonts w:ascii="Cambria Math" w:hAnsi="Cambria Math"/>
              </w:rPr>
            </m:ctrlPr>
          </m:sSubPr>
          <m:e>
            <m:r>
              <m:rPr>
                <m:sty m:val="p"/>
              </m:rPr>
              <w:rPr>
                <w:rFonts w:ascii="Cambria Math" w:hAnsi="Cambria Math" w:hint="eastAsia"/>
              </w:rPr>
              <m:t>X</m:t>
            </m:r>
            <m:ctrlPr>
              <w:rPr>
                <w:rFonts w:ascii="Cambria Math" w:hAnsi="Cambria Math" w:hint="eastAsia"/>
              </w:rPr>
            </m:ctrlPr>
          </m:e>
          <m:sub>
            <m:r>
              <m:rPr>
                <m:sty m:val="p"/>
              </m:rPr>
              <w:rPr>
                <w:rFonts w:ascii="Cambria Math" w:hAnsi="Cambria Math"/>
              </w:rPr>
              <m:t>1</m:t>
            </m:r>
          </m:sub>
        </m:sSub>
        <m:acc>
          <m:accPr>
            <m:chr m:val="̅"/>
            <m:ctrlPr>
              <w:rPr>
                <w:rFonts w:ascii="Cambria Math" w:hAnsi="Cambria Math"/>
              </w:rPr>
            </m:ctrlPr>
          </m:accPr>
          <m:e>
            <m:sSub>
              <m:sSubPr>
                <m:ctrlPr>
                  <w:rPr>
                    <w:rFonts w:ascii="Cambria Math" w:hAnsi="Cambria Math"/>
                    <w:i/>
                    <w:iCs/>
                  </w:rPr>
                </m:ctrlPr>
              </m:sSubPr>
              <m:e>
                <m:r>
                  <w:rPr>
                    <w:rFonts w:ascii="Cambria Math" w:hAnsi="Cambria Math"/>
                  </w:rPr>
                  <m:t>X</m:t>
                </m:r>
              </m:e>
              <m:sub>
                <m:r>
                  <w:rPr>
                    <w:rFonts w:ascii="Cambria Math" w:hAnsi="Cambria Math"/>
                  </w:rPr>
                  <m:t>4</m:t>
                </m:r>
              </m:sub>
            </m:sSub>
          </m:e>
        </m:acc>
      </m:oMath>
      <w:r w:rsidR="00FF4B12">
        <w:t xml:space="preserve"> and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4</m:t>
            </m:r>
          </m:sub>
        </m:sSub>
      </m:oMath>
      <w:r w:rsidR="00FF4B12">
        <w:t xml:space="preserve"> will be populated to same instance of the structure, as they both have mask of 0110, but they will be speared to 2 group with minterm represented by 0001(one 1’s) and 1001(two 1’s) respectively. </w:t>
      </w:r>
    </w:p>
    <w:p w14:paraId="3E8F9627" w14:textId="77777777" w:rsidR="008D210B" w:rsidRDefault="00FF4B12" w:rsidP="00520914">
      <w:r>
        <w:t xml:space="preserve">The structure </w:t>
      </w:r>
      <w:r w:rsidR="00E07F43" w:rsidRPr="00210889">
        <w:t>intermittent</w:t>
      </w:r>
      <w:r w:rsidR="00E07F43">
        <w:t xml:space="preserve"> </w:t>
      </w:r>
      <w:r>
        <w:t xml:space="preserve">had a function called </w:t>
      </w:r>
      <w:r w:rsidRPr="00210889">
        <w:t>compareAll</w:t>
      </w:r>
      <w:r>
        <w:t>, which will compare neighbour group</w:t>
      </w:r>
      <w:r w:rsidR="006F0884">
        <w:t>s</w:t>
      </w:r>
      <w:r>
        <w:t xml:space="preserve"> of 1s iteratively by </w:t>
      </w:r>
      <w:r w:rsidRPr="009A1C19">
        <w:t>Quine–McCluskey</w:t>
      </w:r>
      <w:r>
        <w:t xml:space="preserve"> algorithm, and create new instance</w:t>
      </w:r>
      <w:r w:rsidR="00C30E46">
        <w:t>s</w:t>
      </w:r>
      <w:r>
        <w:t xml:space="preserve"> of </w:t>
      </w:r>
      <w:r w:rsidR="00C30E46">
        <w:t xml:space="preserve">the </w:t>
      </w:r>
      <w:r w:rsidR="009A7851">
        <w:t>structure by</w:t>
      </w:r>
      <w:r>
        <w:t xml:space="preserve"> using “new</w:t>
      </w:r>
      <w:r>
        <w:rPr>
          <w:rFonts w:hint="eastAsia"/>
        </w:rPr>
        <w:t>“</w:t>
      </w:r>
      <w:r>
        <w:t xml:space="preserve"> on HEAP</w:t>
      </w:r>
      <w:r w:rsidR="006F0884">
        <w:t xml:space="preserve"> and append it to a map with the </w:t>
      </w:r>
      <w:r w:rsidR="00C30E46">
        <w:t xml:space="preserve">common </w:t>
      </w:r>
      <w:r w:rsidR="006F0884">
        <w:t>mask as key</w:t>
      </w:r>
      <w:r>
        <w:t>.</w:t>
      </w:r>
      <w:r w:rsidR="006F0884">
        <w:t xml:space="preserve"> For the part that did not use to create new instance, it is push backed to a vector of another structure </w:t>
      </w:r>
      <w:r w:rsidR="006F0884" w:rsidRPr="00210889">
        <w:t>implicant</w:t>
      </w:r>
      <w:r w:rsidR="009A7851">
        <w:t>, as it is prime implicant.</w:t>
      </w:r>
    </w:p>
    <w:p w14:paraId="25802140" w14:textId="5ED3A1FB" w:rsidR="006176C5" w:rsidRDefault="00E07F43" w:rsidP="00520914">
      <w:r>
        <w:t xml:space="preserve">Structure </w:t>
      </w:r>
      <w:r w:rsidRPr="00210889">
        <w:t xml:space="preserve">implicant only consist of two data field with no functions, first is </w:t>
      </w:r>
      <w:r w:rsidR="003E2542" w:rsidRPr="00210889">
        <w:t xml:space="preserve">the mask and the second is </w:t>
      </w:r>
      <w:r w:rsidR="00210889" w:rsidRPr="00210889">
        <w:t>minterm,</w:t>
      </w:r>
      <w:r w:rsidR="00D7431A">
        <w:t xml:space="preserve"> for example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3</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oMath>
      <w:r w:rsidR="00305091">
        <w:t xml:space="preserve"> will have mask 0011</w:t>
      </w:r>
      <w:r w:rsidR="00DF41B3">
        <w:t xml:space="preserve"> represent for “don’t care” of term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00DF41B3">
        <w:t xml:space="preserve"> and minterm 1000, where least significant 2 bit is forced to 0 due to the mask.</w:t>
      </w:r>
    </w:p>
    <w:p w14:paraId="4CDC674A" w14:textId="4CBF3341" w:rsidR="00AC32E0" w:rsidRDefault="00AC32E0" w:rsidP="00AC32E0">
      <w:r>
        <w:t>P</w:t>
      </w:r>
      <w:r w:rsidRPr="00520914">
        <w:t xml:space="preserve">seudo </w:t>
      </w:r>
      <w:r>
        <w:t xml:space="preserve">code is not provided for this section, as it involved with multiple struct with their public data and function. </w:t>
      </w:r>
      <w:r w:rsidR="007B3B88">
        <w:t xml:space="preserve">A flowchart is used to given a overview of how these struct linked together to execute efficient </w:t>
      </w:r>
      <w:r w:rsidR="007B3B88" w:rsidRPr="009A1C19">
        <w:t>Quine–McCluskey</w:t>
      </w:r>
      <w:r w:rsidR="007B3B88">
        <w:t xml:space="preserve"> algorithm.</w:t>
      </w:r>
    </w:p>
    <w:p w14:paraId="77F9FFEF" w14:textId="77777777" w:rsidR="00AC32E0" w:rsidRDefault="00AC32E0" w:rsidP="00520914"/>
    <w:p w14:paraId="3F8847E0" w14:textId="77777777" w:rsidR="002A6F9C" w:rsidRDefault="002A6F9C">
      <w:pPr>
        <w:widowControl/>
        <w:jc w:val="left"/>
      </w:pPr>
      <w:r>
        <w:br w:type="page"/>
      </w:r>
    </w:p>
    <w:p w14:paraId="6A3A3BFB" w14:textId="77777777" w:rsidR="00253D9A" w:rsidRDefault="00CA7A4B" w:rsidP="00520914">
      <w:r>
        <w:lastRenderedPageBreak/>
        <w:t>The c</w:t>
      </w:r>
      <w:r w:rsidR="00BC7B18">
        <w:t>hart b</w:t>
      </w:r>
      <w:r w:rsidR="002A6F9C">
        <w:t xml:space="preserve">elow </w:t>
      </w:r>
      <w:r w:rsidR="00F10B1F">
        <w:t>shows</w:t>
      </w:r>
      <w:r w:rsidR="002A6F9C">
        <w:t xml:space="preserve"> how </w:t>
      </w:r>
      <w:r w:rsidR="00253D9A">
        <w:t>these structures</w:t>
      </w:r>
      <w:r w:rsidR="002A6F9C">
        <w:t xml:space="preserve"> linked together to find prime implicant.</w:t>
      </w:r>
    </w:p>
    <w:p w14:paraId="6FA1B56F" w14:textId="77777777" w:rsidR="009E0E37" w:rsidRDefault="00CA7A4B" w:rsidP="009E0E37">
      <w:pPr>
        <w:keepNext/>
      </w:pPr>
      <w:r>
        <w:rPr>
          <w:noProof/>
          <w:lang w:eastAsia="en-GB"/>
        </w:rPr>
        <w:drawing>
          <wp:inline distT="0" distB="0" distL="0" distR="0" wp14:anchorId="124FDC28" wp14:editId="1CBDB3F7">
            <wp:extent cx="5508840" cy="456638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M.png"/>
                    <pic:cNvPicPr/>
                  </pic:nvPicPr>
                  <pic:blipFill>
                    <a:blip r:embed="rId10">
                      <a:extLst>
                        <a:ext uri="{28A0092B-C50C-407E-A947-70E740481C1C}">
                          <a14:useLocalDpi xmlns:a14="http://schemas.microsoft.com/office/drawing/2010/main" val="0"/>
                        </a:ext>
                      </a:extLst>
                    </a:blip>
                    <a:stretch>
                      <a:fillRect/>
                    </a:stretch>
                  </pic:blipFill>
                  <pic:spPr>
                    <a:xfrm>
                      <a:off x="0" y="0"/>
                      <a:ext cx="5522907" cy="4578041"/>
                    </a:xfrm>
                    <a:prstGeom prst="rect">
                      <a:avLst/>
                    </a:prstGeom>
                  </pic:spPr>
                </pic:pic>
              </a:graphicData>
            </a:graphic>
          </wp:inline>
        </w:drawing>
      </w:r>
    </w:p>
    <w:p w14:paraId="571C03B1" w14:textId="736FF3C4" w:rsidR="00210889" w:rsidRDefault="009E0E37" w:rsidP="009E0E37">
      <w:pPr>
        <w:pStyle w:val="Caption"/>
      </w:pPr>
      <w:bookmarkStart w:id="15" w:name="_Ref511406988"/>
      <w:r>
        <w:t xml:space="preserve">Figure </w:t>
      </w:r>
      <w:r w:rsidR="00C87F54">
        <w:rPr>
          <w:noProof/>
        </w:rPr>
        <w:fldChar w:fldCharType="begin"/>
      </w:r>
      <w:r w:rsidR="00C87F54">
        <w:rPr>
          <w:noProof/>
        </w:rPr>
        <w:instrText xml:space="preserve"> SEQ Figure \* ARABIC </w:instrText>
      </w:r>
      <w:r w:rsidR="00C87F54">
        <w:rPr>
          <w:noProof/>
        </w:rPr>
        <w:fldChar w:fldCharType="separate"/>
      </w:r>
      <w:r w:rsidR="000B00C1">
        <w:rPr>
          <w:noProof/>
        </w:rPr>
        <w:t>1</w:t>
      </w:r>
      <w:r w:rsidR="00C87F54">
        <w:rPr>
          <w:noProof/>
        </w:rPr>
        <w:fldChar w:fldCharType="end"/>
      </w:r>
      <w:bookmarkEnd w:id="15"/>
    </w:p>
    <w:p w14:paraId="68C692A3" w14:textId="77777777" w:rsidR="00CA7A4B" w:rsidRDefault="00CA7A4B" w:rsidP="00CA7A4B">
      <w:r>
        <w:t>As shown from the chart, in the first pass, an intermittent is newed and constructed, then all the minterm produced by previous step is added to the struct, compareAll(...) function is called, produce an output of map itmList and primes for primes implicant. The current struct is than deleted to save HEAP space and avoid memory leak.</w:t>
      </w:r>
    </w:p>
    <w:p w14:paraId="24F4624A" w14:textId="23B76D29" w:rsidR="00CA7A4B" w:rsidRDefault="00CA7A4B" w:rsidP="00CA7A4B">
      <w:r>
        <w:t xml:space="preserve">In all the later pass, itmList is </w:t>
      </w:r>
      <w:r w:rsidR="00581CB5">
        <w:t xml:space="preserve">firstly </w:t>
      </w:r>
      <w:r>
        <w:t>checked if it is empty. If true, means no more term need be further simplified and exist to next part, if false, iterate through the map for all the intermittent struct. For each intermittent struct, call compareAll(...) function but put output map to itmList</w:t>
      </w:r>
      <w:r w:rsidR="00EC7F12">
        <w:t>, and delete the current instance and iterate to next struct in the itmList.</w:t>
      </w:r>
      <w:r w:rsidR="00E15B16">
        <w:t xml:space="preserve"> After iteration finish, swap between tempList and itmList, ready for next pass.</w:t>
      </w:r>
      <w:r w:rsidR="00DB27D9">
        <w:t xml:space="preserve"> The pointer in itmList which swapped to tempList is no longer needed and delete automatedly as went out of scope.</w:t>
      </w:r>
    </w:p>
    <w:p w14:paraId="4E6B7A03" w14:textId="03B82838" w:rsidR="00CA7A4B" w:rsidRDefault="00CA209B" w:rsidP="00CA7A4B">
      <w:r>
        <w:t>The reason for the swap is feasible is due to implicant can only merge when mask is the same and its only different by one bit, but mask in tempList and itmList will never be, as tempList is like children of itmList, have 1 more bit of mask.</w:t>
      </w:r>
    </w:p>
    <w:p w14:paraId="5B5FCF82" w14:textId="77777777" w:rsidR="00C02714" w:rsidRDefault="00C02714" w:rsidP="00520914"/>
    <w:p w14:paraId="38E5C301" w14:textId="77777777" w:rsidR="00551F63" w:rsidRDefault="00551F63">
      <w:pPr>
        <w:widowControl/>
        <w:jc w:val="left"/>
        <w:rPr>
          <w:rFonts w:asciiTheme="majorHAnsi" w:eastAsiaTheme="majorEastAsia" w:hAnsiTheme="majorHAnsi" w:cstheme="majorBidi"/>
          <w:color w:val="2F5496" w:themeColor="accent1" w:themeShade="BF"/>
          <w:sz w:val="26"/>
          <w:szCs w:val="26"/>
        </w:rPr>
      </w:pPr>
      <w:bookmarkStart w:id="16" w:name="_Ref512611220"/>
      <w:r>
        <w:br w:type="page"/>
      </w:r>
    </w:p>
    <w:p w14:paraId="05A89C00" w14:textId="44A995D4" w:rsidR="00C02714" w:rsidRDefault="00C02714" w:rsidP="00C02714">
      <w:pPr>
        <w:pStyle w:val="Heading2"/>
      </w:pPr>
      <w:bookmarkStart w:id="17" w:name="_Ref514069409"/>
      <w:bookmarkStart w:id="18" w:name="_Toc514069610"/>
      <w:r w:rsidRPr="009A1C19">
        <w:lastRenderedPageBreak/>
        <w:t>generate the binary decision</w:t>
      </w:r>
      <w:r>
        <w:t xml:space="preserve"> tree</w:t>
      </w:r>
      <w:bookmarkEnd w:id="16"/>
      <w:bookmarkEnd w:id="17"/>
      <w:bookmarkEnd w:id="18"/>
    </w:p>
    <w:p w14:paraId="571BF67A" w14:textId="7C93B4BD" w:rsidR="009E05E8" w:rsidRDefault="00FA5D74" w:rsidP="009E05E8">
      <w:r>
        <w:t xml:space="preserve">By using the </w:t>
      </w:r>
      <w:r w:rsidR="00A87CB2">
        <w:t>algorithm</w:t>
      </w:r>
      <w:r w:rsidR="00D0397F">
        <w:t xml:space="preserve"> </w:t>
      </w:r>
      <w:r w:rsidR="00A87CB2">
        <w:t>introduced</w:t>
      </w:r>
      <w:r w:rsidR="00D0397F">
        <w:t xml:space="preserve"> in </w:t>
      </w:r>
      <w:r w:rsidR="00A87CB2">
        <w:t xml:space="preserve">Description of </w:t>
      </w:r>
      <w:r w:rsidR="00A87CB2">
        <w:fldChar w:fldCharType="begin"/>
      </w:r>
      <w:r w:rsidR="00A87CB2">
        <w:instrText xml:space="preserve"> REF _Ref511326457 \h </w:instrText>
      </w:r>
      <w:r w:rsidR="00A87CB2">
        <w:fldChar w:fldCharType="separate"/>
      </w:r>
      <w:r w:rsidR="000B00C1" w:rsidRPr="005F4B33">
        <w:t>Buildcompactbdt</w:t>
      </w:r>
      <w:r w:rsidR="00A87CB2">
        <w:fldChar w:fldCharType="end"/>
      </w:r>
      <w:r w:rsidR="00D0397F">
        <w:t xml:space="preserve"> </w:t>
      </w:r>
      <w:r w:rsidR="001D258F">
        <w:t xml:space="preserve">from previous section. A recursive function can be used to implement this algorithm, with base cases of all don’t cares and empty </w:t>
      </w:r>
      <w:r w:rsidR="006C0E84">
        <w:t>content</w:t>
      </w:r>
      <w:r w:rsidR="001D258F">
        <w:t>.</w:t>
      </w:r>
    </w:p>
    <w:p w14:paraId="547AB02A" w14:textId="549A5377" w:rsidR="005837BB" w:rsidRDefault="006C0E84" w:rsidP="00356091">
      <w:pPr>
        <w:jc w:val="left"/>
      </w:pPr>
      <w:r>
        <w:t xml:space="preserve">Function </w:t>
      </w:r>
      <w:r w:rsidRPr="006C0E84">
        <w:t>recTreeConstructor</w:t>
      </w:r>
      <w:r>
        <w:t>(</w:t>
      </w:r>
      <w:r w:rsidR="006F1364">
        <w:t>node, primes, nodeRemains</w:t>
      </w:r>
      <w:r>
        <w:t>) is used to implement the function.</w:t>
      </w:r>
      <w:r w:rsidR="006F1364">
        <w:t xml:space="preserve"> Where node is the root of the sub tree that is currently constructing, primes are the (essential) prime implicant produced by </w:t>
      </w:r>
      <w:r w:rsidR="00356091">
        <w:t>previous part</w:t>
      </w:r>
      <w:r w:rsidR="00DE2108">
        <w:t xml:space="preserve">, </w:t>
      </w:r>
      <w:r w:rsidR="00356091">
        <w:t xml:space="preserve">nodeRemains are the bit indicator of either bit had been used. </w:t>
      </w:r>
      <w:r w:rsidR="00356091">
        <w:br/>
        <w:t xml:space="preserve">For example, for fvalue consist of 4 chars, if bit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sidR="00356091">
        <w:t xml:space="preserve"> had been used, but  </w:t>
      </w: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sidR="00356091">
        <w:t xml:space="preserve"> haven’t, the nodeRemains will </w:t>
      </w:r>
      <w:r w:rsidR="001B5B6E">
        <w:t xml:space="preserve">be </w:t>
      </w:r>
      <w:r w:rsidR="00356091">
        <w:t xml:space="preserve">1001 (by internal representation </w:t>
      </w:r>
      <m:oMath>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00356091">
        <w:t>).</w:t>
      </w:r>
    </w:p>
    <w:p w14:paraId="3F80E97A" w14:textId="0532927E" w:rsidR="005837BB" w:rsidRPr="005837BB" w:rsidRDefault="005837BB" w:rsidP="00356091">
      <w:pPr>
        <w:jc w:val="left"/>
      </w:pPr>
      <w:r>
        <w:t xml:space="preserve">Structure </w:t>
      </w:r>
      <w:r w:rsidRPr="005837BB">
        <w:t>bitCount</w:t>
      </w:r>
      <w:r>
        <w:t xml:space="preserve"> is used, </w:t>
      </w:r>
      <w:r w:rsidR="006D7E17">
        <w:t>is has function of construct</w:t>
      </w:r>
      <w:r w:rsidR="00944C0C">
        <w:t>(...)</w:t>
      </w:r>
      <w:r w:rsidR="006D7E17">
        <w:t xml:space="preserve">, which takes </w:t>
      </w:r>
      <w:r w:rsidR="00D954A2">
        <w:t>vector of prime implicant (primes), count number of set for each bit of the don’t care (primes.mask)</w:t>
      </w:r>
      <w:r w:rsidR="003E7B0C">
        <w:t xml:space="preserve"> and count number of ones for each bit of the minterm (primes.minterm)</w:t>
      </w:r>
      <w:r w:rsidR="00944C0C">
        <w:t xml:space="preserve">. </w:t>
      </w:r>
      <w:r w:rsidR="00A47F97">
        <w:br/>
      </w:r>
      <w:r w:rsidR="00944C0C">
        <w:t xml:space="preserve">It has a function called </w:t>
      </w:r>
      <w:r w:rsidR="008B5156" w:rsidRPr="008B5156">
        <w:t xml:space="preserve">getMask </w:t>
      </w:r>
      <w:r w:rsidR="00944C0C">
        <w:t>(</w:t>
      </w:r>
      <w:r w:rsidR="00ED5661">
        <w:t>digit</w:t>
      </w:r>
      <w:r w:rsidR="00944C0C">
        <w:t>), which return</w:t>
      </w:r>
      <w:r w:rsidR="000B2B14">
        <w:t>s</w:t>
      </w:r>
      <w:r w:rsidR="00944C0C">
        <w:t xml:space="preserve"> the </w:t>
      </w:r>
      <w:r w:rsidR="00C77E87">
        <w:t>sum of set bit</w:t>
      </w:r>
      <w:r w:rsidR="00944C0C">
        <w:t xml:space="preserve"> for that </w:t>
      </w:r>
      <w:r w:rsidR="00C77E87">
        <w:t>digit</w:t>
      </w:r>
      <w:r w:rsidR="00944C0C">
        <w:t>.</w:t>
      </w:r>
      <w:r w:rsidR="00ED5661">
        <w:t xml:space="preserve"> And function called getTermLeast(digit</w:t>
      </w:r>
      <w:r w:rsidR="000E1D55">
        <w:t>), which return</w:t>
      </w:r>
      <w:r w:rsidR="000B2B14">
        <w:t>s</w:t>
      </w:r>
      <w:r w:rsidR="000E1D55">
        <w:t xml:space="preserve"> the minimum </w:t>
      </w:r>
      <w:r w:rsidR="005E74CA">
        <w:t>between sum of</w:t>
      </w:r>
      <w:r w:rsidR="000E1D55">
        <w:t xml:space="preserve"> ones and </w:t>
      </w:r>
      <w:r w:rsidR="005E74CA">
        <w:t xml:space="preserve">sum of </w:t>
      </w:r>
      <w:r w:rsidR="000E1D55">
        <w:t>zeros for that digit</w:t>
      </w:r>
      <w:r w:rsidR="00980582">
        <w:t>, such that the smaller the number</w:t>
      </w:r>
      <w:r w:rsidR="007648EA">
        <w:t xml:space="preserve"> returns</w:t>
      </w:r>
      <w:r w:rsidR="00980582">
        <w:t xml:space="preserve">, the more unbalanced </w:t>
      </w:r>
      <w:r w:rsidR="00C71542">
        <w:t>ones and zeros it has</w:t>
      </w:r>
      <w:r w:rsidR="00980582">
        <w:t>.</w:t>
      </w:r>
    </w:p>
    <w:p w14:paraId="65AB85A2" w14:textId="72D96F05" w:rsidR="006C0E84" w:rsidRDefault="00FD7354" w:rsidP="003F38FB">
      <w:pPr>
        <w:widowControl/>
        <w:jc w:val="left"/>
      </w:pPr>
      <w:r>
        <w:t>B</w:t>
      </w:r>
      <w:r w:rsidR="002B560D">
        <w:t xml:space="preserve">elow is C++ like </w:t>
      </w:r>
      <w:r w:rsidR="002B560D" w:rsidRPr="00520914">
        <w:t xml:space="preserve">pseudo </w:t>
      </w:r>
      <w:r w:rsidR="002B560D">
        <w:t>code used to describe this function.</w:t>
      </w:r>
    </w:p>
    <w:p w14:paraId="49221B87" w14:textId="5F69428D" w:rsidR="002E4357" w:rsidRDefault="002B55F0" w:rsidP="00D227C8">
      <w:pPr>
        <w:pStyle w:val="code"/>
        <w:ind w:left="0"/>
      </w:pPr>
      <w:r>
        <w:t>If(primes.size()==0){</w:t>
      </w:r>
    </w:p>
    <w:p w14:paraId="1F8D7382" w14:textId="016C5F6F" w:rsidR="002E4357" w:rsidRDefault="002E4357" w:rsidP="00D227C8">
      <w:pPr>
        <w:pStyle w:val="code"/>
        <w:ind w:left="0"/>
      </w:pPr>
      <w:r>
        <w:tab/>
        <w:t>//2 base case</w:t>
      </w:r>
    </w:p>
    <w:p w14:paraId="26B941A5" w14:textId="38465A9A" w:rsidR="002B55F0" w:rsidRDefault="002B55F0" w:rsidP="00D227C8">
      <w:pPr>
        <w:pStyle w:val="code"/>
        <w:ind w:left="0"/>
      </w:pPr>
      <w:r>
        <w:tab/>
        <w:t>Node.lable=”0”</w:t>
      </w:r>
      <w:r w:rsidR="00032854">
        <w:t xml:space="preserve"> //first base case</w:t>
      </w:r>
    </w:p>
    <w:p w14:paraId="61F3BCF7" w14:textId="65202864" w:rsidR="002B55F0" w:rsidRDefault="002B55F0" w:rsidP="00D227C8">
      <w:pPr>
        <w:pStyle w:val="code"/>
        <w:ind w:left="0"/>
      </w:pPr>
      <w:r>
        <w:tab/>
        <w:t>return;</w:t>
      </w:r>
    </w:p>
    <w:p w14:paraId="33570565" w14:textId="2EF7E3B5" w:rsidR="002B55F0" w:rsidRDefault="002B55F0" w:rsidP="00D227C8">
      <w:pPr>
        <w:pStyle w:val="code"/>
        <w:ind w:left="0"/>
      </w:pPr>
      <w:r>
        <w:t>}else{</w:t>
      </w:r>
    </w:p>
    <w:p w14:paraId="76E759F6" w14:textId="7CE27D05" w:rsidR="002B55F0" w:rsidRDefault="002B55F0" w:rsidP="00D227C8">
      <w:pPr>
        <w:pStyle w:val="code"/>
        <w:ind w:left="0"/>
      </w:pPr>
      <w:r>
        <w:tab/>
      </w:r>
      <w:r w:rsidR="00A5369F">
        <w:t>For(prime :primes){</w:t>
      </w:r>
    </w:p>
    <w:p w14:paraId="17E32846" w14:textId="201084B4" w:rsidR="006F1364" w:rsidRDefault="006F1364" w:rsidP="00D227C8">
      <w:pPr>
        <w:pStyle w:val="code"/>
        <w:ind w:left="0"/>
      </w:pPr>
      <w:r>
        <w:tab/>
      </w:r>
      <w:r>
        <w:tab/>
      </w:r>
      <w:r w:rsidRPr="006F1364">
        <w:t>maxMaskCount</w:t>
      </w:r>
      <w:r>
        <w:t>=</w:t>
      </w:r>
      <w:r w:rsidR="00D953A5">
        <w:t>popcount(nodeRemains)</w:t>
      </w:r>
    </w:p>
    <w:p w14:paraId="0AA9E3EF" w14:textId="17333094" w:rsidR="00A5369F" w:rsidRDefault="00A5369F" w:rsidP="00D227C8">
      <w:pPr>
        <w:pStyle w:val="code"/>
        <w:ind w:left="0"/>
      </w:pPr>
      <w:r>
        <w:tab/>
      </w:r>
      <w:r>
        <w:tab/>
        <w:t>If(</w:t>
      </w:r>
      <w:r w:rsidR="00A74156">
        <w:t xml:space="preserve"> popcount(prime.mask)==</w:t>
      </w:r>
      <w:r w:rsidR="00A74156" w:rsidRPr="00A74156">
        <w:t xml:space="preserve"> </w:t>
      </w:r>
      <w:r w:rsidR="00A74156" w:rsidRPr="006F1364">
        <w:t>maxMaskCount</w:t>
      </w:r>
      <w:r w:rsidR="00A74156">
        <w:t>){</w:t>
      </w:r>
    </w:p>
    <w:p w14:paraId="626D1395" w14:textId="4D4BC79C" w:rsidR="00A74156" w:rsidRDefault="00A74156" w:rsidP="00D227C8">
      <w:pPr>
        <w:pStyle w:val="code"/>
        <w:ind w:left="0"/>
      </w:pPr>
      <w:r>
        <w:tab/>
      </w:r>
      <w:r>
        <w:tab/>
      </w:r>
      <w:r>
        <w:tab/>
        <w:t>Node.lable=”1”</w:t>
      </w:r>
      <w:r w:rsidR="00032854">
        <w:t xml:space="preserve"> //second base case</w:t>
      </w:r>
    </w:p>
    <w:p w14:paraId="21DB622D" w14:textId="1AE4DD3D" w:rsidR="00A74156" w:rsidRDefault="00A74156" w:rsidP="00D227C8">
      <w:pPr>
        <w:pStyle w:val="code"/>
        <w:ind w:left="0"/>
      </w:pPr>
      <w:r>
        <w:tab/>
      </w:r>
      <w:r>
        <w:tab/>
      </w:r>
      <w:r>
        <w:tab/>
        <w:t>return;</w:t>
      </w:r>
    </w:p>
    <w:p w14:paraId="72D29593" w14:textId="267A595B" w:rsidR="00A74156" w:rsidRDefault="00A74156" w:rsidP="00D227C8">
      <w:pPr>
        <w:pStyle w:val="code"/>
        <w:ind w:left="0"/>
      </w:pPr>
      <w:r>
        <w:tab/>
      </w:r>
      <w:r>
        <w:tab/>
        <w:t>}</w:t>
      </w:r>
    </w:p>
    <w:p w14:paraId="63D18B66" w14:textId="036278D8" w:rsidR="00A5369F" w:rsidRDefault="00A5369F" w:rsidP="00D227C8">
      <w:pPr>
        <w:pStyle w:val="code"/>
        <w:ind w:left="0"/>
      </w:pPr>
      <w:r>
        <w:tab/>
        <w:t>}</w:t>
      </w:r>
    </w:p>
    <w:p w14:paraId="73C2AA8B" w14:textId="0C56C4FF" w:rsidR="005C7234" w:rsidRDefault="005C7234" w:rsidP="00D227C8">
      <w:pPr>
        <w:pStyle w:val="code"/>
        <w:ind w:left="0"/>
      </w:pPr>
      <w:r>
        <w:tab/>
      </w:r>
    </w:p>
    <w:p w14:paraId="7B887765" w14:textId="77777777" w:rsidR="003F38FB" w:rsidRDefault="005C7234" w:rsidP="00D227C8">
      <w:pPr>
        <w:pStyle w:val="code"/>
        <w:ind w:left="0"/>
      </w:pPr>
      <w:r>
        <w:tab/>
      </w:r>
    </w:p>
    <w:p w14:paraId="2682A263" w14:textId="77777777" w:rsidR="003F38FB" w:rsidRDefault="003F38FB">
      <w:pPr>
        <w:widowControl/>
        <w:jc w:val="left"/>
        <w:rPr>
          <w:sz w:val="18"/>
        </w:rPr>
      </w:pPr>
      <w:r>
        <w:br w:type="page"/>
      </w:r>
    </w:p>
    <w:p w14:paraId="77D0344A" w14:textId="3D5950EE" w:rsidR="005C7234" w:rsidRDefault="005C7234" w:rsidP="00BF11AC">
      <w:pPr>
        <w:pStyle w:val="code"/>
        <w:ind w:left="0" w:firstLine="720"/>
      </w:pPr>
      <w:r>
        <w:lastRenderedPageBreak/>
        <w:t xml:space="preserve">// </w:t>
      </w:r>
      <w:r w:rsidRPr="009A1C19">
        <w:t>heuristic</w:t>
      </w:r>
      <w:r>
        <w:t xml:space="preserve"> method to decide which root to choose</w:t>
      </w:r>
    </w:p>
    <w:p w14:paraId="70390D07" w14:textId="77777777" w:rsidR="005C7234" w:rsidRDefault="005C7234" w:rsidP="00D227C8">
      <w:pPr>
        <w:pStyle w:val="code"/>
        <w:ind w:left="0"/>
      </w:pPr>
      <w:r>
        <w:tab/>
      </w:r>
      <w:r w:rsidRPr="005C7234">
        <w:t>bitCount cnt;</w:t>
      </w:r>
    </w:p>
    <w:p w14:paraId="3CEDB7ED" w14:textId="49B14708" w:rsidR="00406835" w:rsidRDefault="005C7234" w:rsidP="00D227C8">
      <w:pPr>
        <w:pStyle w:val="code"/>
        <w:ind w:left="0"/>
      </w:pPr>
      <w:r>
        <w:tab/>
        <w:t>cnt.constrct(primes, ...);</w:t>
      </w:r>
    </w:p>
    <w:p w14:paraId="1FDC6DA3" w14:textId="4DECE4EB" w:rsidR="005C7234" w:rsidRDefault="005C7234" w:rsidP="00D227C8">
      <w:pPr>
        <w:pStyle w:val="code"/>
        <w:ind w:left="0"/>
      </w:pPr>
      <w:r>
        <w:tab/>
      </w:r>
      <w:r w:rsidRPr="005C7234">
        <w:t xml:space="preserve">unsigned int </w:t>
      </w:r>
      <w:r>
        <w:t xml:space="preserve"> mincount= </w:t>
      </w:r>
      <w:r w:rsidRPr="005C7234">
        <w:t>(int)-1</w:t>
      </w:r>
      <w:r>
        <w:t xml:space="preserve"> //use </w:t>
      </w:r>
      <w:r w:rsidRPr="005C7234">
        <w:t>type cast</w:t>
      </w:r>
      <w:r>
        <w:t>ing to set mincount to highes possible</w:t>
      </w:r>
    </w:p>
    <w:p w14:paraId="6006A09A" w14:textId="4B904AB1" w:rsidR="005C7234" w:rsidRDefault="005C7234" w:rsidP="00D227C8">
      <w:pPr>
        <w:pStyle w:val="code"/>
        <w:ind w:left="0"/>
      </w:pPr>
    </w:p>
    <w:p w14:paraId="798E3A45" w14:textId="6A841EB8" w:rsidR="005C7234" w:rsidRDefault="005C7234" w:rsidP="00D227C8">
      <w:pPr>
        <w:pStyle w:val="code"/>
        <w:ind w:left="0"/>
      </w:pPr>
      <w:r>
        <w:tab/>
        <w:t>for(</w:t>
      </w:r>
      <w:r w:rsidR="008058CB">
        <w:t>digit</w:t>
      </w:r>
      <w:r>
        <w:t xml:space="preserve"> in node</w:t>
      </w:r>
      <w:r>
        <w:rPr>
          <w:rFonts w:hint="eastAsia"/>
        </w:rPr>
        <w:t>Re</w:t>
      </w:r>
      <w:r>
        <w:t>mains){</w:t>
      </w:r>
    </w:p>
    <w:p w14:paraId="52233BCB" w14:textId="1B62D060" w:rsidR="005C7234" w:rsidRDefault="005C7234" w:rsidP="00D227C8">
      <w:pPr>
        <w:pStyle w:val="code"/>
        <w:ind w:left="0"/>
      </w:pPr>
      <w:r>
        <w:tab/>
      </w:r>
      <w:r>
        <w:tab/>
        <w:t>if(cnt.</w:t>
      </w:r>
      <w:r w:rsidR="00406835">
        <w:t>get</w:t>
      </w:r>
      <w:r w:rsidR="00D227C8">
        <w:t>Mask</w:t>
      </w:r>
      <w:r w:rsidR="00406835">
        <w:t>(</w:t>
      </w:r>
      <w:r w:rsidR="008058CB">
        <w:t>digit</w:t>
      </w:r>
      <w:r w:rsidR="00406835">
        <w:t>)&lt;</w:t>
      </w:r>
      <w:r w:rsidR="00406835" w:rsidRPr="00406835">
        <w:t xml:space="preserve"> </w:t>
      </w:r>
      <w:r w:rsidR="00406835">
        <w:t>mincount){</w:t>
      </w:r>
    </w:p>
    <w:p w14:paraId="38E0A454" w14:textId="28DA8F9F" w:rsidR="00D227C8" w:rsidRDefault="00D227C8" w:rsidP="00D227C8">
      <w:pPr>
        <w:pStyle w:val="code"/>
        <w:ind w:left="0"/>
      </w:pPr>
      <w:r>
        <w:tab/>
      </w:r>
      <w:r>
        <w:tab/>
      </w:r>
      <w:r>
        <w:tab/>
        <w:t xml:space="preserve">// condition </w:t>
      </w:r>
      <w:r w:rsidR="00844B74">
        <w:t>i</w:t>
      </w:r>
    </w:p>
    <w:p w14:paraId="3DD80B06" w14:textId="12744757" w:rsidR="00406835" w:rsidRDefault="00406835" w:rsidP="00D227C8">
      <w:pPr>
        <w:pStyle w:val="code"/>
        <w:ind w:left="0"/>
      </w:pPr>
      <w:r>
        <w:tab/>
      </w:r>
      <w:r>
        <w:tab/>
      </w:r>
      <w:r>
        <w:tab/>
        <w:t>mincount=</w:t>
      </w:r>
      <w:r w:rsidRPr="00406835">
        <w:t xml:space="preserve"> </w:t>
      </w:r>
      <w:r>
        <w:t>cnt.</w:t>
      </w:r>
      <w:r w:rsidR="00D227C8" w:rsidRPr="00D227C8">
        <w:t xml:space="preserve"> </w:t>
      </w:r>
      <w:r w:rsidR="00D227C8">
        <w:t xml:space="preserve">getMask </w:t>
      </w:r>
      <w:r>
        <w:t>(</w:t>
      </w:r>
      <w:r w:rsidR="008058CB">
        <w:t>digit</w:t>
      </w:r>
      <w:r>
        <w:t>)</w:t>
      </w:r>
    </w:p>
    <w:p w14:paraId="641B4783" w14:textId="5B600B03" w:rsidR="00406835" w:rsidRDefault="00406835" w:rsidP="00D227C8">
      <w:pPr>
        <w:pStyle w:val="code"/>
        <w:ind w:left="0"/>
      </w:pPr>
      <w:r>
        <w:tab/>
      </w:r>
      <w:r>
        <w:tab/>
      </w:r>
      <w:r>
        <w:tab/>
      </w:r>
      <w:r w:rsidRPr="00406835">
        <w:t>optimal</w:t>
      </w:r>
      <w:r w:rsidR="008058CB">
        <w:t xml:space="preserve">Digit </w:t>
      </w:r>
      <w:r>
        <w:t>=</w:t>
      </w:r>
      <w:r w:rsidRPr="00406835">
        <w:t xml:space="preserve"> </w:t>
      </w:r>
      <w:r w:rsidR="008058CB">
        <w:t>digit</w:t>
      </w:r>
    </w:p>
    <w:p w14:paraId="46486465" w14:textId="1841A1AE" w:rsidR="00406835" w:rsidRDefault="00406835" w:rsidP="00D227C8">
      <w:pPr>
        <w:pStyle w:val="code"/>
        <w:ind w:left="0"/>
      </w:pPr>
      <w:r>
        <w:tab/>
      </w:r>
      <w:r>
        <w:tab/>
        <w:t>}</w:t>
      </w:r>
      <w:r w:rsidR="00D227C8">
        <w:t xml:space="preserve">elseif(cnt.getMask(digit)==mincount &amp;&amp; </w:t>
      </w:r>
      <w:r w:rsidR="00D227C8" w:rsidRPr="00D227C8">
        <w:t>cnt.getTermLeast(digit)&lt;mostUnbalanced)</w:t>
      </w:r>
      <w:r w:rsidR="00D227C8">
        <w:t>{</w:t>
      </w:r>
    </w:p>
    <w:p w14:paraId="1E22B90D" w14:textId="57D59E06" w:rsidR="00D227C8" w:rsidRDefault="00D227C8" w:rsidP="00D227C8">
      <w:pPr>
        <w:pStyle w:val="code"/>
        <w:ind w:left="0"/>
      </w:pPr>
      <w:r>
        <w:tab/>
      </w:r>
      <w:r>
        <w:tab/>
      </w:r>
      <w:r>
        <w:tab/>
        <w:t>// condition ii</w:t>
      </w:r>
    </w:p>
    <w:p w14:paraId="391C3D06" w14:textId="35F6E613" w:rsidR="00D227C8" w:rsidRDefault="00D227C8" w:rsidP="00D227C8">
      <w:pPr>
        <w:pStyle w:val="code"/>
        <w:ind w:left="0"/>
      </w:pPr>
      <w:r>
        <w:tab/>
      </w:r>
      <w:r>
        <w:tab/>
      </w:r>
      <w:r>
        <w:tab/>
      </w:r>
      <w:r w:rsidRPr="00D227C8">
        <w:t>mostUnbalanced</w:t>
      </w:r>
      <w:r>
        <w:t>=</w:t>
      </w:r>
      <w:r w:rsidRPr="00D227C8">
        <w:t xml:space="preserve"> cnt.getTermLeast(digit)</w:t>
      </w:r>
    </w:p>
    <w:p w14:paraId="5BE52EE8" w14:textId="1BAA9502" w:rsidR="00D227C8" w:rsidRDefault="00D227C8" w:rsidP="00D227C8">
      <w:pPr>
        <w:pStyle w:val="code"/>
        <w:ind w:left="0"/>
      </w:pPr>
      <w:r>
        <w:tab/>
      </w:r>
      <w:r>
        <w:tab/>
      </w:r>
      <w:r>
        <w:tab/>
      </w:r>
      <w:r w:rsidRPr="00406835">
        <w:t>optimal</w:t>
      </w:r>
      <w:r>
        <w:t>Digit =</w:t>
      </w:r>
      <w:r w:rsidRPr="00406835">
        <w:t xml:space="preserve"> </w:t>
      </w:r>
      <w:r>
        <w:t>digit</w:t>
      </w:r>
    </w:p>
    <w:p w14:paraId="7155A901" w14:textId="0D040EBA" w:rsidR="00D227C8" w:rsidRDefault="00D227C8" w:rsidP="00D227C8">
      <w:pPr>
        <w:pStyle w:val="code"/>
        <w:ind w:left="0"/>
      </w:pPr>
      <w:r>
        <w:tab/>
      </w:r>
      <w:r>
        <w:tab/>
        <w:t>}</w:t>
      </w:r>
    </w:p>
    <w:p w14:paraId="782F2D5E" w14:textId="327B3941" w:rsidR="005C7234" w:rsidRDefault="005C7234" w:rsidP="00D227C8">
      <w:pPr>
        <w:pStyle w:val="code"/>
        <w:ind w:left="0"/>
      </w:pPr>
      <w:r>
        <w:tab/>
        <w:t>}</w:t>
      </w:r>
    </w:p>
    <w:p w14:paraId="018E3574" w14:textId="4070251C" w:rsidR="005C7234" w:rsidRDefault="005C7234" w:rsidP="00D227C8">
      <w:pPr>
        <w:pStyle w:val="code"/>
        <w:ind w:left="0"/>
      </w:pPr>
      <w:r>
        <w:tab/>
      </w:r>
      <w:r w:rsidR="008058CB">
        <w:t>Node.labe=”x”+</w:t>
      </w:r>
      <w:r w:rsidR="008058CB" w:rsidRPr="008058CB">
        <w:t xml:space="preserve"> </w:t>
      </w:r>
      <w:r w:rsidR="008058CB" w:rsidRPr="00406835">
        <w:t>optimal</w:t>
      </w:r>
      <w:r w:rsidR="008058CB">
        <w:t>Node</w:t>
      </w:r>
    </w:p>
    <w:p w14:paraId="294C821C" w14:textId="772824F7" w:rsidR="00B256A5" w:rsidRDefault="00B256A5" w:rsidP="00D227C8">
      <w:pPr>
        <w:pStyle w:val="code"/>
        <w:ind w:left="0"/>
      </w:pPr>
    </w:p>
    <w:p w14:paraId="5A1F0BCB" w14:textId="0AE63A06" w:rsidR="00B256A5" w:rsidRDefault="00B256A5" w:rsidP="00D227C8">
      <w:pPr>
        <w:pStyle w:val="code"/>
        <w:ind w:left="0"/>
      </w:pPr>
      <w:r>
        <w:tab/>
        <w:t>// prepare for the recursive call</w:t>
      </w:r>
    </w:p>
    <w:p w14:paraId="3D4CBF23" w14:textId="140F93D5" w:rsidR="00B256A5" w:rsidRDefault="00B256A5" w:rsidP="00D227C8">
      <w:pPr>
        <w:pStyle w:val="code"/>
        <w:ind w:left="0"/>
      </w:pPr>
      <w:r>
        <w:tab/>
      </w:r>
      <w:r w:rsidR="001519CC">
        <w:t>For(prime :primes){</w:t>
      </w:r>
    </w:p>
    <w:p w14:paraId="34A7179D" w14:textId="3DADD2B2" w:rsidR="001519CC" w:rsidRDefault="001519CC" w:rsidP="00D227C8">
      <w:pPr>
        <w:pStyle w:val="code"/>
        <w:ind w:left="0"/>
      </w:pPr>
      <w:r>
        <w:tab/>
      </w:r>
      <w:r>
        <w:tab/>
        <w:t>If(prime.minterm[</w:t>
      </w:r>
      <w:r w:rsidRPr="00406835">
        <w:t>optimal</w:t>
      </w:r>
      <w:r>
        <w:t>Digit]==0){</w:t>
      </w:r>
    </w:p>
    <w:p w14:paraId="2F1035AD" w14:textId="30BF8A56" w:rsidR="001519CC" w:rsidRDefault="001519CC" w:rsidP="00D227C8">
      <w:pPr>
        <w:pStyle w:val="code"/>
        <w:ind w:left="0"/>
      </w:pPr>
      <w:r>
        <w:tab/>
      </w:r>
      <w:r>
        <w:tab/>
      </w:r>
      <w:r>
        <w:tab/>
        <w:t>// as described in algorithm description, have 2 possible cases</w:t>
      </w:r>
    </w:p>
    <w:p w14:paraId="6697AAF3" w14:textId="7F2B1325" w:rsidR="001519CC" w:rsidRDefault="001519CC" w:rsidP="00D227C8">
      <w:pPr>
        <w:pStyle w:val="code"/>
        <w:ind w:left="0"/>
      </w:pPr>
      <w:r>
        <w:tab/>
      </w:r>
      <w:r>
        <w:tab/>
      </w:r>
      <w:r>
        <w:tab/>
        <w:t>If(prime.mask[digit]!=0){</w:t>
      </w:r>
    </w:p>
    <w:p w14:paraId="328A7C89" w14:textId="62441733" w:rsidR="001519CC" w:rsidRDefault="001519CC" w:rsidP="00D227C8">
      <w:pPr>
        <w:pStyle w:val="code"/>
        <w:ind w:left="0"/>
      </w:pPr>
      <w:r>
        <w:tab/>
      </w:r>
      <w:r>
        <w:tab/>
      </w:r>
      <w:r>
        <w:tab/>
      </w:r>
      <w:r>
        <w:tab/>
      </w:r>
      <w:r w:rsidR="000A0485">
        <w:t>tempPrime=prime</w:t>
      </w:r>
    </w:p>
    <w:p w14:paraId="693ADC5C" w14:textId="54254C0C" w:rsidR="000A0485" w:rsidRDefault="000A0485" w:rsidP="00D227C8">
      <w:pPr>
        <w:pStyle w:val="code"/>
        <w:ind w:left="0"/>
      </w:pPr>
      <w:r>
        <w:tab/>
      </w:r>
      <w:r>
        <w:tab/>
      </w:r>
      <w:r>
        <w:tab/>
      </w:r>
      <w:r>
        <w:tab/>
        <w:t>tempPrime.mask=</w:t>
      </w:r>
      <w:r w:rsidRPr="000A0485">
        <w:t xml:space="preserve"> </w:t>
      </w:r>
      <w:r>
        <w:t>prime.mask &amp; (~optimalMask</w:t>
      </w:r>
      <w:r>
        <w:rPr>
          <w:rStyle w:val="FootnoteReference"/>
        </w:rPr>
        <w:footnoteReference w:id="11"/>
      </w:r>
      <w:r>
        <w:t>)</w:t>
      </w:r>
    </w:p>
    <w:p w14:paraId="301FCA0A" w14:textId="6B7AF3D2" w:rsidR="00FC6A21" w:rsidRDefault="000A0485" w:rsidP="00D227C8">
      <w:pPr>
        <w:pStyle w:val="code"/>
        <w:ind w:left="0"/>
      </w:pPr>
      <w:r>
        <w:tab/>
      </w:r>
      <w:r>
        <w:tab/>
      </w:r>
      <w:r>
        <w:tab/>
      </w:r>
      <w:r>
        <w:tab/>
      </w:r>
      <w:r w:rsidR="00FC6A21" w:rsidRPr="001519CC">
        <w:t>leftPrimes.push_back(prime)</w:t>
      </w:r>
    </w:p>
    <w:p w14:paraId="7EAD4566" w14:textId="0441CACA" w:rsidR="00FC6A21" w:rsidRDefault="00FC6A21" w:rsidP="00D227C8">
      <w:pPr>
        <w:pStyle w:val="code"/>
        <w:ind w:left="0"/>
      </w:pPr>
      <w:r>
        <w:tab/>
      </w:r>
      <w:r>
        <w:tab/>
      </w:r>
      <w:r>
        <w:tab/>
      </w:r>
      <w:r>
        <w:tab/>
        <w:t>right</w:t>
      </w:r>
      <w:r w:rsidRPr="001519CC">
        <w:t>Primes.push_back(prime</w:t>
      </w:r>
      <w:r w:rsidR="00503BD4">
        <w:t>)</w:t>
      </w:r>
    </w:p>
    <w:p w14:paraId="262625FF" w14:textId="5F37E732" w:rsidR="000A0485" w:rsidRDefault="000A0485" w:rsidP="00D227C8">
      <w:pPr>
        <w:pStyle w:val="code"/>
        <w:ind w:left="0"/>
      </w:pPr>
    </w:p>
    <w:p w14:paraId="003A9AC8" w14:textId="6271F701" w:rsidR="001519CC" w:rsidRDefault="001519CC" w:rsidP="00D227C8">
      <w:pPr>
        <w:pStyle w:val="code"/>
        <w:ind w:left="0"/>
      </w:pPr>
      <w:r>
        <w:tab/>
      </w:r>
      <w:r>
        <w:tab/>
      </w:r>
      <w:r>
        <w:tab/>
        <w:t>}else{</w:t>
      </w:r>
    </w:p>
    <w:p w14:paraId="491DDCFF" w14:textId="5EBE6C74" w:rsidR="001519CC" w:rsidRDefault="001519CC" w:rsidP="00D227C8">
      <w:pPr>
        <w:pStyle w:val="code"/>
        <w:ind w:left="0"/>
      </w:pPr>
      <w:r>
        <w:tab/>
      </w:r>
      <w:r>
        <w:tab/>
      </w:r>
      <w:r>
        <w:tab/>
      </w:r>
      <w:r>
        <w:tab/>
      </w:r>
      <w:r w:rsidR="00FC6A21">
        <w:t>right</w:t>
      </w:r>
      <w:r w:rsidR="00FC6A21" w:rsidRPr="001519CC">
        <w:t>Primes.push_back(prime)</w:t>
      </w:r>
    </w:p>
    <w:p w14:paraId="273A7965" w14:textId="7F6715FB" w:rsidR="001519CC" w:rsidRDefault="001519CC" w:rsidP="00D227C8">
      <w:pPr>
        <w:pStyle w:val="code"/>
        <w:ind w:left="0"/>
      </w:pPr>
      <w:r>
        <w:tab/>
      </w:r>
      <w:r>
        <w:tab/>
      </w:r>
      <w:r>
        <w:tab/>
        <w:t>}</w:t>
      </w:r>
    </w:p>
    <w:p w14:paraId="71CDA9D1" w14:textId="21B12190" w:rsidR="001519CC" w:rsidRDefault="001519CC" w:rsidP="00D227C8">
      <w:pPr>
        <w:pStyle w:val="code"/>
        <w:ind w:left="0"/>
      </w:pPr>
      <w:r>
        <w:tab/>
      </w:r>
      <w:r>
        <w:tab/>
        <w:t>}else{</w:t>
      </w:r>
    </w:p>
    <w:p w14:paraId="23615C18" w14:textId="61F7AC37" w:rsidR="001519CC" w:rsidRDefault="001519CC" w:rsidP="00D227C8">
      <w:pPr>
        <w:pStyle w:val="code"/>
        <w:ind w:left="0"/>
      </w:pPr>
      <w:r>
        <w:tab/>
      </w:r>
      <w:r>
        <w:tab/>
      </w:r>
      <w:r>
        <w:tab/>
      </w:r>
      <w:r w:rsidRPr="001519CC">
        <w:t>leftPrimes.push_back(primes[i]);</w:t>
      </w:r>
    </w:p>
    <w:p w14:paraId="2110615F" w14:textId="34303B10" w:rsidR="001519CC" w:rsidRDefault="001519CC" w:rsidP="00D227C8">
      <w:pPr>
        <w:pStyle w:val="code"/>
        <w:ind w:left="0"/>
      </w:pPr>
      <w:r>
        <w:tab/>
      </w:r>
      <w:r>
        <w:tab/>
        <w:t>}</w:t>
      </w:r>
    </w:p>
    <w:p w14:paraId="38DFDCE9" w14:textId="4F855E2E" w:rsidR="001519CC" w:rsidRDefault="001519CC" w:rsidP="00D227C8">
      <w:pPr>
        <w:pStyle w:val="code"/>
        <w:ind w:left="0"/>
      </w:pPr>
      <w:r>
        <w:tab/>
        <w:t>}</w:t>
      </w:r>
    </w:p>
    <w:p w14:paraId="79A32119" w14:textId="1EBEC21F" w:rsidR="00BB4FEE" w:rsidRDefault="009C73E1" w:rsidP="00D227C8">
      <w:pPr>
        <w:pStyle w:val="code"/>
        <w:ind w:left="0"/>
      </w:pPr>
      <w:r>
        <w:tab/>
      </w:r>
      <w:r>
        <w:tab/>
        <w:t>// start recursive call</w:t>
      </w:r>
    </w:p>
    <w:p w14:paraId="1729DBE2" w14:textId="3F7093DB" w:rsidR="009C73E1" w:rsidRDefault="009C73E1" w:rsidP="00D227C8">
      <w:pPr>
        <w:pStyle w:val="code"/>
        <w:ind w:left="0" w:firstLine="720"/>
      </w:pPr>
      <w:r w:rsidRPr="009C73E1">
        <w:t>recTreeConstructor</w:t>
      </w:r>
      <w:r>
        <w:t>(node</w:t>
      </w:r>
      <w:r w:rsidR="00221A48">
        <w:t>-&gt;left,leftPrimes,</w:t>
      </w:r>
      <w:r w:rsidR="00221A48" w:rsidRPr="00221A48">
        <w:t xml:space="preserve"> nodeRemains&amp; (~optimalMask)</w:t>
      </w:r>
      <w:r w:rsidR="00221A48">
        <w:t>)</w:t>
      </w:r>
    </w:p>
    <w:p w14:paraId="283A5967" w14:textId="4EC5E4D1" w:rsidR="00221A48" w:rsidRDefault="00221A48" w:rsidP="00D227C8">
      <w:pPr>
        <w:pStyle w:val="code"/>
        <w:ind w:left="0" w:firstLine="720"/>
      </w:pPr>
      <w:r w:rsidRPr="009C73E1">
        <w:t>recTreeConstructor</w:t>
      </w:r>
      <w:r>
        <w:t>(node-&gt;right,rightPrimes,</w:t>
      </w:r>
      <w:r w:rsidRPr="00221A48">
        <w:t xml:space="preserve"> nodeRemains&amp; (~optimalMask)</w:t>
      </w:r>
      <w:r>
        <w:t>)</w:t>
      </w:r>
    </w:p>
    <w:p w14:paraId="5CE50D27" w14:textId="77777777" w:rsidR="00221A48" w:rsidRDefault="00221A48" w:rsidP="00D227C8">
      <w:pPr>
        <w:pStyle w:val="code"/>
        <w:ind w:left="0" w:firstLine="720"/>
      </w:pPr>
    </w:p>
    <w:p w14:paraId="7203413C" w14:textId="01EA9156" w:rsidR="002B55F0" w:rsidRDefault="002B55F0" w:rsidP="00D227C8">
      <w:pPr>
        <w:pStyle w:val="code"/>
        <w:ind w:left="0"/>
      </w:pPr>
      <w:r>
        <w:t>}</w:t>
      </w:r>
    </w:p>
    <w:p w14:paraId="150E4304" w14:textId="77777777" w:rsidR="002B55F0" w:rsidRPr="009E05E8" w:rsidRDefault="002B55F0" w:rsidP="002B55F0">
      <w:pPr>
        <w:pStyle w:val="code"/>
      </w:pPr>
    </w:p>
    <w:p w14:paraId="0EED5680" w14:textId="77777777" w:rsidR="00844B74" w:rsidRDefault="00844B74">
      <w:pPr>
        <w:widowControl/>
        <w:jc w:val="left"/>
        <w:rPr>
          <w:rFonts w:asciiTheme="majorHAnsi" w:eastAsiaTheme="majorEastAsia" w:hAnsiTheme="majorHAnsi" w:cstheme="majorBidi"/>
          <w:color w:val="2F5496" w:themeColor="accent1" w:themeShade="BF"/>
          <w:sz w:val="32"/>
          <w:szCs w:val="32"/>
        </w:rPr>
      </w:pPr>
      <w:r>
        <w:br w:type="page"/>
      </w:r>
    </w:p>
    <w:p w14:paraId="2274F624" w14:textId="5A295A36" w:rsidR="00D83D68" w:rsidRDefault="00D83D68" w:rsidP="00437FC1">
      <w:pPr>
        <w:pStyle w:val="Heading1"/>
      </w:pPr>
      <w:bookmarkStart w:id="19" w:name="_Toc514069611"/>
      <w:r>
        <w:lastRenderedPageBreak/>
        <w:t xml:space="preserve">Impletion of </w:t>
      </w:r>
      <w:r w:rsidRPr="00FB5CFD">
        <w:t>Evalcompactbdt</w:t>
      </w:r>
      <w:r w:rsidRPr="00D83D68">
        <w:t xml:space="preserve"> </w:t>
      </w:r>
      <w:r>
        <w:t>in C++</w:t>
      </w:r>
      <w:bookmarkEnd w:id="19"/>
    </w:p>
    <w:p w14:paraId="7F76B6C9" w14:textId="26765474" w:rsidR="00097A4B" w:rsidRPr="00097A4B" w:rsidRDefault="00097A4B" w:rsidP="00097A4B">
      <w:r>
        <w:t xml:space="preserve">From algorithm introduced in Description of </w:t>
      </w:r>
      <w:r>
        <w:fldChar w:fldCharType="begin"/>
      </w:r>
      <w:r>
        <w:instrText xml:space="preserve"> REF _Ref512777739 \h </w:instrText>
      </w:r>
      <w:r>
        <w:fldChar w:fldCharType="separate"/>
      </w:r>
      <w:r w:rsidR="000B00C1" w:rsidRPr="00FB5CFD">
        <w:t>Evalcompactbdt</w:t>
      </w:r>
      <w:r>
        <w:fldChar w:fldCharType="end"/>
      </w:r>
      <w:r>
        <w:t>, below is the simple implementation.</w:t>
      </w:r>
    </w:p>
    <w:p w14:paraId="136A03BC" w14:textId="77777777" w:rsidR="00D83D68" w:rsidRPr="00CD4831" w:rsidRDefault="00D83D68" w:rsidP="00D83D68">
      <w:pPr>
        <w:pStyle w:val="code"/>
      </w:pPr>
      <w:r w:rsidRPr="00CD4831">
        <w:t>While(node is not 0 or 1){</w:t>
      </w:r>
    </w:p>
    <w:p w14:paraId="651DEDEE" w14:textId="77777777" w:rsidR="00D83D68" w:rsidRPr="00CD4831" w:rsidRDefault="00D83D68" w:rsidP="00D83D68">
      <w:pPr>
        <w:pStyle w:val="code"/>
      </w:pPr>
      <w:r w:rsidRPr="00CD4831">
        <w:tab/>
        <w:t>If(str[node.val]</w:t>
      </w:r>
      <w:r>
        <w:t>!</w:t>
      </w:r>
      <w:r w:rsidRPr="00CD4831">
        <w:t>=</w:t>
      </w:r>
      <w:r>
        <w:t>0</w:t>
      </w:r>
      <w:r w:rsidRPr="00CD4831">
        <w:t>){</w:t>
      </w:r>
    </w:p>
    <w:p w14:paraId="483DAADD" w14:textId="77777777" w:rsidR="00D83D68" w:rsidRPr="00CD4831" w:rsidRDefault="00D83D68" w:rsidP="00D83D68">
      <w:pPr>
        <w:pStyle w:val="code"/>
        <w:ind w:left="1440" w:firstLine="720"/>
      </w:pPr>
      <w:r>
        <w:t>n</w:t>
      </w:r>
      <w:r w:rsidRPr="00CD4831">
        <w:t>ode=node</w:t>
      </w:r>
      <w:r w:rsidRPr="00CD4831">
        <w:rPr>
          <w:rFonts w:hint="eastAsia"/>
        </w:rPr>
        <w:t>.</w:t>
      </w:r>
      <w:r w:rsidRPr="00CD4831">
        <w:t>right</w:t>
      </w:r>
    </w:p>
    <w:p w14:paraId="00D0AD3E" w14:textId="77777777" w:rsidR="00D83D68" w:rsidRDefault="00D83D68" w:rsidP="00D83D68">
      <w:pPr>
        <w:pStyle w:val="code"/>
        <w:ind w:firstLine="720"/>
      </w:pPr>
      <w:r w:rsidRPr="00CD4831">
        <w:t>}else{</w:t>
      </w:r>
    </w:p>
    <w:p w14:paraId="6092C58A" w14:textId="77777777" w:rsidR="00D83D68" w:rsidRDefault="00D83D68" w:rsidP="00D83D68">
      <w:pPr>
        <w:pStyle w:val="code"/>
      </w:pPr>
      <w:r>
        <w:tab/>
      </w:r>
      <w:r>
        <w:tab/>
        <w:t>node=node.left</w:t>
      </w:r>
    </w:p>
    <w:p w14:paraId="79B12ACE" w14:textId="77777777" w:rsidR="00D83D68" w:rsidRDefault="00D83D68" w:rsidP="00D83D68">
      <w:pPr>
        <w:pStyle w:val="code"/>
        <w:ind w:firstLine="720"/>
      </w:pPr>
      <w:r>
        <w:t>}</w:t>
      </w:r>
    </w:p>
    <w:p w14:paraId="1CC406D1" w14:textId="77777777" w:rsidR="00D83D68" w:rsidRDefault="00D83D68" w:rsidP="00D83D68">
      <w:pPr>
        <w:pStyle w:val="code"/>
      </w:pPr>
      <w:r>
        <w:rPr>
          <w:rFonts w:hint="eastAsia"/>
        </w:rPr>
        <w:t>}</w:t>
      </w:r>
    </w:p>
    <w:p w14:paraId="27463BA5" w14:textId="77777777" w:rsidR="00D83D68" w:rsidRDefault="00D83D68" w:rsidP="00D83D68">
      <w:pPr>
        <w:pStyle w:val="code"/>
      </w:pPr>
      <w:r>
        <w:t>Return node.val</w:t>
      </w:r>
      <w:r>
        <w:tab/>
      </w:r>
    </w:p>
    <w:p w14:paraId="4C6AF9DD" w14:textId="77777777" w:rsidR="00D83D68" w:rsidRPr="00CD4831" w:rsidRDefault="00D83D68" w:rsidP="00520ECE">
      <w:r>
        <w:t xml:space="preserve">Where node.val is the content in the node, str[i] is the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t xml:space="preserve"> char in string str indexing from 0. </w:t>
      </w:r>
    </w:p>
    <w:p w14:paraId="3F0073B8" w14:textId="43468145" w:rsidR="006A540A" w:rsidRDefault="006A540A">
      <w:pPr>
        <w:widowControl/>
        <w:jc w:val="left"/>
      </w:pPr>
      <w:r>
        <w:br w:type="page"/>
      </w:r>
    </w:p>
    <w:p w14:paraId="02DA17E0" w14:textId="61E75ADD" w:rsidR="008A18C2" w:rsidRDefault="006A540A" w:rsidP="00C260DC">
      <w:pPr>
        <w:pStyle w:val="Heading1"/>
      </w:pPr>
      <w:bookmarkStart w:id="20" w:name="_Toc514069612"/>
      <w:r>
        <w:lastRenderedPageBreak/>
        <w:t xml:space="preserve">Experimental </w:t>
      </w:r>
      <w:r w:rsidR="00A169DB">
        <w:t>Evaluation</w:t>
      </w:r>
      <w:bookmarkEnd w:id="20"/>
    </w:p>
    <w:p w14:paraId="0FBB61FF" w14:textId="6839DC7B" w:rsidR="00E21EBD" w:rsidRDefault="00710B81" w:rsidP="002F0C15">
      <w:pPr>
        <w:jc w:val="left"/>
      </w:pPr>
      <w:r>
        <w:t xml:space="preserve">All the test </w:t>
      </w:r>
      <w:r w:rsidR="00145E4E">
        <w:t xml:space="preserve">is performed on </w:t>
      </w:r>
      <w:r w:rsidR="00072674" w:rsidRPr="00072674">
        <w:t>Win10 Ubuntu, with average 1</w:t>
      </w:r>
      <w:r w:rsidR="006908F6">
        <w:t>3</w:t>
      </w:r>
      <w:r w:rsidR="00072674" w:rsidRPr="00072674">
        <w:t>.</w:t>
      </w:r>
      <w:r w:rsidR="006908F6">
        <w:t>5</w:t>
      </w:r>
      <w:r w:rsidR="00072674" w:rsidRPr="00072674">
        <w:t>%±0.5% CPU (i7-7700K) with DDR3 RAM.</w:t>
      </w:r>
      <w:r w:rsidR="00DF1805">
        <w:t xml:space="preserve"> The time shown is the time taken to execute buildcompactbdt() function.</w:t>
      </w:r>
    </w:p>
    <w:p w14:paraId="47EED41E" w14:textId="1FCF06CB" w:rsidR="00221E76" w:rsidRPr="00551F63" w:rsidRDefault="00024CDE" w:rsidP="00551F63">
      <w:pPr>
        <w:jc w:val="left"/>
      </w:pPr>
      <w:r>
        <w:t xml:space="preserve">In all of test below, unless stated otherwise, </w:t>
      </w:r>
      <w:r w:rsidR="00DF1805">
        <w:t>is done by taking integer set</w:t>
      </w:r>
      <w:r w:rsidR="00A07748">
        <w:rPr>
          <w:rStyle w:val="FootnoteReference"/>
        </w:rPr>
        <w:footnoteReference w:id="12"/>
      </w:r>
      <w:r w:rsidR="00DF1805">
        <w:t xml:space="preserve"> as input, treated as minterm, generate fvalues and run </w:t>
      </w:r>
      <w:r w:rsidR="00602676">
        <w:t xml:space="preserve">buildcompactbdt(), and </w:t>
      </w:r>
      <w:r w:rsidR="00602676" w:rsidRPr="00602676">
        <w:t xml:space="preserve">finally </w:t>
      </w:r>
      <w:r w:rsidR="00602676">
        <w:t xml:space="preserve">testing correctness by iterate all the possible combination </w:t>
      </w:r>
      <w:r w:rsidR="00594FE3">
        <w:t xml:space="preserve">and compare if “1” only get returned when it is </w:t>
      </w:r>
      <w:r w:rsidR="000530A9">
        <w:t>a member of fvalues</w:t>
      </w:r>
      <w:r w:rsidR="00594FE3">
        <w:t>.</w:t>
      </w:r>
    </w:p>
    <w:p w14:paraId="60A680FC" w14:textId="4CB43FEA" w:rsidR="00CC2F91" w:rsidRDefault="00CC2F91" w:rsidP="00CC2F91">
      <w:pPr>
        <w:pStyle w:val="Heading2"/>
      </w:pPr>
      <w:bookmarkStart w:id="21" w:name="_Toc514069613"/>
      <w:r>
        <w:t>Is it worth to implement functions to find</w:t>
      </w:r>
      <w:r w:rsidR="009801BB">
        <w:t xml:space="preserve"> </w:t>
      </w:r>
      <w:r>
        <w:t xml:space="preserve">essential </w:t>
      </w:r>
      <w:r w:rsidRPr="00A169DB">
        <w:t>prime implicants?</w:t>
      </w:r>
      <w:bookmarkEnd w:id="21"/>
    </w:p>
    <w:p w14:paraId="7630A471" w14:textId="5784335B" w:rsidR="00A169DB" w:rsidRDefault="009801BB" w:rsidP="009801BB">
      <w:pPr>
        <w:jc w:val="left"/>
      </w:pPr>
      <w:r>
        <w:t xml:space="preserve">I used my code without step 3 mentioned in Description of Buildcompactbdt algorithm to shown </w:t>
      </w:r>
      <w:r>
        <w:rPr>
          <w:rFonts w:hint="eastAsia"/>
        </w:rPr>
        <w:t>number</w:t>
      </w:r>
      <w:r>
        <w:t xml:space="preserve"> of node produced by tree with only </w:t>
      </w:r>
      <w:r w:rsidRPr="00A169DB">
        <w:t>prime implicants</w:t>
      </w:r>
      <w:r>
        <w:t xml:space="preserve"> as control group.</w:t>
      </w:r>
      <w:r>
        <w:br/>
        <w:t>Used online resources</w:t>
      </w:r>
      <w:r w:rsidR="00256E49">
        <w:rPr>
          <w:rStyle w:val="FootnoteReference"/>
        </w:rPr>
        <w:footnoteReference w:id="13"/>
      </w:r>
      <w:r>
        <w:t xml:space="preserve"> to generate the essential prime implicant, inject to step 4, to see the performance with </w:t>
      </w:r>
      <w:r w:rsidRPr="00A169DB">
        <w:t>essential prime implicants</w:t>
      </w:r>
      <w:r>
        <w:t>, as experimental group.</w:t>
      </w:r>
    </w:p>
    <w:p w14:paraId="2234F161" w14:textId="7F2C2238" w:rsidR="00F43E80" w:rsidRDefault="00F43E80" w:rsidP="00357EC1">
      <w:pPr>
        <w:spacing w:after="0"/>
        <w:jc w:val="left"/>
      </w:pPr>
      <w:r>
        <w:t xml:space="preserve">The first </w:t>
      </w:r>
      <w:r w:rsidR="007378D6">
        <w:t>set</w:t>
      </w:r>
      <w:r>
        <w:t xml:space="preserve"> I </w:t>
      </w:r>
      <w:r w:rsidR="007378D6">
        <w:t>tested</w:t>
      </w:r>
      <w:r>
        <w:t xml:space="preserve"> is with minterm </w:t>
      </w:r>
      <w:r w:rsidR="00D6691F">
        <w:t xml:space="preserve">used in previous work through </w:t>
      </w:r>
      <w:r w:rsidR="00FC7AFE">
        <w:t>0,1,2,5,6,7,8,9,10,14</w:t>
      </w:r>
      <w:r>
        <w:t xml:space="preserve"> which forms a fvalues with size </w:t>
      </w:r>
      <w:r w:rsidR="00736403">
        <w:t>10</w:t>
      </w:r>
      <w:r>
        <w:t xml:space="preserve"> and each fvalue string is made by </w:t>
      </w:r>
      <w:r w:rsidR="00736403">
        <w:t>4</w:t>
      </w:r>
      <w:r>
        <w:t xml:space="preserve"> chars.</w:t>
      </w:r>
      <w:r>
        <w:br/>
        <w:t xml:space="preserve">The result from control group, without reduce term to find </w:t>
      </w:r>
      <w:r w:rsidRPr="00A169DB">
        <w:t>essential prime implicants</w:t>
      </w:r>
      <w:r>
        <w:t xml:space="preserve"> is </w:t>
      </w:r>
      <w:r w:rsidR="00441E1C">
        <w:t>17</w:t>
      </w:r>
      <w:r>
        <w:t xml:space="preserve"> nodes</w:t>
      </w:r>
      <w:r w:rsidR="002D713A">
        <w:t xml:space="preserve">. There is only one form of essential prime implicant, which is </w:t>
      </w:r>
      <m:oMath>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3</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rsidR="00D6691F">
        <w:t>,</w:t>
      </w:r>
      <w:r>
        <w:t xml:space="preserve"> </w:t>
      </w:r>
      <w:r w:rsidR="00D6691F">
        <w:t>by inject to step 4, creating a tree with 13 node.</w:t>
      </w:r>
      <w:r w:rsidR="001E7E28">
        <w:t xml:space="preserve"> Both tree are drawn in the table below:</w:t>
      </w:r>
    </w:p>
    <w:tbl>
      <w:tblPr>
        <w:tblStyle w:val="TableGrid"/>
        <w:tblW w:w="0" w:type="auto"/>
        <w:tblLook w:val="04A0" w:firstRow="1" w:lastRow="0" w:firstColumn="1" w:lastColumn="0" w:noHBand="0" w:noVBand="1"/>
      </w:tblPr>
      <w:tblGrid>
        <w:gridCol w:w="4267"/>
        <w:gridCol w:w="4029"/>
      </w:tblGrid>
      <w:tr w:rsidR="00D6691F" w14:paraId="14799319" w14:textId="77777777" w:rsidTr="00D6691F">
        <w:tc>
          <w:tcPr>
            <w:tcW w:w="4148" w:type="dxa"/>
          </w:tcPr>
          <w:p w14:paraId="1BDBF6C6" w14:textId="3F19BCFB" w:rsidR="00D6691F" w:rsidRDefault="00E16F75" w:rsidP="00F43E80">
            <w:pPr>
              <w:jc w:val="left"/>
            </w:pPr>
            <w:r>
              <w:t xml:space="preserve">Use </w:t>
            </w:r>
            <w:r w:rsidRPr="00A169DB">
              <w:t>prime implicants</w:t>
            </w:r>
          </w:p>
        </w:tc>
        <w:tc>
          <w:tcPr>
            <w:tcW w:w="4148" w:type="dxa"/>
          </w:tcPr>
          <w:p w14:paraId="6096CE6A" w14:textId="07A57A95" w:rsidR="00D6691F" w:rsidRDefault="00E16F75" w:rsidP="00F43E80">
            <w:pPr>
              <w:jc w:val="left"/>
            </w:pPr>
            <w:r>
              <w:t xml:space="preserve">Use </w:t>
            </w:r>
            <w:r w:rsidRPr="00A169DB">
              <w:t>essential prime implicants</w:t>
            </w:r>
          </w:p>
        </w:tc>
      </w:tr>
      <w:tr w:rsidR="00D6691F" w14:paraId="7EDE6A76" w14:textId="77777777" w:rsidTr="00D6691F">
        <w:tc>
          <w:tcPr>
            <w:tcW w:w="4148" w:type="dxa"/>
          </w:tcPr>
          <w:p w14:paraId="2338C15E" w14:textId="2C5A5C6B" w:rsidR="00D6691F" w:rsidRDefault="00CC61DA" w:rsidP="00F43E80">
            <w:pPr>
              <w:jc w:val="left"/>
            </w:pPr>
            <w:r>
              <w:rPr>
                <w:noProof/>
                <w:lang w:eastAsia="en-GB"/>
              </w:rPr>
              <w:drawing>
                <wp:inline distT="0" distB="0" distL="0" distR="0" wp14:anchorId="21983610" wp14:editId="72390292">
                  <wp:extent cx="2572900" cy="79884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7591" cy="809615"/>
                          </a:xfrm>
                          <a:prstGeom prst="rect">
                            <a:avLst/>
                          </a:prstGeom>
                        </pic:spPr>
                      </pic:pic>
                    </a:graphicData>
                  </a:graphic>
                </wp:inline>
              </w:drawing>
            </w:r>
          </w:p>
        </w:tc>
        <w:tc>
          <w:tcPr>
            <w:tcW w:w="4148" w:type="dxa"/>
          </w:tcPr>
          <w:p w14:paraId="535F020C" w14:textId="086E05DB" w:rsidR="00D6691F" w:rsidRDefault="00D6691F" w:rsidP="00F43E80">
            <w:pPr>
              <w:jc w:val="left"/>
            </w:pPr>
            <w:r>
              <w:rPr>
                <w:noProof/>
                <w:lang w:eastAsia="en-GB"/>
              </w:rPr>
              <w:drawing>
                <wp:inline distT="0" distB="0" distL="0" distR="0" wp14:anchorId="7FE35728" wp14:editId="4F938700">
                  <wp:extent cx="230505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5050" cy="809625"/>
                          </a:xfrm>
                          <a:prstGeom prst="rect">
                            <a:avLst/>
                          </a:prstGeom>
                        </pic:spPr>
                      </pic:pic>
                    </a:graphicData>
                  </a:graphic>
                </wp:inline>
              </w:drawing>
            </w:r>
          </w:p>
        </w:tc>
      </w:tr>
      <w:tr w:rsidR="00A31FEF" w14:paraId="4DB01889" w14:textId="77777777" w:rsidTr="00D6691F">
        <w:tc>
          <w:tcPr>
            <w:tcW w:w="4148" w:type="dxa"/>
          </w:tcPr>
          <w:p w14:paraId="586708DF" w14:textId="73C1F6C9" w:rsidR="00A31FEF" w:rsidRDefault="00A31FEF" w:rsidP="00F43E80">
            <w:pPr>
              <w:jc w:val="left"/>
              <w:rPr>
                <w:noProof/>
              </w:rPr>
            </w:pPr>
            <w:r>
              <w:rPr>
                <w:noProof/>
              </w:rPr>
              <w:t>17 nodes</w:t>
            </w:r>
          </w:p>
        </w:tc>
        <w:tc>
          <w:tcPr>
            <w:tcW w:w="4148" w:type="dxa"/>
          </w:tcPr>
          <w:p w14:paraId="03CC3F96" w14:textId="1F2E6D00" w:rsidR="00A31FEF" w:rsidRDefault="00A31FEF" w:rsidP="00F43E80">
            <w:pPr>
              <w:jc w:val="left"/>
              <w:rPr>
                <w:noProof/>
              </w:rPr>
            </w:pPr>
            <w:r>
              <w:rPr>
                <w:noProof/>
              </w:rPr>
              <w:t>13 nodes</w:t>
            </w:r>
          </w:p>
        </w:tc>
      </w:tr>
    </w:tbl>
    <w:p w14:paraId="5E49065E" w14:textId="7B23BC51" w:rsidR="00380C11" w:rsidRDefault="00256E49" w:rsidP="00C66797">
      <w:pPr>
        <w:spacing w:before="100"/>
        <w:jc w:val="left"/>
      </w:pPr>
      <w:r>
        <w:t xml:space="preserve">The </w:t>
      </w:r>
      <w:r w:rsidR="00407070">
        <w:t>second</w:t>
      </w:r>
      <w:r>
        <w:t xml:space="preserve"> </w:t>
      </w:r>
      <w:r w:rsidR="007378D6">
        <w:t>set</w:t>
      </w:r>
      <w:r>
        <w:t xml:space="preserve"> I </w:t>
      </w:r>
      <w:r w:rsidR="007378D6">
        <w:t>tested</w:t>
      </w:r>
      <w:r>
        <w:t xml:space="preserve"> is with minterm</w:t>
      </w:r>
      <w:r w:rsidR="00FC7AFE">
        <w:rPr>
          <w:rStyle w:val="FootnoteReference"/>
        </w:rPr>
        <w:footnoteReference w:id="14"/>
      </w:r>
      <w:r w:rsidR="00263428">
        <w:t xml:space="preserve"> </w:t>
      </w:r>
      <w:r w:rsidR="00263428" w:rsidRPr="00263428">
        <w:t>40,51,37,38,27,50,14,5,42,53,61,20,21,16,15,22,</w:t>
      </w:r>
      <w:r w:rsidR="00263428">
        <w:t xml:space="preserve"> </w:t>
      </w:r>
      <w:r w:rsidR="00263428" w:rsidRPr="00263428">
        <w:t>63,30,25,47,6,19,17,23,13,56,26,9,52,45,24,12,1,7,62,41,28,32,58,8,0,29,39,35,43,60,57,59,11,31,3,44,54,46,36,4,48,2,34,18</w:t>
      </w:r>
      <w:r>
        <w:t xml:space="preserve">, which forms a fvalues with size </w:t>
      </w:r>
      <w:r w:rsidR="00391FD4">
        <w:t>59 and each fvalue string is made by 6 chars.</w:t>
      </w:r>
      <w:r w:rsidR="001A698B">
        <w:br/>
        <w:t xml:space="preserve">The result from control group, without reduce term to find </w:t>
      </w:r>
      <w:r w:rsidR="001A698B" w:rsidRPr="00A169DB">
        <w:t>essential prime implicants</w:t>
      </w:r>
      <w:r w:rsidR="001A698B">
        <w:t xml:space="preserve"> is 29 node</w:t>
      </w:r>
      <w:r w:rsidR="004C320F">
        <w:t>s</w:t>
      </w:r>
      <w:r w:rsidR="001A698B">
        <w:t xml:space="preserve">, the result from </w:t>
      </w:r>
      <w:r w:rsidR="00380C11">
        <w:t xml:space="preserve">experimental group with </w:t>
      </w:r>
      <w:r w:rsidR="001A698B">
        <w:t>all 12 different form of simplification measured, it had max of 35 node</w:t>
      </w:r>
      <w:r w:rsidR="004C320F">
        <w:t>s</w:t>
      </w:r>
      <w:r w:rsidR="001A698B">
        <w:t>, minimum of 31 node</w:t>
      </w:r>
      <w:r w:rsidR="004C320F">
        <w:t>s</w:t>
      </w:r>
      <w:r w:rsidR="001A698B">
        <w:t xml:space="preserve">, </w:t>
      </w:r>
      <w:r w:rsidR="00C6128D">
        <w:t>median</w:t>
      </w:r>
      <w:r w:rsidR="001A698B">
        <w:t xml:space="preserve"> of </w:t>
      </w:r>
      <w:r w:rsidR="004C320F">
        <w:t>35 nodes.</w:t>
      </w:r>
      <w:r w:rsidR="00380C11">
        <w:br/>
        <w:t xml:space="preserve">Interestingly for this case, by find </w:t>
      </w:r>
      <w:r w:rsidR="00380C11" w:rsidRPr="00A169DB">
        <w:t>essential prime implicants</w:t>
      </w:r>
      <w:r w:rsidR="00380C11">
        <w:t xml:space="preserve"> increases the number of node required.</w:t>
      </w:r>
    </w:p>
    <w:p w14:paraId="0EC01CF6" w14:textId="77777777" w:rsidR="00C66797" w:rsidRDefault="00093AA1" w:rsidP="00093AA1">
      <w:pPr>
        <w:jc w:val="left"/>
      </w:pPr>
      <w:r>
        <w:t xml:space="preserve">The last </w:t>
      </w:r>
      <w:r w:rsidR="007378D6">
        <w:t>set</w:t>
      </w:r>
      <w:r>
        <w:t xml:space="preserve"> I </w:t>
      </w:r>
      <w:r w:rsidR="007378D6">
        <w:t>tested</w:t>
      </w:r>
      <w:r>
        <w:t xml:space="preserve"> is with minterm</w:t>
      </w:r>
      <w:r w:rsidR="00446CBC" w:rsidRPr="00446CBC">
        <w:t>0,2,4,8,9,10,11,12,16,21,22,23,24,25,26,27,28,29,30,</w:t>
      </w:r>
      <w:r w:rsidR="007378D6">
        <w:t xml:space="preserve"> </w:t>
      </w:r>
      <w:r w:rsidR="00446CBC" w:rsidRPr="00446CBC">
        <w:t>31,32,39,40,44,46,49,51,52,61,63</w:t>
      </w:r>
      <w:r>
        <w:t xml:space="preserve">which forms a fvalues with size </w:t>
      </w:r>
      <w:r w:rsidR="007378D6">
        <w:t>29</w:t>
      </w:r>
      <w:r>
        <w:t xml:space="preserve"> and each fvalue string is made by 6 chars.</w:t>
      </w:r>
      <w:r>
        <w:br/>
        <w:t xml:space="preserve">The result from control group, without reduce term to find </w:t>
      </w:r>
      <w:r w:rsidRPr="00A169DB">
        <w:t>essential prime implicants</w:t>
      </w:r>
      <w:r>
        <w:t xml:space="preserve"> is </w:t>
      </w:r>
      <w:r w:rsidR="00B94D40">
        <w:t>61</w:t>
      </w:r>
      <w:r>
        <w:t xml:space="preserve"> nodes, the result from experimental group with all </w:t>
      </w:r>
      <w:r w:rsidR="00B94D40">
        <w:t>2</w:t>
      </w:r>
      <w:r>
        <w:t xml:space="preserve"> different form of simplification </w:t>
      </w:r>
      <w:r w:rsidR="00B94D40">
        <w:t>is 57 nodes and 63 nodes.</w:t>
      </w:r>
    </w:p>
    <w:p w14:paraId="139DEEBE" w14:textId="3F37D8FA" w:rsidR="006C75F6" w:rsidRDefault="006C75F6" w:rsidP="00093AA1">
      <w:pPr>
        <w:jc w:val="left"/>
      </w:pPr>
      <w:r>
        <w:t xml:space="preserve">As shown, </w:t>
      </w:r>
      <w:r w:rsidR="00051B26">
        <w:t xml:space="preserve">from 3 set of data above, </w:t>
      </w:r>
      <w:r>
        <w:t>step 3 does not always lead to reduced to node</w:t>
      </w:r>
      <w:r w:rsidR="00CC3F5A">
        <w:t xml:space="preserve"> and due to time constraint, it</w:t>
      </w:r>
      <w:r w:rsidR="00A63BB7">
        <w:t xml:space="preserve"> </w:t>
      </w:r>
      <w:r w:rsidR="00CC3F5A">
        <w:t>is not implemented.</w:t>
      </w:r>
    </w:p>
    <w:p w14:paraId="098CD834" w14:textId="439D8F71" w:rsidR="0000210E" w:rsidRDefault="0000210E" w:rsidP="00414DF8">
      <w:pPr>
        <w:pStyle w:val="Heading2"/>
      </w:pPr>
      <w:bookmarkStart w:id="22" w:name="_Toc514069614"/>
      <w:r>
        <w:lastRenderedPageBreak/>
        <w:t xml:space="preserve">Memory and time </w:t>
      </w:r>
      <w:r w:rsidR="005A3178">
        <w:t xml:space="preserve">evualtion and </w:t>
      </w:r>
      <w:r w:rsidR="008C163F">
        <w:t>optimisation</w:t>
      </w:r>
      <w:bookmarkEnd w:id="22"/>
    </w:p>
    <w:p w14:paraId="2150CEAC" w14:textId="39CC47EC" w:rsidR="0000210E" w:rsidRDefault="00173E98" w:rsidP="00BA12B4">
      <w:r>
        <w:t xml:space="preserve">Before I optimise the step 2 of Buildcompactbdt </w:t>
      </w:r>
      <w:r w:rsidR="00BA12B4">
        <w:t>(</w:t>
      </w:r>
      <w:r w:rsidRPr="009A1C19">
        <w:t>Quine–McCluskey</w:t>
      </w:r>
      <w:r w:rsidR="00BA12B4">
        <w:t>), the runtime of step 3 is heavily depends on the size of the input fvaules</w:t>
      </w:r>
      <w:r w:rsidR="004A626D">
        <w:t>, it will take significant part of HEAP after fvalues size reaches 64 and above, also the runtime is often greater than 1 minutes. Hence, I decide to debug the find out how can I improve it.</w:t>
      </w:r>
    </w:p>
    <w:p w14:paraId="3BAD9C18" w14:textId="51637C73" w:rsidR="004A50BA" w:rsidRDefault="00413474" w:rsidP="0065655E">
      <w:pPr>
        <w:jc w:val="left"/>
      </w:pPr>
      <w:r>
        <w:t>Here is the performance before optimise, with</w:t>
      </w:r>
      <w:r w:rsidR="00BA12B4">
        <w:t xml:space="preserve"> input of minterm</w:t>
      </w:r>
      <w:r>
        <w:t>s</w:t>
      </w:r>
      <w:r w:rsidR="00BA12B4">
        <w:t xml:space="preserve"> from 0 to </w:t>
      </w:r>
      <w:r w:rsidR="003C6B04">
        <w:t>31</w:t>
      </w:r>
      <w:r w:rsidR="00BA12B4">
        <w:t xml:space="preserve">, generate a fvaules of size </w:t>
      </w:r>
      <w:r w:rsidR="003C6B04">
        <w:t>32</w:t>
      </w:r>
      <w:r w:rsidR="00BA12B4">
        <w:t xml:space="preserve"> and each fvalue string have </w:t>
      </w:r>
      <w:r w:rsidR="003C6B04">
        <w:t>5</w:t>
      </w:r>
      <w:r w:rsidR="00BA12B4">
        <w:t xml:space="preserve"> chars</w:t>
      </w:r>
      <w:r w:rsidR="00BC1973">
        <w:t>.</w:t>
      </w:r>
      <w:r w:rsidR="0065655E">
        <w:br/>
      </w:r>
      <w:r w:rsidR="00BC1973">
        <w:t xml:space="preserve">Before </w:t>
      </w:r>
      <w:r w:rsidR="0065655E">
        <w:t>the optimisation</w:t>
      </w:r>
      <w:r w:rsidR="00BC1973">
        <w:t xml:space="preserve">, the Buildcompactbdt function will take </w:t>
      </w:r>
      <w:r w:rsidR="003C6B04">
        <w:t>15.34</w:t>
      </w:r>
      <w:r w:rsidR="00BC1973">
        <w:t xml:space="preserve"> seconds to run, </w:t>
      </w:r>
      <w:r w:rsidR="003C6B04">
        <w:t xml:space="preserve">uses </w:t>
      </w:r>
      <w:r w:rsidR="004A50BA">
        <w:t>34.4MB</w:t>
      </w:r>
      <w:r w:rsidR="003C6B04">
        <w:t xml:space="preserve"> on HEAP</w:t>
      </w:r>
      <w:r w:rsidR="004A50BA">
        <w:t xml:space="preserve"> maximum</w:t>
      </w:r>
      <w:r w:rsidR="003C6B04">
        <w:t>,</w:t>
      </w:r>
      <w:r w:rsidR="0065655E">
        <w:t xml:space="preserve"> but there is no memory leak, as all struct created by new are deleted before pointer go out of scope.</w:t>
      </w:r>
      <w:r w:rsidR="0065655E">
        <w:br/>
        <w:t xml:space="preserve">After the optimisation, </w:t>
      </w:r>
      <w:r w:rsidR="00581CB5">
        <w:t>with</w:t>
      </w:r>
      <w:r w:rsidR="004A50BA">
        <w:t xml:space="preserve"> the same input, Buildcompactbdt functions only takes 104.1 ms to construct the tree, with 101</w:t>
      </w:r>
      <w:r w:rsidR="00867E27">
        <w:t>kB</w:t>
      </w:r>
      <w:r w:rsidR="004A50BA">
        <w:t xml:space="preserve"> on HEAP at maximum, with </w:t>
      </w:r>
      <w:r w:rsidR="0093338A">
        <w:t>99.3% reduction on time and 99.7% reduction on HEAP.</w:t>
      </w:r>
      <w:r w:rsidR="00A35903">
        <w:br/>
      </w:r>
      <w:r w:rsidR="00A35903">
        <w:rPr>
          <w:rFonts w:hint="eastAsia"/>
        </w:rPr>
        <w:t>See</w:t>
      </w:r>
      <w:r w:rsidR="00A35903">
        <w:t xml:space="preserve"> second row of table below for original output, first 5 lines are my debug code in main(), after that are information provided by valgrind.</w:t>
      </w:r>
    </w:p>
    <w:p w14:paraId="1FB63C08" w14:textId="517701C3" w:rsidR="009C6E1C" w:rsidRDefault="005A3178" w:rsidP="00BF1426">
      <w:pPr>
        <w:jc w:val="left"/>
      </w:pPr>
      <w:r>
        <w:t xml:space="preserve">I start this </w:t>
      </w:r>
      <w:r w:rsidR="008C163F">
        <w:t>e</w:t>
      </w:r>
      <w:r w:rsidR="008C163F" w:rsidRPr="008C163F">
        <w:t>valuation</w:t>
      </w:r>
      <w:r w:rsidR="008C163F">
        <w:t xml:space="preserve"> by identity the part where takes most of time and memory </w:t>
      </w:r>
      <w:r w:rsidR="009E0E37">
        <w:t xml:space="preserve">happened at “later pass” described in flowchart </w:t>
      </w:r>
      <w:r w:rsidR="009E0E37">
        <w:fldChar w:fldCharType="begin"/>
      </w:r>
      <w:r w:rsidR="009E0E37">
        <w:instrText xml:space="preserve"> REF _Ref511406988 \h </w:instrText>
      </w:r>
      <w:r w:rsidR="009E0E37">
        <w:fldChar w:fldCharType="separate"/>
      </w:r>
      <w:r w:rsidR="000B00C1">
        <w:t xml:space="preserve">Figure </w:t>
      </w:r>
      <w:r w:rsidR="000B00C1">
        <w:rPr>
          <w:noProof/>
        </w:rPr>
        <w:t>1</w:t>
      </w:r>
      <w:r w:rsidR="009E0E37">
        <w:fldChar w:fldCharType="end"/>
      </w:r>
      <w:r w:rsidR="009E0E37">
        <w:t xml:space="preserve">. By using “cout” to show intermediate process in this section, I </w:t>
      </w:r>
      <w:r w:rsidR="00CA5D6B">
        <w:t xml:space="preserve">found </w:t>
      </w:r>
      <w:r w:rsidR="009E0E37">
        <w:t xml:space="preserve">the problem is </w:t>
      </w:r>
      <w:r w:rsidR="00CA5D6B">
        <w:t xml:space="preserve">due to duplicate entry to </w:t>
      </w:r>
      <w:r w:rsidR="00B82133">
        <w:t>each of intermittent struct tempList.</w:t>
      </w:r>
      <w:r w:rsidR="00A35903">
        <w:br/>
      </w:r>
      <w:r w:rsidR="00B82133">
        <w:t xml:space="preserve">To solve this problem, I changed the code </w:t>
      </w:r>
      <w:r w:rsidR="00B82133">
        <w:rPr>
          <w:rFonts w:hint="eastAsia"/>
        </w:rPr>
        <w:t>in</w:t>
      </w:r>
      <w:r w:rsidR="00B82133">
        <w:t xml:space="preserve"> add </w:t>
      </w:r>
      <w:r w:rsidR="00A35903">
        <w:t xml:space="preserve">function of struct intermittent </w:t>
      </w:r>
      <w:r w:rsidR="00726F5D">
        <w:t xml:space="preserve">to </w:t>
      </w:r>
      <w:r w:rsidR="0011254D">
        <w:t xml:space="preserve">perform additional </w:t>
      </w:r>
      <w:r w:rsidR="00581CB5">
        <w:t>check</w:t>
      </w:r>
      <w:r w:rsidR="00726F5D">
        <w:t xml:space="preserve"> of duplicate, shown on third row of table below.</w:t>
      </w:r>
    </w:p>
    <w:tbl>
      <w:tblPr>
        <w:tblStyle w:val="TableGrid"/>
        <w:tblW w:w="0" w:type="auto"/>
        <w:tblLook w:val="04A0" w:firstRow="1" w:lastRow="0" w:firstColumn="1" w:lastColumn="0" w:noHBand="0" w:noVBand="1"/>
      </w:tblPr>
      <w:tblGrid>
        <w:gridCol w:w="4176"/>
        <w:gridCol w:w="4064"/>
      </w:tblGrid>
      <w:tr w:rsidR="00AE403F" w14:paraId="63BC8F4E" w14:textId="77777777" w:rsidTr="00AE403F">
        <w:tc>
          <w:tcPr>
            <w:tcW w:w="4092" w:type="dxa"/>
          </w:tcPr>
          <w:p w14:paraId="4A11E9C1" w14:textId="2EA9A235" w:rsidR="00AE403F" w:rsidRDefault="00AE403F" w:rsidP="00406067">
            <w:pPr>
              <w:rPr>
                <w:noProof/>
              </w:rPr>
            </w:pPr>
            <w:r>
              <w:rPr>
                <w:noProof/>
              </w:rPr>
              <w:t>Before optimsed</w:t>
            </w:r>
          </w:p>
        </w:tc>
        <w:tc>
          <w:tcPr>
            <w:tcW w:w="3982" w:type="dxa"/>
          </w:tcPr>
          <w:p w14:paraId="2C416496" w14:textId="050A0256" w:rsidR="00AE403F" w:rsidRDefault="00AE403F" w:rsidP="00406067">
            <w:pPr>
              <w:rPr>
                <w:noProof/>
              </w:rPr>
            </w:pPr>
            <w:r>
              <w:rPr>
                <w:rFonts w:hint="eastAsia"/>
                <w:noProof/>
              </w:rPr>
              <w:t>After</w:t>
            </w:r>
            <w:r>
              <w:rPr>
                <w:noProof/>
              </w:rPr>
              <w:t xml:space="preserve"> optimesed</w:t>
            </w:r>
          </w:p>
        </w:tc>
      </w:tr>
      <w:tr w:rsidR="00AE403F" w14:paraId="1D41F05B" w14:textId="77777777" w:rsidTr="00AE403F">
        <w:tc>
          <w:tcPr>
            <w:tcW w:w="4092" w:type="dxa"/>
          </w:tcPr>
          <w:p w14:paraId="73055F1B" w14:textId="42C17B77" w:rsidR="00AE403F" w:rsidRDefault="00AE403F" w:rsidP="00406067">
            <w:r>
              <w:rPr>
                <w:noProof/>
                <w:lang w:eastAsia="en-GB"/>
              </w:rPr>
              <w:drawing>
                <wp:inline distT="0" distB="0" distL="0" distR="0" wp14:anchorId="59E090A8" wp14:editId="3F033D27">
                  <wp:extent cx="2508652" cy="135490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7540" cy="1402909"/>
                          </a:xfrm>
                          <a:prstGeom prst="rect">
                            <a:avLst/>
                          </a:prstGeom>
                        </pic:spPr>
                      </pic:pic>
                    </a:graphicData>
                  </a:graphic>
                </wp:inline>
              </w:drawing>
            </w:r>
          </w:p>
        </w:tc>
        <w:tc>
          <w:tcPr>
            <w:tcW w:w="3982" w:type="dxa"/>
          </w:tcPr>
          <w:p w14:paraId="301E80DA" w14:textId="2064DE50" w:rsidR="00AE403F" w:rsidRDefault="00AE403F" w:rsidP="00406067">
            <w:r>
              <w:rPr>
                <w:noProof/>
                <w:lang w:eastAsia="en-GB"/>
              </w:rPr>
              <w:drawing>
                <wp:inline distT="0" distB="0" distL="0" distR="0" wp14:anchorId="58B15DBB" wp14:editId="2765B164">
                  <wp:extent cx="2443975" cy="1374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0990" cy="1395221"/>
                          </a:xfrm>
                          <a:prstGeom prst="rect">
                            <a:avLst/>
                          </a:prstGeom>
                        </pic:spPr>
                      </pic:pic>
                    </a:graphicData>
                  </a:graphic>
                </wp:inline>
              </w:drawing>
            </w:r>
          </w:p>
        </w:tc>
      </w:tr>
      <w:tr w:rsidR="00AE403F" w14:paraId="00EADEF4" w14:textId="77777777" w:rsidTr="00AE403F">
        <w:tc>
          <w:tcPr>
            <w:tcW w:w="4092" w:type="dxa"/>
          </w:tcPr>
          <w:p w14:paraId="5EDCED4E" w14:textId="07C582C9" w:rsidR="00AE403F" w:rsidRDefault="00AE403F" w:rsidP="00BF1426">
            <w:pPr>
              <w:pStyle w:val="code"/>
              <w:ind w:left="0"/>
            </w:pPr>
            <w:r>
              <w:t xml:space="preserve">      minterm=minterm&amp;baseNot; </w:t>
            </w:r>
          </w:p>
          <w:p w14:paraId="5C88BC33" w14:textId="7CA22AB2" w:rsidR="00AE403F" w:rsidRDefault="00AE403F" w:rsidP="00BF1426">
            <w:pPr>
              <w:pStyle w:val="code"/>
              <w:ind w:left="0"/>
            </w:pPr>
            <w:r>
              <w:t xml:space="preserve">      int pcount=popcount(minterm);</w:t>
            </w:r>
          </w:p>
          <w:p w14:paraId="744CE054" w14:textId="77777777" w:rsidR="004A1B29" w:rsidRDefault="004A1B29" w:rsidP="00BF1426">
            <w:pPr>
              <w:pStyle w:val="code"/>
              <w:ind w:left="0"/>
            </w:pPr>
          </w:p>
          <w:p w14:paraId="04A8DBD4" w14:textId="77777777" w:rsidR="00AE403F" w:rsidRDefault="00AE403F" w:rsidP="00BF1426">
            <w:pPr>
              <w:pStyle w:val="code"/>
              <w:ind w:left="0"/>
            </w:pPr>
            <w:r>
              <w:t xml:space="preserve">      minterms[pcount].push_back(minterm);</w:t>
            </w:r>
          </w:p>
          <w:p w14:paraId="5D060BB0" w14:textId="77777777" w:rsidR="00AE403F" w:rsidRDefault="00AE403F" w:rsidP="00BF1426">
            <w:pPr>
              <w:pStyle w:val="code"/>
              <w:ind w:left="0"/>
            </w:pPr>
            <w:r>
              <w:t xml:space="preserve">      used[pcount].push_back(false);  </w:t>
            </w:r>
          </w:p>
          <w:p w14:paraId="1D79FF8F" w14:textId="77777777" w:rsidR="00AE403F" w:rsidRDefault="00AE403F" w:rsidP="00406067">
            <w:pPr>
              <w:rPr>
                <w:noProof/>
              </w:rPr>
            </w:pPr>
          </w:p>
        </w:tc>
        <w:tc>
          <w:tcPr>
            <w:tcW w:w="3982" w:type="dxa"/>
          </w:tcPr>
          <w:p w14:paraId="60802C59" w14:textId="77777777" w:rsidR="00AE403F" w:rsidRDefault="00AE403F" w:rsidP="00BF1426">
            <w:pPr>
              <w:pStyle w:val="code"/>
              <w:ind w:left="0"/>
            </w:pPr>
            <w:r>
              <w:t xml:space="preserve">      minterm=minterm&amp;baseNot; </w:t>
            </w:r>
          </w:p>
          <w:p w14:paraId="3032402E" w14:textId="39F18FB8" w:rsidR="00AE403F" w:rsidRDefault="00AE403F" w:rsidP="00BF1426">
            <w:pPr>
              <w:pStyle w:val="code"/>
              <w:ind w:left="0"/>
            </w:pPr>
            <w:r>
              <w:t xml:space="preserve">      int pcount=popcount(minterm);</w:t>
            </w:r>
          </w:p>
          <w:p w14:paraId="03234F34" w14:textId="77777777" w:rsidR="004A1B29" w:rsidRDefault="004A1B29" w:rsidP="00BF1426">
            <w:pPr>
              <w:pStyle w:val="code"/>
              <w:ind w:left="0"/>
            </w:pPr>
          </w:p>
          <w:p w14:paraId="12D4E321" w14:textId="2B0D581E" w:rsidR="00AE403F" w:rsidRDefault="00AE403F" w:rsidP="00BF1426">
            <w:pPr>
              <w:pStyle w:val="code"/>
              <w:ind w:left="0"/>
            </w:pPr>
            <w:r>
              <w:t xml:space="preserve">      if(notRepeated</w:t>
            </w:r>
            <w:r>
              <w:rPr>
                <w:rStyle w:val="FootnoteReference"/>
              </w:rPr>
              <w:footnoteReference w:id="15"/>
            </w:r>
            <w:r>
              <w:t>(minterms[pcount],minterm)){</w:t>
            </w:r>
          </w:p>
          <w:p w14:paraId="0C1A283B" w14:textId="77777777" w:rsidR="00AE403F" w:rsidRDefault="00AE403F" w:rsidP="00BF1426">
            <w:pPr>
              <w:pStyle w:val="code"/>
              <w:ind w:left="0"/>
            </w:pPr>
            <w:r>
              <w:t xml:space="preserve">        used[pcount].push_back(false);</w:t>
            </w:r>
          </w:p>
          <w:p w14:paraId="62861E99" w14:textId="77777777" w:rsidR="00AE403F" w:rsidRDefault="00AE403F" w:rsidP="00BF1426">
            <w:pPr>
              <w:pStyle w:val="code"/>
              <w:ind w:left="0"/>
            </w:pPr>
            <w:r>
              <w:t xml:space="preserve">      }</w:t>
            </w:r>
          </w:p>
          <w:p w14:paraId="6C4DD4D5" w14:textId="77777777" w:rsidR="00AE403F" w:rsidRDefault="00AE403F" w:rsidP="00406067">
            <w:pPr>
              <w:rPr>
                <w:noProof/>
              </w:rPr>
            </w:pPr>
          </w:p>
        </w:tc>
      </w:tr>
    </w:tbl>
    <w:p w14:paraId="4FC13008" w14:textId="24A3DFBF" w:rsidR="00B82133" w:rsidRDefault="00B82133" w:rsidP="00B82133">
      <w:pPr>
        <w:pStyle w:val="code"/>
        <w:ind w:left="0"/>
      </w:pPr>
    </w:p>
    <w:p w14:paraId="2CF1E815" w14:textId="77777777" w:rsidR="00BC1973" w:rsidRDefault="00BC1973" w:rsidP="00BA12B4"/>
    <w:p w14:paraId="5C9B11F7" w14:textId="77777777" w:rsidR="007061F6" w:rsidRDefault="007061F6">
      <w:pPr>
        <w:widowControl/>
        <w:jc w:val="left"/>
        <w:rPr>
          <w:rFonts w:asciiTheme="majorHAnsi" w:eastAsiaTheme="majorEastAsia" w:hAnsiTheme="majorHAnsi" w:cstheme="majorBidi"/>
          <w:color w:val="2F5496" w:themeColor="accent1" w:themeShade="BF"/>
          <w:sz w:val="26"/>
          <w:szCs w:val="26"/>
        </w:rPr>
      </w:pPr>
      <w:r>
        <w:br w:type="page"/>
      </w:r>
    </w:p>
    <w:p w14:paraId="41B40AD0" w14:textId="0561C157" w:rsidR="00E348DF" w:rsidRDefault="00E348DF" w:rsidP="00157F81">
      <w:pPr>
        <w:pStyle w:val="Heading2"/>
      </w:pPr>
      <w:bookmarkStart w:id="23" w:name="_Ref512553620"/>
      <w:bookmarkStart w:id="24" w:name="_Toc514069615"/>
      <w:r>
        <w:lastRenderedPageBreak/>
        <w:t xml:space="preserve">Testing on </w:t>
      </w:r>
      <w:r w:rsidR="00157F81">
        <w:t xml:space="preserve">case where </w:t>
      </w:r>
      <w:r w:rsidR="00E9598E">
        <w:t>can’t be</w:t>
      </w:r>
      <w:r w:rsidR="00F325BA">
        <w:t xml:space="preserve"> merged</w:t>
      </w:r>
      <w:bookmarkEnd w:id="23"/>
      <w:bookmarkEnd w:id="24"/>
    </w:p>
    <w:p w14:paraId="56BDFFF8" w14:textId="2F52A874" w:rsidR="00607E08" w:rsidRDefault="00607E08" w:rsidP="00607E08">
      <w:r>
        <w:t>One special case that I have experimented is when there are not term to merge to produce don’t care, such that the only factor is going to make a difference is the order of the node chosen.</w:t>
      </w:r>
    </w:p>
    <w:p w14:paraId="0EFF18E4" w14:textId="6C384F8C" w:rsidR="00507274" w:rsidRDefault="00607E08" w:rsidP="00607E08">
      <w:r>
        <w:t>Below is the example of how node will be chosen for 00001, 00010 and 10000,</w:t>
      </w:r>
      <w:r w:rsidR="00973323">
        <w:t xml:space="preserve"> </w:t>
      </w:r>
      <w:r>
        <w:t>01000.</w:t>
      </w:r>
      <w:r w:rsidR="00973323">
        <w:t xml:space="preserve"> </w:t>
      </w:r>
    </w:p>
    <w:tbl>
      <w:tblPr>
        <w:tblStyle w:val="TableGrid"/>
        <w:tblW w:w="0" w:type="auto"/>
        <w:tblLook w:val="04A0" w:firstRow="1" w:lastRow="0" w:firstColumn="1" w:lastColumn="0" w:noHBand="0" w:noVBand="1"/>
      </w:tblPr>
      <w:tblGrid>
        <w:gridCol w:w="1290"/>
        <w:gridCol w:w="3228"/>
        <w:gridCol w:w="3778"/>
      </w:tblGrid>
      <w:tr w:rsidR="00B223E2" w14:paraId="48E50132" w14:textId="77777777" w:rsidTr="00490F23">
        <w:trPr>
          <w:trHeight w:val="367"/>
        </w:trPr>
        <w:tc>
          <w:tcPr>
            <w:tcW w:w="985" w:type="dxa"/>
          </w:tcPr>
          <w:p w14:paraId="3A7F3A99" w14:textId="77777777" w:rsidR="00507274" w:rsidRDefault="00507274" w:rsidP="00607E08">
            <w:r>
              <w:t>Term</w:t>
            </w:r>
          </w:p>
          <w:p w14:paraId="6628953B" w14:textId="3DF7E077" w:rsidR="005B32F0" w:rsidRDefault="00C87F54" w:rsidP="00607E08">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3240" w:type="dxa"/>
          </w:tcPr>
          <w:p w14:paraId="3DF1D831" w14:textId="704ECA31" w:rsidR="00507274" w:rsidRDefault="00A94CA6" w:rsidP="00A94CA6">
            <w:r>
              <w:t>with condition i and ii</w:t>
            </w:r>
            <w:r w:rsidR="00E9598E">
              <w:rPr>
                <w:rStyle w:val="FootnoteReference"/>
              </w:rPr>
              <w:footnoteReference w:id="16"/>
            </w:r>
          </w:p>
        </w:tc>
        <w:tc>
          <w:tcPr>
            <w:tcW w:w="4071" w:type="dxa"/>
          </w:tcPr>
          <w:p w14:paraId="01FFAEE4" w14:textId="01792EC9" w:rsidR="00507274" w:rsidRDefault="00490F23" w:rsidP="00607E08">
            <w:r>
              <w:t xml:space="preserve">All </w:t>
            </w:r>
            <w:r w:rsidR="00A94CA6">
              <w:t>3 condition i,ii,iii</w:t>
            </w:r>
          </w:p>
        </w:tc>
      </w:tr>
      <w:tr w:rsidR="00B223E2" w14:paraId="737FB9B7" w14:textId="77777777" w:rsidTr="00490F23">
        <w:trPr>
          <w:trHeight w:val="1549"/>
        </w:trPr>
        <w:tc>
          <w:tcPr>
            <w:tcW w:w="985" w:type="dxa"/>
          </w:tcPr>
          <w:p w14:paraId="19714072" w14:textId="77777777" w:rsidR="005B32F0" w:rsidRDefault="005B32F0" w:rsidP="00607E08"/>
          <w:p w14:paraId="54F5E8BF" w14:textId="719FC5B9" w:rsidR="00507274" w:rsidRDefault="00B223E2" w:rsidP="00607E08">
            <w:r>
              <w:t>00001</w:t>
            </w:r>
          </w:p>
          <w:p w14:paraId="7841A676" w14:textId="77777777" w:rsidR="00B223E2" w:rsidRDefault="00B223E2" w:rsidP="00607E08">
            <w:r>
              <w:t>00010</w:t>
            </w:r>
          </w:p>
          <w:p w14:paraId="146BC6FE" w14:textId="0AF3E629" w:rsidR="005B32F0" w:rsidRDefault="005B32F0" w:rsidP="00607E08"/>
        </w:tc>
        <w:tc>
          <w:tcPr>
            <w:tcW w:w="3240" w:type="dxa"/>
          </w:tcPr>
          <w:p w14:paraId="30631ECA" w14:textId="77777777" w:rsidR="00507274" w:rsidRDefault="00F3491A" w:rsidP="00607E08">
            <w:r>
              <w:rPr>
                <w:noProof/>
                <w:lang w:eastAsia="en-GB"/>
              </w:rPr>
              <w:drawing>
                <wp:inline distT="0" distB="0" distL="0" distR="0" wp14:anchorId="3E7EA7F5" wp14:editId="1BFE32DB">
                  <wp:extent cx="1762125" cy="895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2125" cy="895350"/>
                          </a:xfrm>
                          <a:prstGeom prst="rect">
                            <a:avLst/>
                          </a:prstGeom>
                        </pic:spPr>
                      </pic:pic>
                    </a:graphicData>
                  </a:graphic>
                </wp:inline>
              </w:drawing>
            </w:r>
          </w:p>
          <w:p w14:paraId="05BDB101" w14:textId="65A0FEA0" w:rsidR="00B16428" w:rsidRDefault="00B16428" w:rsidP="00607E08">
            <w:r>
              <w:t>13 nodes in total</w:t>
            </w:r>
          </w:p>
        </w:tc>
        <w:tc>
          <w:tcPr>
            <w:tcW w:w="4071" w:type="dxa"/>
          </w:tcPr>
          <w:p w14:paraId="582A654D" w14:textId="77777777" w:rsidR="00507274" w:rsidRDefault="00F3491A" w:rsidP="00607E08">
            <w:r>
              <w:rPr>
                <w:noProof/>
                <w:lang w:eastAsia="en-GB"/>
              </w:rPr>
              <w:drawing>
                <wp:inline distT="0" distB="0" distL="0" distR="0" wp14:anchorId="54C8951C" wp14:editId="6713ACC5">
                  <wp:extent cx="1712794" cy="897178"/>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0244" cy="906319"/>
                          </a:xfrm>
                          <a:prstGeom prst="rect">
                            <a:avLst/>
                          </a:prstGeom>
                        </pic:spPr>
                      </pic:pic>
                    </a:graphicData>
                  </a:graphic>
                </wp:inline>
              </w:drawing>
            </w:r>
          </w:p>
          <w:p w14:paraId="593C25B7" w14:textId="38C119DA" w:rsidR="00B16428" w:rsidRDefault="00B16428" w:rsidP="00607E08">
            <w:r>
              <w:t>13 nodes in total</w:t>
            </w:r>
          </w:p>
        </w:tc>
      </w:tr>
      <w:tr w:rsidR="00B223E2" w14:paraId="4A0C0DFC" w14:textId="77777777" w:rsidTr="00B223E2">
        <w:tc>
          <w:tcPr>
            <w:tcW w:w="985" w:type="dxa"/>
          </w:tcPr>
          <w:p w14:paraId="40AA063E" w14:textId="77777777" w:rsidR="00D669D3" w:rsidRDefault="00D669D3" w:rsidP="00607E08"/>
          <w:p w14:paraId="4B815A5B" w14:textId="064C857F" w:rsidR="00B223E2" w:rsidRDefault="00B223E2" w:rsidP="00607E08">
            <w:r>
              <w:t>10000</w:t>
            </w:r>
          </w:p>
          <w:p w14:paraId="76686FB9" w14:textId="77777777" w:rsidR="00B223E2" w:rsidRDefault="00B223E2" w:rsidP="00607E08">
            <w:r>
              <w:t>01000</w:t>
            </w:r>
          </w:p>
          <w:p w14:paraId="1290759D" w14:textId="4D815A0C" w:rsidR="005B32F0" w:rsidRDefault="005B32F0" w:rsidP="00607E08"/>
        </w:tc>
        <w:tc>
          <w:tcPr>
            <w:tcW w:w="3240" w:type="dxa"/>
          </w:tcPr>
          <w:p w14:paraId="65912FD3" w14:textId="77777777" w:rsidR="00B223E2" w:rsidRDefault="00F3491A" w:rsidP="00607E08">
            <w:r>
              <w:rPr>
                <w:noProof/>
                <w:lang w:eastAsia="en-GB"/>
              </w:rPr>
              <w:drawing>
                <wp:inline distT="0" distB="0" distL="0" distR="0" wp14:anchorId="33286CFD" wp14:editId="0E915760">
                  <wp:extent cx="1889471" cy="878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6586" cy="886160"/>
                          </a:xfrm>
                          <a:prstGeom prst="rect">
                            <a:avLst/>
                          </a:prstGeom>
                        </pic:spPr>
                      </pic:pic>
                    </a:graphicData>
                  </a:graphic>
                </wp:inline>
              </w:drawing>
            </w:r>
          </w:p>
          <w:p w14:paraId="4AFCC64D" w14:textId="5A6792EC" w:rsidR="00B16428" w:rsidRDefault="00B16428" w:rsidP="00607E08">
            <w:r>
              <w:t>19 nodes in total</w:t>
            </w:r>
          </w:p>
        </w:tc>
        <w:tc>
          <w:tcPr>
            <w:tcW w:w="4071" w:type="dxa"/>
          </w:tcPr>
          <w:p w14:paraId="1C6F5540" w14:textId="77777777" w:rsidR="00B223E2" w:rsidRDefault="00F3491A" w:rsidP="00607E08">
            <w:r>
              <w:rPr>
                <w:noProof/>
                <w:lang w:eastAsia="en-GB"/>
              </w:rPr>
              <w:drawing>
                <wp:inline distT="0" distB="0" distL="0" distR="0" wp14:anchorId="6B57870E" wp14:editId="6B9049E1">
                  <wp:extent cx="1712595" cy="8782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8652" cy="891618"/>
                          </a:xfrm>
                          <a:prstGeom prst="rect">
                            <a:avLst/>
                          </a:prstGeom>
                        </pic:spPr>
                      </pic:pic>
                    </a:graphicData>
                  </a:graphic>
                </wp:inline>
              </w:drawing>
            </w:r>
          </w:p>
          <w:p w14:paraId="5E504FA3" w14:textId="76264BF1" w:rsidR="00B16428" w:rsidRDefault="00B16428" w:rsidP="00607E08">
            <w:r>
              <w:t>13 nodes in total</w:t>
            </w:r>
          </w:p>
        </w:tc>
      </w:tr>
    </w:tbl>
    <w:p w14:paraId="2B210F0A" w14:textId="57C34302" w:rsidR="00607E08" w:rsidRDefault="007E7250" w:rsidP="00607E08">
      <w:r>
        <w:t xml:space="preserve">As </w:t>
      </w:r>
      <w:r w:rsidR="00B547A1">
        <w:t>shown</w:t>
      </w:r>
      <w:r w:rsidR="00381A8B">
        <w:t xml:space="preserve"> from the table above,</w:t>
      </w:r>
      <w:r w:rsidR="00607E08">
        <w:t xml:space="preserve"> </w:t>
      </w:r>
      <w:r w:rsidR="007E630C">
        <w:t>with</w:t>
      </w:r>
      <w:r w:rsidR="00CC477F">
        <w:t xml:space="preserve"> condition ii</w:t>
      </w:r>
      <w:r w:rsidR="000234C4">
        <w:t xml:space="preserve">, choice the node with most unbalanced 1 and 0 </w:t>
      </w:r>
      <w:r w:rsidR="00CC477F">
        <w:t xml:space="preserve">applies, it </w:t>
      </w:r>
      <w:r w:rsidR="000234C4">
        <w:t xml:space="preserve">create minimum node consistently. </w:t>
      </w:r>
      <w:r w:rsidR="006771F1">
        <w:t>Whereas if after condition i just choice numerically</w:t>
      </w:r>
      <w:r w:rsidR="00350E60">
        <w:t xml:space="preserve"> by condition iii</w:t>
      </w:r>
      <w:r w:rsidR="006771F1">
        <w:t xml:space="preserve">, </w:t>
      </w:r>
      <w:r w:rsidR="00D21FD8">
        <w:t>the number of nodes is</w:t>
      </w:r>
      <w:r w:rsidR="006771F1">
        <w:t xml:space="preserve"> </w:t>
      </w:r>
      <w:r w:rsidR="00CC2F72">
        <w:t xml:space="preserve">heavily depend </w:t>
      </w:r>
      <w:r w:rsidR="0013659C">
        <w:t xml:space="preserve">on </w:t>
      </w:r>
      <w:r w:rsidR="00CC2F72">
        <w:t>the order of the input</w:t>
      </w:r>
      <w:r w:rsidR="00663994">
        <w:t xml:space="preserve">, </w:t>
      </w:r>
      <w:r w:rsidR="0087057B">
        <w:t>leading t</w:t>
      </w:r>
      <w:r w:rsidR="00582C28">
        <w:t>o</w:t>
      </w:r>
      <w:r w:rsidR="00663994">
        <w:t xml:space="preserve"> </w:t>
      </w:r>
      <w:r w:rsidR="00FE1BFD">
        <w:t>46% increasement</w:t>
      </w:r>
      <w:r w:rsidR="00D813AD">
        <w:t xml:space="preserve"> on number of nodes</w:t>
      </w:r>
      <w:r w:rsidR="00FE1BFD">
        <w:t xml:space="preserve"> in this case</w:t>
      </w:r>
      <w:r w:rsidR="00B0044B">
        <w:t xml:space="preserve"> from 13 nodes to 19 nodes.</w:t>
      </w:r>
    </w:p>
    <w:p w14:paraId="5E950C8D" w14:textId="7399C007" w:rsidR="00973097" w:rsidRDefault="00973097" w:rsidP="00973097">
      <w:pPr>
        <w:pStyle w:val="Heading2"/>
      </w:pPr>
      <w:bookmarkStart w:id="25" w:name="_Toc514069616"/>
      <w:r>
        <w:t xml:space="preserve">Testing on large </w:t>
      </w:r>
      <w:r w:rsidR="002B2C06">
        <w:t>fvalues</w:t>
      </w:r>
      <w:bookmarkEnd w:id="25"/>
    </w:p>
    <w:p w14:paraId="170F77A9" w14:textId="4B9FDC54" w:rsidR="00973097" w:rsidRDefault="00973097" w:rsidP="00973097">
      <w:r>
        <w:t xml:space="preserve">Below </w:t>
      </w:r>
      <w:r w:rsidR="0070667F">
        <w:t>is</w:t>
      </w:r>
      <w:r>
        <w:t xml:space="preserve"> the </w:t>
      </w:r>
      <w:r w:rsidR="002D3D82">
        <w:t>result</w:t>
      </w:r>
      <w:r w:rsidR="0070667F">
        <w:t xml:space="preserve"> for </w:t>
      </w:r>
      <w:r w:rsidR="00B76CE5">
        <w:t>10,000</w:t>
      </w:r>
      <w:r w:rsidR="002D144C">
        <w:rPr>
          <w:rStyle w:val="FootnoteReference"/>
        </w:rPr>
        <w:footnoteReference w:id="17"/>
      </w:r>
      <w:r w:rsidR="00B76CE5">
        <w:t xml:space="preserve"> terms of fvalue</w:t>
      </w:r>
      <w:r w:rsidR="00146622">
        <w:t>.</w:t>
      </w:r>
      <w:r w:rsidR="00B76CE5">
        <w:t xml:space="preserve"> </w:t>
      </w:r>
      <w:r w:rsidR="00146622">
        <w:t>F</w:t>
      </w:r>
      <w:r w:rsidR="00B76CE5">
        <w:t xml:space="preserve">rom in the range of </w:t>
      </w:r>
      <w:r w:rsidR="00B76CE5" w:rsidRPr="00B76CE5">
        <w:t>000000000000000</w:t>
      </w:r>
      <w:r w:rsidR="00EC4665">
        <w:t xml:space="preserve"> (minterm 0)</w:t>
      </w:r>
      <w:r w:rsidR="00B76CE5">
        <w:t xml:space="preserve"> to </w:t>
      </w:r>
      <w:r w:rsidR="00B76CE5" w:rsidRPr="00B76CE5">
        <w:t>1111111111111</w:t>
      </w:r>
      <w:r w:rsidR="00EC4665">
        <w:t xml:space="preserve"> (minterm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15</m:t>
            </m:r>
          </m:sup>
        </m:sSup>
      </m:oMath>
      <w:r w:rsidR="00EC4665">
        <w:t>-1)</w:t>
      </w:r>
      <w:r w:rsidR="00297E5F">
        <w:t>.</w:t>
      </w:r>
    </w:p>
    <w:tbl>
      <w:tblPr>
        <w:tblStyle w:val="TableGrid"/>
        <w:tblW w:w="8500" w:type="dxa"/>
        <w:tblLook w:val="04A0" w:firstRow="1" w:lastRow="0" w:firstColumn="1" w:lastColumn="0" w:noHBand="0" w:noVBand="1"/>
      </w:tblPr>
      <w:tblGrid>
        <w:gridCol w:w="2122"/>
        <w:gridCol w:w="2026"/>
        <w:gridCol w:w="2074"/>
        <w:gridCol w:w="2278"/>
      </w:tblGrid>
      <w:tr w:rsidR="002D3D82" w14:paraId="1C9EC85A" w14:textId="77777777" w:rsidTr="00DE7548">
        <w:tc>
          <w:tcPr>
            <w:tcW w:w="2122" w:type="dxa"/>
          </w:tcPr>
          <w:p w14:paraId="23F94C38" w14:textId="39144D99" w:rsidR="00DE7548" w:rsidRDefault="00E44B83" w:rsidP="00973097">
            <w:r>
              <w:t>Minterm</w:t>
            </w:r>
            <w:r w:rsidR="00C036D0">
              <w:t xml:space="preserve"> </w:t>
            </w:r>
            <w:r w:rsidR="00DE7548">
              <w:t>S</w:t>
            </w:r>
            <w:r w:rsidR="00C036D0">
              <w:t xml:space="preserve">et </w:t>
            </w:r>
          </w:p>
          <w:p w14:paraId="7F86B913" w14:textId="58FAAE30" w:rsidR="002D3D82" w:rsidRDefault="00DE7548" w:rsidP="00973097">
            <w:r>
              <w:t xml:space="preserve">reference </w:t>
            </w:r>
            <w:r w:rsidR="00C036D0">
              <w:t>number</w:t>
            </w:r>
            <w:r>
              <w:rPr>
                <w:rStyle w:val="FootnoteReference"/>
              </w:rPr>
              <w:footnoteReference w:id="18"/>
            </w:r>
          </w:p>
        </w:tc>
        <w:tc>
          <w:tcPr>
            <w:tcW w:w="2026" w:type="dxa"/>
          </w:tcPr>
          <w:p w14:paraId="17C9643F" w14:textId="19AD2E25" w:rsidR="00065096" w:rsidRDefault="00065096" w:rsidP="00973097">
            <w:r>
              <w:t>Number of nodes</w:t>
            </w:r>
          </w:p>
          <w:p w14:paraId="6E770FC0" w14:textId="469330F1" w:rsidR="002D3D82" w:rsidRDefault="00311A06" w:rsidP="00973097">
            <w:r>
              <w:t xml:space="preserve">with condition </w:t>
            </w:r>
            <w:r w:rsidR="00735D20">
              <w:t>i</w:t>
            </w:r>
            <w:r w:rsidR="002D3D82">
              <w:t xml:space="preserve"> ii</w:t>
            </w:r>
          </w:p>
        </w:tc>
        <w:tc>
          <w:tcPr>
            <w:tcW w:w="2074" w:type="dxa"/>
          </w:tcPr>
          <w:p w14:paraId="218FC807" w14:textId="34E9D907" w:rsidR="00065096" w:rsidRDefault="00065096" w:rsidP="00973097">
            <w:r>
              <w:t>Number of nodes</w:t>
            </w:r>
          </w:p>
          <w:p w14:paraId="68A430B5" w14:textId="4A36560B" w:rsidR="002D3D82" w:rsidRDefault="00311A06" w:rsidP="00973097">
            <w:r>
              <w:t xml:space="preserve">with condition </w:t>
            </w:r>
            <w:r w:rsidR="00735D20">
              <w:t>i</w:t>
            </w:r>
            <w:r w:rsidR="002D3D82">
              <w:t xml:space="preserve"> ii iii</w:t>
            </w:r>
          </w:p>
        </w:tc>
        <w:tc>
          <w:tcPr>
            <w:tcW w:w="2278" w:type="dxa"/>
          </w:tcPr>
          <w:p w14:paraId="0A37BC5C" w14:textId="77777777" w:rsidR="00065096" w:rsidRDefault="00065096" w:rsidP="00065096">
            <w:r>
              <w:t>Number of nodes</w:t>
            </w:r>
          </w:p>
          <w:p w14:paraId="7DED889C" w14:textId="1AC0046A" w:rsidR="002D3D82" w:rsidRDefault="00676E16" w:rsidP="00973097">
            <w:r>
              <w:t>without</w:t>
            </w:r>
            <w:r w:rsidR="00AA3D67">
              <w:t xml:space="preserve"> </w:t>
            </w:r>
            <w:r w:rsidR="001A7764">
              <w:t>simplification</w:t>
            </w:r>
          </w:p>
        </w:tc>
      </w:tr>
      <w:tr w:rsidR="00AA3D67" w14:paraId="65538C10" w14:textId="77777777" w:rsidTr="00DE7548">
        <w:tc>
          <w:tcPr>
            <w:tcW w:w="2122" w:type="dxa"/>
          </w:tcPr>
          <w:p w14:paraId="4F71B8B3" w14:textId="49011021" w:rsidR="00AA3D67" w:rsidRDefault="0059356F" w:rsidP="00973097">
            <w:r>
              <w:t>Set 1</w:t>
            </w:r>
          </w:p>
        </w:tc>
        <w:tc>
          <w:tcPr>
            <w:tcW w:w="2026" w:type="dxa"/>
          </w:tcPr>
          <w:p w14:paraId="58C78DC8" w14:textId="3797824C" w:rsidR="00AA3D67" w:rsidRDefault="0059356F" w:rsidP="00973097">
            <w:r>
              <w:t>16861</w:t>
            </w:r>
          </w:p>
        </w:tc>
        <w:tc>
          <w:tcPr>
            <w:tcW w:w="2074" w:type="dxa"/>
          </w:tcPr>
          <w:p w14:paraId="7A971AED" w14:textId="7E01A124" w:rsidR="00AA3D67" w:rsidRDefault="0059356F" w:rsidP="00973097">
            <w:r>
              <w:t>16857</w:t>
            </w:r>
          </w:p>
        </w:tc>
        <w:tc>
          <w:tcPr>
            <w:tcW w:w="2278" w:type="dxa"/>
          </w:tcPr>
          <w:p w14:paraId="11F0FE2C" w14:textId="00110170" w:rsidR="00AA3D67" w:rsidRDefault="0059356F" w:rsidP="00973097">
            <w:r>
              <w:t>65535</w:t>
            </w:r>
          </w:p>
        </w:tc>
      </w:tr>
      <w:tr w:rsidR="0059356F" w14:paraId="29AD459D" w14:textId="77777777" w:rsidTr="00DE7548">
        <w:tc>
          <w:tcPr>
            <w:tcW w:w="2122" w:type="dxa"/>
          </w:tcPr>
          <w:p w14:paraId="03DABF9F" w14:textId="55C4CB50" w:rsidR="0059356F" w:rsidRDefault="0059356F" w:rsidP="00973097">
            <w:r>
              <w:t>Set 2</w:t>
            </w:r>
          </w:p>
        </w:tc>
        <w:tc>
          <w:tcPr>
            <w:tcW w:w="2026" w:type="dxa"/>
          </w:tcPr>
          <w:p w14:paraId="79F5DE05" w14:textId="453DC49B" w:rsidR="0059356F" w:rsidRDefault="00E55AD9" w:rsidP="00973097">
            <w:r>
              <w:t>16659</w:t>
            </w:r>
          </w:p>
        </w:tc>
        <w:tc>
          <w:tcPr>
            <w:tcW w:w="2074" w:type="dxa"/>
          </w:tcPr>
          <w:p w14:paraId="68536CE9" w14:textId="64755FEA" w:rsidR="0059356F" w:rsidRDefault="00E55AD9" w:rsidP="00973097">
            <w:r>
              <w:t>16639</w:t>
            </w:r>
          </w:p>
        </w:tc>
        <w:tc>
          <w:tcPr>
            <w:tcW w:w="2278" w:type="dxa"/>
          </w:tcPr>
          <w:p w14:paraId="638613AA" w14:textId="2CD5C786" w:rsidR="0059356F" w:rsidRDefault="00466AE1" w:rsidP="00973097">
            <w:r>
              <w:t>65535</w:t>
            </w:r>
          </w:p>
        </w:tc>
      </w:tr>
      <w:tr w:rsidR="00E55AD9" w14:paraId="56CFF4A9" w14:textId="77777777" w:rsidTr="00DE7548">
        <w:tc>
          <w:tcPr>
            <w:tcW w:w="2122" w:type="dxa"/>
          </w:tcPr>
          <w:p w14:paraId="1413CAFA" w14:textId="5306BC8D" w:rsidR="00E55AD9" w:rsidRDefault="00E55AD9" w:rsidP="00973097">
            <w:r>
              <w:t>Set 3</w:t>
            </w:r>
          </w:p>
        </w:tc>
        <w:tc>
          <w:tcPr>
            <w:tcW w:w="2026" w:type="dxa"/>
          </w:tcPr>
          <w:p w14:paraId="565E967C" w14:textId="10F5AC92" w:rsidR="00E55AD9" w:rsidRDefault="00B165C0" w:rsidP="00973097">
            <w:r>
              <w:t>16815</w:t>
            </w:r>
          </w:p>
        </w:tc>
        <w:tc>
          <w:tcPr>
            <w:tcW w:w="2074" w:type="dxa"/>
          </w:tcPr>
          <w:p w14:paraId="05BFFFB2" w14:textId="1715333F" w:rsidR="00E55AD9" w:rsidRDefault="00B165C0" w:rsidP="00973097">
            <w:r>
              <w:t>16875</w:t>
            </w:r>
          </w:p>
        </w:tc>
        <w:tc>
          <w:tcPr>
            <w:tcW w:w="2278" w:type="dxa"/>
          </w:tcPr>
          <w:p w14:paraId="31C111AD" w14:textId="28C27395" w:rsidR="00E55AD9" w:rsidRDefault="00466AE1" w:rsidP="00973097">
            <w:r>
              <w:t>65535</w:t>
            </w:r>
          </w:p>
        </w:tc>
      </w:tr>
      <w:tr w:rsidR="00B165C0" w14:paraId="5C4761D9" w14:textId="77777777" w:rsidTr="00DE7548">
        <w:tc>
          <w:tcPr>
            <w:tcW w:w="2122" w:type="dxa"/>
          </w:tcPr>
          <w:p w14:paraId="214CB576" w14:textId="7D371D5F" w:rsidR="00B165C0" w:rsidRDefault="00CF5341" w:rsidP="00973097">
            <w:r>
              <w:t>Set 4</w:t>
            </w:r>
          </w:p>
        </w:tc>
        <w:tc>
          <w:tcPr>
            <w:tcW w:w="2026" w:type="dxa"/>
          </w:tcPr>
          <w:p w14:paraId="16DA3720" w14:textId="7209B92A" w:rsidR="00B165C0" w:rsidRDefault="00C54C05" w:rsidP="00973097">
            <w:r>
              <w:t>16991</w:t>
            </w:r>
          </w:p>
        </w:tc>
        <w:tc>
          <w:tcPr>
            <w:tcW w:w="2074" w:type="dxa"/>
          </w:tcPr>
          <w:p w14:paraId="4C819680" w14:textId="76A05D3C" w:rsidR="00B165C0" w:rsidRDefault="00C54C05" w:rsidP="00973097">
            <w:r>
              <w:t>16915</w:t>
            </w:r>
          </w:p>
        </w:tc>
        <w:tc>
          <w:tcPr>
            <w:tcW w:w="2278" w:type="dxa"/>
          </w:tcPr>
          <w:p w14:paraId="2277781B" w14:textId="46D8E0AA" w:rsidR="00B165C0" w:rsidRDefault="00466AE1" w:rsidP="00973097">
            <w:r>
              <w:t>65535</w:t>
            </w:r>
          </w:p>
        </w:tc>
      </w:tr>
      <w:tr w:rsidR="00C54C05" w14:paraId="19DF5531" w14:textId="77777777" w:rsidTr="00DE7548">
        <w:tc>
          <w:tcPr>
            <w:tcW w:w="2122" w:type="dxa"/>
          </w:tcPr>
          <w:p w14:paraId="6071684B" w14:textId="392816E5" w:rsidR="00C54C05" w:rsidRDefault="002B5AAE" w:rsidP="00973097">
            <w:r>
              <w:t>Set 5</w:t>
            </w:r>
          </w:p>
        </w:tc>
        <w:tc>
          <w:tcPr>
            <w:tcW w:w="2026" w:type="dxa"/>
          </w:tcPr>
          <w:p w14:paraId="79BB01EC" w14:textId="2A9874C2" w:rsidR="00C54C05" w:rsidRDefault="002E1D23" w:rsidP="00973097">
            <w:r>
              <w:t>16817</w:t>
            </w:r>
          </w:p>
        </w:tc>
        <w:tc>
          <w:tcPr>
            <w:tcW w:w="2074" w:type="dxa"/>
          </w:tcPr>
          <w:p w14:paraId="1645C488" w14:textId="62676828" w:rsidR="00C54C05" w:rsidRDefault="002E1D23" w:rsidP="00973097">
            <w:r>
              <w:t>16787</w:t>
            </w:r>
          </w:p>
        </w:tc>
        <w:tc>
          <w:tcPr>
            <w:tcW w:w="2278" w:type="dxa"/>
          </w:tcPr>
          <w:p w14:paraId="0D914A62" w14:textId="092FA2D1" w:rsidR="00C54C05" w:rsidRDefault="00466AE1" w:rsidP="00973097">
            <w:r>
              <w:t>65535</w:t>
            </w:r>
          </w:p>
        </w:tc>
      </w:tr>
      <w:tr w:rsidR="00466AE1" w14:paraId="06525DC9" w14:textId="77777777" w:rsidTr="00DE7548">
        <w:tc>
          <w:tcPr>
            <w:tcW w:w="2122" w:type="dxa"/>
          </w:tcPr>
          <w:p w14:paraId="77ED0A9A" w14:textId="77143E81" w:rsidR="00466AE1" w:rsidRPr="00466AE1" w:rsidRDefault="006F12AD" w:rsidP="00973097">
            <w:pPr>
              <w:rPr>
                <w:b/>
              </w:rPr>
            </w:pPr>
            <w:r>
              <w:rPr>
                <w:b/>
              </w:rPr>
              <w:t>Average Nodes</w:t>
            </w:r>
          </w:p>
        </w:tc>
        <w:tc>
          <w:tcPr>
            <w:tcW w:w="2026" w:type="dxa"/>
          </w:tcPr>
          <w:p w14:paraId="5BBCBF96" w14:textId="7E6A45A1" w:rsidR="00466AE1" w:rsidRPr="005B3BA0" w:rsidRDefault="005B3BA0" w:rsidP="005B3BA0">
            <w:pPr>
              <w:widowControl/>
              <w:rPr>
                <w:rFonts w:ascii="DengXian" w:eastAsia="DengXian" w:hAnsi="DengXian" w:cs="Calibri"/>
                <w:b/>
                <w:bCs/>
                <w:color w:val="000000"/>
              </w:rPr>
            </w:pPr>
            <w:r>
              <w:rPr>
                <w:rFonts w:ascii="DengXian" w:eastAsia="DengXian" w:hAnsi="DengXian" w:cs="Calibri" w:hint="eastAsia"/>
                <w:b/>
                <w:bCs/>
                <w:color w:val="000000"/>
              </w:rPr>
              <w:t>16828.6</w:t>
            </w:r>
          </w:p>
        </w:tc>
        <w:tc>
          <w:tcPr>
            <w:tcW w:w="2074" w:type="dxa"/>
          </w:tcPr>
          <w:p w14:paraId="730ED141" w14:textId="69ABCF70" w:rsidR="00466AE1" w:rsidRPr="005B3BA0" w:rsidRDefault="005B3BA0" w:rsidP="005B3BA0">
            <w:pPr>
              <w:widowControl/>
              <w:rPr>
                <w:rFonts w:ascii="DengXian" w:eastAsia="DengXian" w:hAnsi="DengXian" w:cs="Calibri"/>
                <w:b/>
                <w:bCs/>
                <w:color w:val="000000"/>
              </w:rPr>
            </w:pPr>
            <w:r>
              <w:rPr>
                <w:rFonts w:ascii="DengXian" w:eastAsia="DengXian" w:hAnsi="DengXian" w:cs="Calibri" w:hint="eastAsia"/>
                <w:b/>
                <w:bCs/>
                <w:color w:val="000000"/>
              </w:rPr>
              <w:t>16814.6</w:t>
            </w:r>
          </w:p>
        </w:tc>
        <w:tc>
          <w:tcPr>
            <w:tcW w:w="2278" w:type="dxa"/>
          </w:tcPr>
          <w:p w14:paraId="1A7E9CCE" w14:textId="53D9F2DE" w:rsidR="00466AE1" w:rsidRPr="005B3BA0" w:rsidRDefault="005B3BA0" w:rsidP="005B3BA0">
            <w:pPr>
              <w:widowControl/>
              <w:rPr>
                <w:rFonts w:ascii="DengXian" w:eastAsia="DengXian" w:hAnsi="DengXian" w:cs="Calibri"/>
                <w:b/>
                <w:bCs/>
                <w:color w:val="000000"/>
              </w:rPr>
            </w:pPr>
            <w:r>
              <w:rPr>
                <w:rFonts w:ascii="DengXian" w:eastAsia="DengXian" w:hAnsi="DengXian" w:cs="Calibri" w:hint="eastAsia"/>
                <w:b/>
                <w:bCs/>
                <w:color w:val="000000"/>
              </w:rPr>
              <w:t>65535</w:t>
            </w:r>
          </w:p>
        </w:tc>
      </w:tr>
    </w:tbl>
    <w:p w14:paraId="32274A41" w14:textId="4113ECF1" w:rsidR="00407BE1" w:rsidRPr="00DF205B" w:rsidRDefault="00407BE1" w:rsidP="00973097">
      <w:r>
        <w:t>As shown,</w:t>
      </w:r>
      <w:r w:rsidR="008F0F63">
        <w:t xml:space="preserve"> there is a average of 74.3% of reduction by using my method compare to the node without simplification.</w:t>
      </w:r>
      <w:r w:rsidR="00085E7D">
        <w:t xml:space="preserve"> By using condition ii</w:t>
      </w:r>
      <w:r w:rsidR="00A646AC">
        <w:t>, before choosing node numerically will reduce number of node further by</w:t>
      </w:r>
      <w:r w:rsidR="00146622">
        <w:t xml:space="preserve"> </w:t>
      </w:r>
      <w:r w:rsidR="00A646AC">
        <w:t xml:space="preserve">14 on average, although there are times where by using only condition i ii performs, but it is just luck.  </w:t>
      </w:r>
    </w:p>
    <w:p w14:paraId="3CB16327" w14:textId="77777777" w:rsidR="00602C9F" w:rsidRDefault="00602C9F">
      <w:pPr>
        <w:widowControl/>
        <w:jc w:val="left"/>
        <w:rPr>
          <w:rFonts w:asciiTheme="majorHAnsi" w:eastAsiaTheme="majorEastAsia" w:hAnsiTheme="majorHAnsi" w:cstheme="majorBidi"/>
          <w:color w:val="2F5496" w:themeColor="accent1" w:themeShade="BF"/>
          <w:sz w:val="26"/>
          <w:szCs w:val="26"/>
        </w:rPr>
      </w:pPr>
      <w:r>
        <w:br w:type="page"/>
      </w:r>
    </w:p>
    <w:p w14:paraId="6DF84D24" w14:textId="525FB50C" w:rsidR="005D03BD" w:rsidRDefault="005D03BD" w:rsidP="005D03BD">
      <w:pPr>
        <w:pStyle w:val="Heading2"/>
      </w:pPr>
      <w:bookmarkStart w:id="26" w:name="_Toc514069617"/>
      <w:r>
        <w:lastRenderedPageBreak/>
        <w:t>Manual test on fvalue with length greater than 64</w:t>
      </w:r>
      <w:bookmarkEnd w:id="26"/>
    </w:p>
    <w:p w14:paraId="44F44F0B" w14:textId="60204E10" w:rsidR="00493353" w:rsidRDefault="00EF31C1" w:rsidP="00324A75">
      <w:r>
        <w:t xml:space="preserve">Due to longest integer supported by c++11 is 64bit, </w:t>
      </w:r>
      <w:r w:rsidR="00F77271">
        <w:t xml:space="preserve">for fvalue longer than </w:t>
      </w:r>
      <w:r w:rsidR="00303D1E">
        <w:t>64</w:t>
      </w:r>
      <w:r w:rsidR="00F74E1D">
        <w:t xml:space="preserve"> </w:t>
      </w:r>
      <w:r w:rsidR="00303D1E">
        <w:t>bit</w:t>
      </w:r>
      <w:r w:rsidR="00F77271">
        <w:t>, automated test can’t be easily performed</w:t>
      </w:r>
      <w:r w:rsidR="003531F7">
        <w:t xml:space="preserve">. </w:t>
      </w:r>
      <w:r w:rsidR="004A694B">
        <w:t xml:space="preserve">Hence manual test is done to confirm that </w:t>
      </w:r>
      <w:r w:rsidR="00C86C06">
        <w:t xml:space="preserve">it still </w:t>
      </w:r>
      <w:r w:rsidR="00602C9F">
        <w:t>functioning</w:t>
      </w:r>
      <w:r w:rsidR="00C86C06">
        <w:t xml:space="preserve"> correctly. </w:t>
      </w:r>
    </w:p>
    <w:p w14:paraId="1E028AAD" w14:textId="06FA06D7" w:rsidR="00493353" w:rsidRDefault="00D84226" w:rsidP="00493353">
      <w:pPr>
        <w:spacing w:after="0"/>
        <w:jc w:val="left"/>
      </w:pPr>
      <w:r>
        <w:t xml:space="preserve">The test contain </w:t>
      </w:r>
      <w:r w:rsidR="00493353">
        <w:t>5 input fvalues each consist of 129 chars</w:t>
      </w:r>
      <w:r w:rsidR="00044FF9">
        <w:t xml:space="preserve"> as shown below</w:t>
      </w:r>
    </w:p>
    <w:p w14:paraId="1AC7500F" w14:textId="538C613B" w:rsidR="00493353" w:rsidRDefault="00493353" w:rsidP="00493353">
      <w:pPr>
        <w:ind w:left="720"/>
        <w:jc w:val="left"/>
        <w:rPr>
          <w:noProof/>
          <w:sz w:val="10"/>
          <w:szCs w:val="10"/>
        </w:rPr>
      </w:pPr>
      <w:r w:rsidRPr="00493353">
        <w:rPr>
          <w:sz w:val="10"/>
          <w:szCs w:val="10"/>
        </w:rPr>
        <w:t>100010101010000000001111111111111100000000000000000011111111111111111111110000000000000000111111111100000000000000100000000000000</w:t>
      </w:r>
      <w:r w:rsidRPr="00493353">
        <w:rPr>
          <w:sz w:val="10"/>
          <w:szCs w:val="10"/>
        </w:rPr>
        <w:br/>
        <w:t>100000101010000000001111111111111100000000000000000011111111111111111111110000000000000000111111111100000000000000100000000000000</w:t>
      </w:r>
      <w:r w:rsidRPr="00493353">
        <w:rPr>
          <w:sz w:val="10"/>
          <w:szCs w:val="10"/>
        </w:rPr>
        <w:br/>
        <w:t>100010101010000001001111111111111100000000000000000011111111111111111111110000000000000000111111111100000000000000100000000000000</w:t>
      </w:r>
      <w:r w:rsidRPr="00493353">
        <w:rPr>
          <w:sz w:val="10"/>
          <w:szCs w:val="10"/>
        </w:rPr>
        <w:br/>
        <w:t>100010101010000010001111111111111100000000000000000011111111111111111111110000000000000000111111111100000000000000100000000000000</w:t>
      </w:r>
      <w:r w:rsidRPr="00493353">
        <w:rPr>
          <w:sz w:val="10"/>
          <w:szCs w:val="10"/>
        </w:rPr>
        <w:br/>
        <w:t>100010101010000011001111111111111100000000000000000011111111111111111111110000000000000000111111111100000000000000100000000000000</w:t>
      </w:r>
      <w:r w:rsidRPr="00493353">
        <w:rPr>
          <w:noProof/>
          <w:sz w:val="10"/>
          <w:szCs w:val="10"/>
        </w:rPr>
        <w:t xml:space="preserve"> </w:t>
      </w:r>
    </w:p>
    <w:p w14:paraId="2EA06B7C" w14:textId="14E544AF" w:rsidR="00B65E3D" w:rsidRDefault="00B65E3D" w:rsidP="00B65E3D">
      <w:r>
        <w:t xml:space="preserve">To check if the tree is correct, </w:t>
      </w:r>
      <w:r w:rsidR="00EE4F50">
        <w:t xml:space="preserve">all 5 string in fvalues are evaluated and confirmed to return </w:t>
      </w:r>
      <w:r w:rsidR="00E32A7C">
        <w:t>1</w:t>
      </w:r>
      <w:r w:rsidR="00EE4F50">
        <w:t>.</w:t>
      </w:r>
      <w:r w:rsidR="00E32A7C">
        <w:t xml:space="preserve"> To check all other string will return 0, tree is printed on screen and verified the tree is the same as I expected.  </w:t>
      </w:r>
      <w:r w:rsidR="00EE4F50">
        <w:t xml:space="preserve"> </w:t>
      </w:r>
    </w:p>
    <w:p w14:paraId="584A1281" w14:textId="40E50FEA" w:rsidR="005B30CD" w:rsidRDefault="003646A9" w:rsidP="00493353">
      <w:pPr>
        <w:jc w:val="left"/>
        <w:rPr>
          <w:sz w:val="10"/>
          <w:szCs w:val="10"/>
        </w:rPr>
      </w:pPr>
      <w:r>
        <w:rPr>
          <w:noProof/>
          <w:lang w:eastAsia="en-GB"/>
        </w:rPr>
        <w:drawing>
          <wp:inline distT="0" distB="0" distL="0" distR="0" wp14:anchorId="40DA9FC1" wp14:editId="10A25B06">
            <wp:extent cx="5274310" cy="42068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06875"/>
                    </a:xfrm>
                    <a:prstGeom prst="rect">
                      <a:avLst/>
                    </a:prstGeom>
                  </pic:spPr>
                </pic:pic>
              </a:graphicData>
            </a:graphic>
          </wp:inline>
        </w:drawing>
      </w:r>
    </w:p>
    <w:p w14:paraId="6872E522" w14:textId="60AED387" w:rsidR="00221D7A" w:rsidRPr="00493353" w:rsidRDefault="00C36F07" w:rsidP="00C36F07">
      <w:r>
        <w:t xml:space="preserve">The picture </w:t>
      </w:r>
      <w:r w:rsidR="00871117">
        <w:t xml:space="preserve">shown </w:t>
      </w:r>
      <w:r>
        <w:t xml:space="preserve">above is the terminal output of how node is considered, just as expected, in general node is picked from left to right (from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where bit turn from 1 to 0 meaning it was in consideration.</w:t>
      </w:r>
      <w:r w:rsidR="000960AB">
        <w:t xml:space="preserve"> It’s interesting to </w:t>
      </w:r>
      <w:r w:rsidR="00ED093E">
        <w:t>note</w:t>
      </w:r>
      <w:r w:rsidR="000960AB">
        <w:t xml:space="preserve"> that bit 5 and 17,18 had stayed 1, it is due to condition ii, </w:t>
      </w:r>
      <w:r w:rsidR="00221D7A">
        <w:t xml:space="preserve">due to </w:t>
      </w: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221D7A">
        <w:t xml:space="preserve"> and </w:t>
      </w:r>
      <m:oMath>
        <m:sSub>
          <m:sSubPr>
            <m:ctrlPr>
              <w:rPr>
                <w:rFonts w:ascii="Cambria Math" w:hAnsi="Cambria Math"/>
                <w:i/>
              </w:rPr>
            </m:ctrlPr>
          </m:sSubPr>
          <m:e>
            <m:r>
              <w:rPr>
                <w:rFonts w:ascii="Cambria Math" w:hAnsi="Cambria Math"/>
              </w:rPr>
              <m:t>x</m:t>
            </m:r>
          </m:e>
          <m:sub>
            <m:r>
              <w:rPr>
                <w:rFonts w:ascii="Cambria Math" w:hAnsi="Cambria Math"/>
              </w:rPr>
              <m:t>17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18</m:t>
            </m:r>
          </m:sub>
        </m:sSub>
      </m:oMath>
      <w:r w:rsidR="00221D7A">
        <w:t xml:space="preserve"> can be merged while calculating the implicant.</w:t>
      </w:r>
    </w:p>
    <w:p w14:paraId="4E482882" w14:textId="77777777" w:rsidR="00B314AD" w:rsidRDefault="00B314AD">
      <w:pPr>
        <w:widowControl/>
        <w:jc w:val="left"/>
        <w:rPr>
          <w:rFonts w:asciiTheme="majorHAnsi" w:eastAsiaTheme="majorEastAsia" w:hAnsiTheme="majorHAnsi" w:cstheme="majorBidi"/>
          <w:color w:val="2F5496" w:themeColor="accent1" w:themeShade="BF"/>
          <w:sz w:val="26"/>
          <w:szCs w:val="26"/>
        </w:rPr>
      </w:pPr>
      <w:r>
        <w:br w:type="page"/>
      </w:r>
    </w:p>
    <w:p w14:paraId="6CC26F38" w14:textId="747BD931" w:rsidR="009A07EF" w:rsidRDefault="00085859" w:rsidP="009A07EF">
      <w:pPr>
        <w:pStyle w:val="Heading2"/>
      </w:pPr>
      <w:bookmarkStart w:id="27" w:name="_Toc514069618"/>
      <w:r>
        <w:lastRenderedPageBreak/>
        <w:t>Effect of speed on how Internal representation of minterm</w:t>
      </w:r>
      <w:r w:rsidR="007D5BC1">
        <w:t xml:space="preserve"> is implemented</w:t>
      </w:r>
      <w:bookmarkEnd w:id="27"/>
    </w:p>
    <w:p w14:paraId="0F642AEB" w14:textId="11D20473" w:rsidR="00210889" w:rsidRDefault="00647EE8" w:rsidP="007B010E">
      <w:r>
        <w:t xml:space="preserve">For the cause of general purpose, the </w:t>
      </w:r>
      <w:r w:rsidR="00AE5303">
        <w:t>minterm is internal represented as vector in the end</w:t>
      </w:r>
      <w:r w:rsidR="00D72BE6">
        <w:t>, to allow simplification of trees with each of fvalue string longer than 64 bit</w:t>
      </w:r>
      <w:r w:rsidR="00C36E33">
        <w:t xml:space="preserve">, which can not otherwise performed with </w:t>
      </w:r>
      <w:r w:rsidR="00C86CA4">
        <w:t>a single word.</w:t>
      </w:r>
    </w:p>
    <w:p w14:paraId="41016CFE" w14:textId="20CE5903" w:rsidR="00AF67DB" w:rsidRDefault="00AF67DB" w:rsidP="007B010E">
      <w:r>
        <w:t>However, it creates overhead for strings that is shorter or equal to 64 bit</w:t>
      </w:r>
      <w:r w:rsidR="00981F1A">
        <w:t xml:space="preserve">, which leading to longer run time. To understanding the effect, a test is done, by generating fvalues string from </w:t>
      </w:r>
      <w:r w:rsidR="00981F1A" w:rsidRPr="00981F1A">
        <w:t>00000000000</w:t>
      </w:r>
      <w:r w:rsidR="00981F1A">
        <w:t xml:space="preserve"> (minterm 0) all to </w:t>
      </w:r>
      <w:r w:rsidR="00981F1A" w:rsidRPr="00981F1A">
        <w:t>1111111111111</w:t>
      </w:r>
      <w:r w:rsidR="00981F1A">
        <w:t xml:space="preserve"> (minterm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13</m:t>
            </m:r>
          </m:sup>
        </m:sSup>
      </m:oMath>
      <w:r w:rsidR="00981F1A">
        <w:t>-1)</w:t>
      </w:r>
      <w:r w:rsidR="00294D8F">
        <w:t xml:space="preserve">, total of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13</m:t>
            </m:r>
          </m:sup>
        </m:sSup>
      </m:oMath>
      <w:r w:rsidR="00294D8F">
        <w:t xml:space="preserve"> fvaules.</w:t>
      </w:r>
      <w:r w:rsidR="006B40B8">
        <w:t xml:space="preserve"> With the result shown </w:t>
      </w:r>
      <w:r w:rsidR="00912E11">
        <w:t xml:space="preserve">in the table </w:t>
      </w:r>
      <w:r w:rsidR="006B40B8">
        <w:t>below, is about 10</w:t>
      </w:r>
      <w:r w:rsidR="00FD5A12">
        <w:t xml:space="preserve"> times</w:t>
      </w:r>
      <w:r w:rsidR="006B40B8">
        <w:t xml:space="preserve"> slower, but consider the number of term access during the MQ algorithm growth exponentially (NP-hard) its affect will become more significant if number of term increase, such as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32</m:t>
            </m:r>
          </m:sup>
        </m:sSup>
      </m:oMath>
      <w:r w:rsidR="006B40B8">
        <w:t xml:space="preserve"> term</w:t>
      </w:r>
      <w:r w:rsidR="00591B57">
        <w:t>s</w:t>
      </w:r>
      <w:r w:rsidR="006B40B8">
        <w:t>.</w:t>
      </w:r>
    </w:p>
    <w:tbl>
      <w:tblPr>
        <w:tblStyle w:val="TableGrid"/>
        <w:tblW w:w="0" w:type="auto"/>
        <w:tblLook w:val="04A0" w:firstRow="1" w:lastRow="0" w:firstColumn="1" w:lastColumn="0" w:noHBand="0" w:noVBand="1"/>
      </w:tblPr>
      <w:tblGrid>
        <w:gridCol w:w="4058"/>
        <w:gridCol w:w="4056"/>
      </w:tblGrid>
      <w:tr w:rsidR="00894D1B" w14:paraId="245EB0FE" w14:textId="77777777" w:rsidTr="00894D1B">
        <w:trPr>
          <w:trHeight w:val="240"/>
        </w:trPr>
        <w:tc>
          <w:tcPr>
            <w:tcW w:w="2679" w:type="dxa"/>
          </w:tcPr>
          <w:p w14:paraId="734E4464" w14:textId="3F5CB320" w:rsidR="00544E14" w:rsidRDefault="004073F0" w:rsidP="007B010E">
            <w:pPr>
              <w:rPr>
                <w:sz w:val="28"/>
              </w:rPr>
            </w:pPr>
            <w:r>
              <w:rPr>
                <w:sz w:val="28"/>
              </w:rPr>
              <w:t>Term as vector</w:t>
            </w:r>
          </w:p>
        </w:tc>
        <w:tc>
          <w:tcPr>
            <w:tcW w:w="3990" w:type="dxa"/>
          </w:tcPr>
          <w:p w14:paraId="1CA295EF" w14:textId="0EB076BF" w:rsidR="00544E14" w:rsidRDefault="004073F0" w:rsidP="007B010E">
            <w:pPr>
              <w:rPr>
                <w:sz w:val="28"/>
              </w:rPr>
            </w:pPr>
            <w:r>
              <w:rPr>
                <w:sz w:val="28"/>
              </w:rPr>
              <w:t xml:space="preserve">Term as </w:t>
            </w:r>
            <w:r w:rsidR="00216FD0">
              <w:rPr>
                <w:sz w:val="28"/>
              </w:rPr>
              <w:t xml:space="preserve">single </w:t>
            </w:r>
            <w:r w:rsidR="004029A9">
              <w:rPr>
                <w:sz w:val="28"/>
              </w:rPr>
              <w:t>64-bit</w:t>
            </w:r>
            <w:r w:rsidR="00355CB5">
              <w:rPr>
                <w:sz w:val="28"/>
              </w:rPr>
              <w:t xml:space="preserve"> word</w:t>
            </w:r>
          </w:p>
        </w:tc>
      </w:tr>
      <w:tr w:rsidR="00894D1B" w14:paraId="5A227DBC" w14:textId="77777777" w:rsidTr="00894D1B">
        <w:trPr>
          <w:trHeight w:val="3388"/>
        </w:trPr>
        <w:tc>
          <w:tcPr>
            <w:tcW w:w="2679" w:type="dxa"/>
          </w:tcPr>
          <w:p w14:paraId="5FB8B878" w14:textId="60FC2BC2" w:rsidR="00544E14" w:rsidRDefault="004073F0" w:rsidP="007B010E">
            <w:pPr>
              <w:rPr>
                <w:sz w:val="28"/>
              </w:rPr>
            </w:pPr>
            <w:r>
              <w:rPr>
                <w:noProof/>
                <w:lang w:eastAsia="en-GB"/>
              </w:rPr>
              <w:drawing>
                <wp:inline distT="0" distB="0" distL="0" distR="0" wp14:anchorId="45279C8D" wp14:editId="32213D6F">
                  <wp:extent cx="2440270" cy="2225132"/>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9525" cy="2260926"/>
                          </a:xfrm>
                          <a:prstGeom prst="rect">
                            <a:avLst/>
                          </a:prstGeom>
                        </pic:spPr>
                      </pic:pic>
                    </a:graphicData>
                  </a:graphic>
                </wp:inline>
              </w:drawing>
            </w:r>
          </w:p>
        </w:tc>
        <w:tc>
          <w:tcPr>
            <w:tcW w:w="3990" w:type="dxa"/>
          </w:tcPr>
          <w:p w14:paraId="4C89B646" w14:textId="335DB4B6" w:rsidR="00544E14" w:rsidRDefault="00894D1B" w:rsidP="007B010E">
            <w:pPr>
              <w:rPr>
                <w:sz w:val="28"/>
              </w:rPr>
            </w:pPr>
            <w:r>
              <w:rPr>
                <w:noProof/>
                <w:lang w:eastAsia="en-GB"/>
              </w:rPr>
              <w:drawing>
                <wp:inline distT="0" distB="0" distL="0" distR="0" wp14:anchorId="2CEA86BB" wp14:editId="5CEBAE8C">
                  <wp:extent cx="2436351" cy="2229668"/>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0025" cy="2278789"/>
                          </a:xfrm>
                          <a:prstGeom prst="rect">
                            <a:avLst/>
                          </a:prstGeom>
                        </pic:spPr>
                      </pic:pic>
                    </a:graphicData>
                  </a:graphic>
                </wp:inline>
              </w:drawing>
            </w:r>
          </w:p>
        </w:tc>
      </w:tr>
    </w:tbl>
    <w:p w14:paraId="4BBFFD25" w14:textId="77777777" w:rsidR="00544E14" w:rsidRPr="00981F1A" w:rsidRDefault="00544E14" w:rsidP="007B010E">
      <w:pPr>
        <w:rPr>
          <w:sz w:val="28"/>
        </w:rPr>
      </w:pPr>
    </w:p>
    <w:p w14:paraId="5318AFBA" w14:textId="77777777" w:rsidR="00FF4C33" w:rsidRDefault="00FF4C33">
      <w:pPr>
        <w:widowControl/>
        <w:jc w:val="left"/>
        <w:rPr>
          <w:rFonts w:asciiTheme="majorHAnsi" w:eastAsiaTheme="majorEastAsia" w:hAnsiTheme="majorHAnsi" w:cstheme="majorBidi"/>
          <w:color w:val="2F5496" w:themeColor="accent1" w:themeShade="BF"/>
          <w:sz w:val="32"/>
          <w:szCs w:val="32"/>
        </w:rPr>
      </w:pPr>
      <w:r>
        <w:br w:type="page"/>
      </w:r>
    </w:p>
    <w:p w14:paraId="10CF4161" w14:textId="47423C86" w:rsidR="00E07F43" w:rsidRDefault="00210889" w:rsidP="00210889">
      <w:pPr>
        <w:pStyle w:val="Heading1"/>
      </w:pPr>
      <w:bookmarkStart w:id="28" w:name="_Toc514069619"/>
      <w:r>
        <w:lastRenderedPageBreak/>
        <w:t>Appendix</w:t>
      </w:r>
      <w:bookmarkEnd w:id="28"/>
    </w:p>
    <w:p w14:paraId="7A0BEF11" w14:textId="50F61563" w:rsidR="00210889" w:rsidRDefault="00210889" w:rsidP="00210889">
      <w:pPr>
        <w:pStyle w:val="Heading2"/>
      </w:pPr>
      <w:bookmarkStart w:id="29" w:name="_Toc514069620"/>
      <w:r>
        <w:t xml:space="preserve">Binary </w:t>
      </w:r>
      <w:r w:rsidRPr="00210889">
        <w:t>trick</w:t>
      </w:r>
      <w:bookmarkEnd w:id="29"/>
    </w:p>
    <w:p w14:paraId="36DF4E4C" w14:textId="52D6A2B6" w:rsidR="00210889" w:rsidRDefault="00210889" w:rsidP="00210889">
      <w:r>
        <w:t xml:space="preserve">As some of the binary comparison will be performed many times, and the time complexity of the problem trying to solve is NP-hard. It is essential to have an efficient binary operation, as it will reduce the base of the </w:t>
      </w:r>
      <w:r w:rsidRPr="00210889">
        <w:t>exponential</w:t>
      </w:r>
      <w:r>
        <w:t xml:space="preserve"> time function</w:t>
      </w:r>
      <w:r w:rsidR="003611BC">
        <w:t>.</w:t>
      </w:r>
    </w:p>
    <w:p w14:paraId="0F2CF17E" w14:textId="1E4E71CD" w:rsidR="0029774E" w:rsidRPr="000033CE" w:rsidRDefault="0029774E" w:rsidP="004A5CF8">
      <w:pPr>
        <w:widowControl/>
        <w:jc w:val="left"/>
        <w:rPr>
          <w:rFonts w:asciiTheme="majorHAnsi" w:eastAsiaTheme="majorEastAsia" w:hAnsiTheme="majorHAnsi" w:cstheme="majorBidi"/>
          <w:color w:val="2F5496" w:themeColor="accent1" w:themeShade="BF"/>
          <w:sz w:val="26"/>
          <w:szCs w:val="26"/>
        </w:rPr>
      </w:pPr>
      <w:r>
        <w:t xml:space="preserve">But to improve readability of </w:t>
      </w:r>
      <w:r w:rsidR="00BF4D4B">
        <w:t xml:space="preserve">the </w:t>
      </w:r>
      <w:r>
        <w:t>code, most of the binary tricks are warped inside structure/functions</w:t>
      </w:r>
      <w:r w:rsidR="00740C1F">
        <w:t xml:space="preserve"> with self-explanatory names</w:t>
      </w:r>
      <w:r w:rsidR="001242AE">
        <w:t>.</w:t>
      </w:r>
      <w:r w:rsidR="001242AE">
        <w:br/>
        <w:t>P</w:t>
      </w:r>
      <w:r w:rsidR="00740C1F">
        <w:t xml:space="preserve">lease </w:t>
      </w:r>
      <w:r w:rsidR="00BE5CA7">
        <w:t xml:space="preserve">refer to </w:t>
      </w:r>
      <w:r w:rsidR="001242AE">
        <w:t xml:space="preserve">the </w:t>
      </w:r>
      <w:r w:rsidR="004A5CF8">
        <w:t>start of “</w:t>
      </w:r>
      <w:r w:rsidR="004A5CF8">
        <w:fldChar w:fldCharType="begin"/>
      </w:r>
      <w:r w:rsidR="004A5CF8">
        <w:instrText xml:space="preserve"> REF _Ref512777850 \h </w:instrText>
      </w:r>
      <w:r w:rsidR="004A5CF8">
        <w:fldChar w:fldCharType="separate"/>
      </w:r>
      <w:r w:rsidR="000B00C1">
        <w:t>F</w:t>
      </w:r>
      <w:r w:rsidR="000B00C1" w:rsidRPr="009A1C19">
        <w:t>ind prime implicant</w:t>
      </w:r>
      <w:r w:rsidR="004A5CF8">
        <w:fldChar w:fldCharType="end"/>
      </w:r>
      <w:r w:rsidR="004A5CF8">
        <w:t>”</w:t>
      </w:r>
      <w:r w:rsidR="001242AE">
        <w:t xml:space="preserve"> for the explanation </w:t>
      </w:r>
      <w:r w:rsidR="006D6506">
        <w:t>of the most important</w:t>
      </w:r>
      <w:r w:rsidR="008546F3">
        <w:t xml:space="preserve"> and complicated </w:t>
      </w:r>
      <w:r w:rsidR="006D6506">
        <w:t xml:space="preserve"> structure “</w:t>
      </w:r>
      <w:r w:rsidR="006D6506" w:rsidRPr="006D6506">
        <w:t>intermittent</w:t>
      </w:r>
      <w:r w:rsidR="006D6506">
        <w:t xml:space="preserve">” </w:t>
      </w:r>
      <w:r w:rsidR="00CC2FD3">
        <w:t>.</w:t>
      </w:r>
      <w:r w:rsidR="00BD1D3C">
        <w:br/>
        <w:t xml:space="preserve">Structure “bitcount” is explained in the next page, to explain the concept of this optimisation. </w:t>
      </w:r>
      <w:r w:rsidR="0042763A">
        <w:br/>
        <w:t xml:space="preserve">If have further question about how these function are implemented, please refer to the source file which </w:t>
      </w:r>
      <w:r w:rsidR="00715F77">
        <w:t xml:space="preserve">have comment </w:t>
      </w:r>
      <w:r w:rsidR="0042763A">
        <w:t xml:space="preserve">explains the why such a binary bitwise operation is performed. </w:t>
      </w:r>
    </w:p>
    <w:p w14:paraId="6BE4B4B2" w14:textId="77777777" w:rsidR="00CC2FD3" w:rsidRDefault="00CC2FD3">
      <w:pPr>
        <w:widowControl/>
        <w:jc w:val="left"/>
        <w:rPr>
          <w:rFonts w:asciiTheme="majorHAnsi" w:eastAsiaTheme="majorEastAsia" w:hAnsiTheme="majorHAnsi" w:cstheme="majorBidi"/>
          <w:color w:val="1F3763" w:themeColor="accent1" w:themeShade="7F"/>
          <w:sz w:val="24"/>
          <w:szCs w:val="24"/>
        </w:rPr>
      </w:pPr>
      <w:r>
        <w:br w:type="page"/>
      </w:r>
    </w:p>
    <w:p w14:paraId="22E7FBE1" w14:textId="26998DE1" w:rsidR="009A791E" w:rsidRDefault="0072146D" w:rsidP="0072146D">
      <w:pPr>
        <w:pStyle w:val="Heading3"/>
      </w:pPr>
      <w:bookmarkStart w:id="30" w:name="_Toc514069621"/>
      <w:r>
        <w:lastRenderedPageBreak/>
        <w:t>Tricks for bitcount</w:t>
      </w:r>
      <w:bookmarkEnd w:id="30"/>
      <w:r>
        <w:t xml:space="preserve"> </w:t>
      </w:r>
    </w:p>
    <w:p w14:paraId="050694C9" w14:textId="0D366990" w:rsidR="002B697E" w:rsidRPr="00CC2FD3" w:rsidRDefault="0072146D" w:rsidP="00CC2FD3">
      <w:r>
        <w:t xml:space="preserve">Tricks for bit count is quite complicated, so here given a overview of how does it count all the </w:t>
      </w:r>
      <w:r w:rsidR="002C2F68">
        <w:t xml:space="preserve">digit efficiently. </w:t>
      </w:r>
    </w:p>
    <w:p w14:paraId="47262875" w14:textId="36D0D84B" w:rsidR="00056AFB" w:rsidRDefault="00056AFB" w:rsidP="00056AFB">
      <w:pPr>
        <w:pStyle w:val="Heading4"/>
      </w:pPr>
      <w:r>
        <w:t>Counting each digit</w:t>
      </w:r>
    </w:p>
    <w:p w14:paraId="2E43451E" w14:textId="4A0A1FB3" w:rsidR="0099398C" w:rsidRDefault="00140F6C" w:rsidP="0072146D">
      <w:r>
        <w:t xml:space="preserve">At start assume term are single </w:t>
      </w:r>
      <w:r w:rsidR="00B62E48">
        <w:t>integer.</w:t>
      </w:r>
      <w:r w:rsidR="0083191D">
        <w:t xml:space="preserve"> For example to count </w:t>
      </w:r>
      <w:r w:rsidR="0074595B">
        <w:t xml:space="preserve">the following term vector: </w:t>
      </w:r>
      <w:r w:rsidR="0099398C">
        <w:t xml:space="preserve">001111 </w:t>
      </w:r>
      <w:r w:rsidR="0000495A">
        <w:t>00</w:t>
      </w:r>
      <w:r w:rsidR="0074595B">
        <w:t xml:space="preserve">0001 </w:t>
      </w:r>
      <w:r w:rsidR="0000495A">
        <w:t>00</w:t>
      </w:r>
      <w:r w:rsidR="0074595B">
        <w:t xml:space="preserve">1000 </w:t>
      </w:r>
      <w:r w:rsidR="0000495A">
        <w:t>00</w:t>
      </w:r>
      <w:r w:rsidR="0074595B">
        <w:t xml:space="preserve">1111 </w:t>
      </w:r>
      <w:r w:rsidR="0000495A">
        <w:t>00</w:t>
      </w:r>
      <w:r w:rsidR="0074595B">
        <w:t>0000</w:t>
      </w:r>
      <w:r w:rsidR="00DE2617">
        <w:t>. As shown, it the vector has size 5 (0b101), so the maximum count for any digit will max by 3 bit</w:t>
      </w:r>
      <w:r w:rsidR="000C189D">
        <w:t xml:space="preserve">. Hence, leave </w:t>
      </w:r>
      <w:r w:rsidR="00B01337">
        <w:t xml:space="preserve">space </w:t>
      </w:r>
      <w:r w:rsidR="000C189D">
        <w:t>3 for each count.</w:t>
      </w:r>
      <w:r w:rsidR="0099398C">
        <w:t xml:space="preserve"> </w:t>
      </w:r>
    </w:p>
    <w:p w14:paraId="5CA75FF3" w14:textId="67668F81" w:rsidR="00085B49" w:rsidRDefault="0099398C" w:rsidP="00085B49">
      <w:r>
        <w:t>Start by creating the mask, which will be 100100</w:t>
      </w:r>
      <w:r w:rsidR="006534BA">
        <w:t xml:space="preserve"> in this case.</w:t>
      </w:r>
      <w:r w:rsidR="00085B49">
        <w:t xml:space="preserve"> </w:t>
      </w:r>
      <w:r w:rsidR="00033442">
        <w:t>D</w:t>
      </w:r>
      <w:r w:rsidR="00085B49">
        <w:t>o shift and mask</w:t>
      </w:r>
      <w:r w:rsidR="005A4EC1">
        <w:t xml:space="preserve"> and save to a vector </w:t>
      </w:r>
      <w:r w:rsidR="00085B49">
        <w:t xml:space="preserve">by using method show below, </w:t>
      </w:r>
      <w:r w:rsidR="005A4EC1">
        <w:t xml:space="preserve">for the </w:t>
      </w:r>
      <w:r w:rsidR="00085B49">
        <w:t>001111.</w:t>
      </w:r>
    </w:p>
    <w:tbl>
      <w:tblPr>
        <w:tblStyle w:val="TableGrid"/>
        <w:tblW w:w="0" w:type="auto"/>
        <w:tblLook w:val="04A0" w:firstRow="1" w:lastRow="0" w:firstColumn="1" w:lastColumn="0" w:noHBand="0" w:noVBand="1"/>
      </w:tblPr>
      <w:tblGrid>
        <w:gridCol w:w="2263"/>
        <w:gridCol w:w="1885"/>
        <w:gridCol w:w="2368"/>
        <w:gridCol w:w="1780"/>
      </w:tblGrid>
      <w:tr w:rsidR="007D1C21" w14:paraId="7F347308" w14:textId="77777777" w:rsidTr="008F498F">
        <w:tc>
          <w:tcPr>
            <w:tcW w:w="2263" w:type="dxa"/>
          </w:tcPr>
          <w:p w14:paraId="2B5C02A8" w14:textId="318ACC1B" w:rsidR="007D1C21" w:rsidRDefault="008F498F" w:rsidP="00085B49">
            <w:r>
              <w:t>T</w:t>
            </w:r>
            <w:r w:rsidR="007D1C21">
              <w:t>erm</w:t>
            </w:r>
            <w:r>
              <w:t xml:space="preserve"> been counting</w:t>
            </w:r>
          </w:p>
        </w:tc>
        <w:tc>
          <w:tcPr>
            <w:tcW w:w="1885" w:type="dxa"/>
          </w:tcPr>
          <w:p w14:paraId="03DEAD51" w14:textId="6123B26A" w:rsidR="007D1C21" w:rsidRDefault="007D1C21" w:rsidP="00085B49">
            <w:r>
              <w:t>Mask and shift</w:t>
            </w:r>
          </w:p>
        </w:tc>
        <w:tc>
          <w:tcPr>
            <w:tcW w:w="2368" w:type="dxa"/>
          </w:tcPr>
          <w:p w14:paraId="10ABBE71" w14:textId="3A3E4811" w:rsidR="007D1C21" w:rsidRDefault="008F498F" w:rsidP="00085B49">
            <w:r>
              <w:t>Value stored in vector</w:t>
            </w:r>
          </w:p>
        </w:tc>
        <w:tc>
          <w:tcPr>
            <w:tcW w:w="1780" w:type="dxa"/>
          </w:tcPr>
          <w:p w14:paraId="27B5A981" w14:textId="6BCD70E6" w:rsidR="007D1C21" w:rsidRDefault="008F498F" w:rsidP="00085B49">
            <w:r>
              <w:t>Vector index</w:t>
            </w:r>
          </w:p>
        </w:tc>
      </w:tr>
      <w:tr w:rsidR="008F498F" w14:paraId="0EB026B1" w14:textId="77777777" w:rsidTr="008F498F">
        <w:tc>
          <w:tcPr>
            <w:tcW w:w="2263" w:type="dxa"/>
          </w:tcPr>
          <w:p w14:paraId="5ED252F8" w14:textId="5FC5EB0A" w:rsidR="008F498F" w:rsidRDefault="008F498F" w:rsidP="00085B49">
            <w:r>
              <w:t>001111</w:t>
            </w:r>
          </w:p>
        </w:tc>
        <w:tc>
          <w:tcPr>
            <w:tcW w:w="1885" w:type="dxa"/>
          </w:tcPr>
          <w:p w14:paraId="45C5DEB7" w14:textId="4EF7ACD5" w:rsidR="008F498F" w:rsidRDefault="008F498F" w:rsidP="00085B49">
            <w:r>
              <w:t xml:space="preserve">&gt;&gt;0 &amp; </w:t>
            </w:r>
            <w:r w:rsidR="00C524EE">
              <w:t>100100</w:t>
            </w:r>
            <w:r w:rsidR="00A92067">
              <w:rPr>
                <w:rStyle w:val="FootnoteReference"/>
              </w:rPr>
              <w:footnoteReference w:id="19"/>
            </w:r>
          </w:p>
        </w:tc>
        <w:tc>
          <w:tcPr>
            <w:tcW w:w="2368" w:type="dxa"/>
          </w:tcPr>
          <w:p w14:paraId="52FDFE87" w14:textId="6FD757E4" w:rsidR="008F498F" w:rsidRDefault="00CA46F3" w:rsidP="00085B49">
            <w:r>
              <w:t>001001</w:t>
            </w:r>
          </w:p>
        </w:tc>
        <w:tc>
          <w:tcPr>
            <w:tcW w:w="1780" w:type="dxa"/>
          </w:tcPr>
          <w:p w14:paraId="751A5808" w14:textId="16C90A7A" w:rsidR="008F498F" w:rsidRDefault="008F498F" w:rsidP="00085B49">
            <w:r>
              <w:t>0</w:t>
            </w:r>
          </w:p>
        </w:tc>
      </w:tr>
      <w:tr w:rsidR="008F498F" w14:paraId="2F9B09F6" w14:textId="77777777" w:rsidTr="008F498F">
        <w:tc>
          <w:tcPr>
            <w:tcW w:w="2263" w:type="dxa"/>
          </w:tcPr>
          <w:p w14:paraId="15D1B4DF" w14:textId="4AAE3A7D" w:rsidR="008F498F" w:rsidRDefault="00D01AF4" w:rsidP="00085B49">
            <w:r>
              <w:t>001111</w:t>
            </w:r>
          </w:p>
        </w:tc>
        <w:tc>
          <w:tcPr>
            <w:tcW w:w="1885" w:type="dxa"/>
          </w:tcPr>
          <w:p w14:paraId="2914803E" w14:textId="447E655A" w:rsidR="008F498F" w:rsidRDefault="00D01AF4" w:rsidP="00085B49">
            <w:r>
              <w:t>&gt;&gt;1 &amp; 100100</w:t>
            </w:r>
          </w:p>
        </w:tc>
        <w:tc>
          <w:tcPr>
            <w:tcW w:w="2368" w:type="dxa"/>
          </w:tcPr>
          <w:p w14:paraId="12888AF7" w14:textId="20685A4F" w:rsidR="008F498F" w:rsidRDefault="00A2410B" w:rsidP="00085B49">
            <w:r>
              <w:t>00</w:t>
            </w:r>
            <w:r w:rsidR="00C21C4D">
              <w:t>0001</w:t>
            </w:r>
          </w:p>
        </w:tc>
        <w:tc>
          <w:tcPr>
            <w:tcW w:w="1780" w:type="dxa"/>
          </w:tcPr>
          <w:p w14:paraId="1B47E14D" w14:textId="69D9E4AD" w:rsidR="008F498F" w:rsidRDefault="008F498F" w:rsidP="00085B49">
            <w:r>
              <w:t>1</w:t>
            </w:r>
          </w:p>
        </w:tc>
      </w:tr>
      <w:tr w:rsidR="008F498F" w14:paraId="1AC1E505" w14:textId="77777777" w:rsidTr="008F498F">
        <w:tc>
          <w:tcPr>
            <w:tcW w:w="2263" w:type="dxa"/>
          </w:tcPr>
          <w:p w14:paraId="04F94D74" w14:textId="79A6E700" w:rsidR="008F498F" w:rsidRDefault="005D392B" w:rsidP="005D392B">
            <w:pPr>
              <w:tabs>
                <w:tab w:val="left" w:pos="475"/>
              </w:tabs>
            </w:pPr>
            <w:r>
              <w:t>001111</w:t>
            </w:r>
            <w:r>
              <w:tab/>
            </w:r>
          </w:p>
        </w:tc>
        <w:tc>
          <w:tcPr>
            <w:tcW w:w="1885" w:type="dxa"/>
          </w:tcPr>
          <w:p w14:paraId="6B1D08EB" w14:textId="56A5D332" w:rsidR="008F498F" w:rsidRDefault="00D01AF4" w:rsidP="00085B49">
            <w:r>
              <w:t>&gt;&gt;2 &amp; 100100</w:t>
            </w:r>
          </w:p>
        </w:tc>
        <w:tc>
          <w:tcPr>
            <w:tcW w:w="2368" w:type="dxa"/>
          </w:tcPr>
          <w:p w14:paraId="53EC1EE6" w14:textId="0CFF28AA" w:rsidR="008F498F" w:rsidRDefault="009F31AE" w:rsidP="00085B49">
            <w:r>
              <w:t>000001</w:t>
            </w:r>
          </w:p>
        </w:tc>
        <w:tc>
          <w:tcPr>
            <w:tcW w:w="1780" w:type="dxa"/>
          </w:tcPr>
          <w:p w14:paraId="246A3D64" w14:textId="7BCE338E" w:rsidR="008F498F" w:rsidRDefault="00183762" w:rsidP="00085B49">
            <w:r>
              <w:t>2</w:t>
            </w:r>
          </w:p>
        </w:tc>
      </w:tr>
    </w:tbl>
    <w:p w14:paraId="43F7BE76" w14:textId="3AEBE10C" w:rsidR="00E13105" w:rsidRDefault="00EA5ACD" w:rsidP="00085B49">
      <w:r>
        <w:br/>
      </w:r>
      <w:r w:rsidR="00E13105">
        <w:t xml:space="preserve">Do the same for next </w:t>
      </w:r>
      <w:r w:rsidR="00B26920">
        <w:t>term 000001, get {001010,</w:t>
      </w:r>
      <w:r w:rsidR="00B26920" w:rsidRPr="00B26920">
        <w:t xml:space="preserve"> </w:t>
      </w:r>
      <w:r w:rsidR="00B26920">
        <w:t>000001,</w:t>
      </w:r>
      <w:r w:rsidR="00B26920" w:rsidRPr="00B26920">
        <w:t xml:space="preserve"> </w:t>
      </w:r>
      <w:r w:rsidR="00B26920">
        <w:t>000001} and repeat for all term, finally get {0</w:t>
      </w:r>
      <w:r w:rsidR="0017628D">
        <w:t>11</w:t>
      </w:r>
      <w:r w:rsidR="00B26920">
        <w:t>01</w:t>
      </w:r>
      <w:r w:rsidR="0017628D">
        <w:t>1</w:t>
      </w:r>
      <w:r w:rsidR="00B26920">
        <w:t>,</w:t>
      </w:r>
      <w:r w:rsidR="00B26920" w:rsidRPr="00B26920">
        <w:t xml:space="preserve"> </w:t>
      </w:r>
      <w:r w:rsidR="00B26920">
        <w:t>0000</w:t>
      </w:r>
      <w:r w:rsidR="0017628D">
        <w:t>10</w:t>
      </w:r>
      <w:r w:rsidR="00B26920">
        <w:t>,</w:t>
      </w:r>
      <w:r w:rsidR="00B26920" w:rsidRPr="00B26920">
        <w:t xml:space="preserve"> </w:t>
      </w:r>
      <w:r w:rsidR="00B26920">
        <w:t>0000</w:t>
      </w:r>
      <w:r w:rsidR="0017628D">
        <w:t>10</w:t>
      </w:r>
      <w:r w:rsidR="00B26920">
        <w:t>}</w:t>
      </w:r>
    </w:p>
    <w:p w14:paraId="6147A51F" w14:textId="7203E4F6" w:rsidR="00056AFB" w:rsidRDefault="00056AFB" w:rsidP="00056AFB">
      <w:pPr>
        <w:pStyle w:val="Heading4"/>
      </w:pPr>
      <w:r>
        <w:t>Reading each digit</w:t>
      </w:r>
    </w:p>
    <w:p w14:paraId="11F4AC0F" w14:textId="78349668" w:rsidR="00A247CF" w:rsidRPr="00FA0077" w:rsidRDefault="00FA0077" w:rsidP="008448C4">
      <w:pPr>
        <w:jc w:val="left"/>
      </w:pPr>
      <w:r>
        <w:t>To read count for digit x, simply to let column</w:t>
      </w:r>
      <w:r w:rsidR="00691EF7">
        <w:t xml:space="preserve"> be the quotient and row be the remainder of x/3. </w:t>
      </w:r>
      <w:r w:rsidR="000E6A6A">
        <w:t xml:space="preserve">As table below, </w:t>
      </w:r>
      <w:r w:rsidR="000C5B3B">
        <w:t>for example</w:t>
      </w:r>
      <w:r w:rsidR="000E6A6A">
        <w:t xml:space="preserve"> for x=</w:t>
      </w:r>
      <w:r w:rsidR="00C4593E">
        <w:t>2</w:t>
      </w:r>
      <w:r w:rsidR="000C5B3B">
        <w:t xml:space="preserve">, it have count of </w:t>
      </w:r>
      <w:r w:rsidR="00C4593E">
        <w:t>2</w:t>
      </w:r>
      <w:r w:rsidR="000C5B3B">
        <w:t>.</w:t>
      </w:r>
      <w:r w:rsidR="007F265E">
        <w:t xml:space="preserve"> (</w:t>
      </w:r>
      <w:r w:rsidR="00525DAA">
        <w:t>bolded</w:t>
      </w:r>
      <w:r w:rsidR="007F265E">
        <w:t>)</w:t>
      </w:r>
    </w:p>
    <w:tbl>
      <w:tblPr>
        <w:tblStyle w:val="TableGrid"/>
        <w:tblW w:w="0" w:type="auto"/>
        <w:tblLook w:val="04A0" w:firstRow="1" w:lastRow="0" w:firstColumn="1" w:lastColumn="0" w:noHBand="0" w:noVBand="1"/>
      </w:tblPr>
      <w:tblGrid>
        <w:gridCol w:w="2765"/>
        <w:gridCol w:w="1382"/>
        <w:gridCol w:w="1383"/>
        <w:gridCol w:w="1383"/>
        <w:gridCol w:w="1383"/>
      </w:tblGrid>
      <w:tr w:rsidR="00A247CF" w14:paraId="0826EAF8" w14:textId="77777777" w:rsidTr="00A247CF">
        <w:tc>
          <w:tcPr>
            <w:tcW w:w="2765" w:type="dxa"/>
            <w:vMerge w:val="restart"/>
          </w:tcPr>
          <w:p w14:paraId="1108477C" w14:textId="0A38F5A1" w:rsidR="00A247CF" w:rsidRDefault="00A247CF" w:rsidP="008448C4">
            <w:pPr>
              <w:jc w:val="left"/>
            </w:pPr>
            <w:r>
              <w:t>Vector index</w:t>
            </w:r>
          </w:p>
        </w:tc>
        <w:tc>
          <w:tcPr>
            <w:tcW w:w="2765" w:type="dxa"/>
            <w:gridSpan w:val="2"/>
          </w:tcPr>
          <w:p w14:paraId="05AB2150" w14:textId="0994DA3D" w:rsidR="00A247CF" w:rsidRDefault="00A247CF" w:rsidP="008448C4">
            <w:pPr>
              <w:jc w:val="left"/>
            </w:pPr>
            <w:r>
              <w:t>Higher 3 bit</w:t>
            </w:r>
          </w:p>
        </w:tc>
        <w:tc>
          <w:tcPr>
            <w:tcW w:w="2766" w:type="dxa"/>
            <w:gridSpan w:val="2"/>
          </w:tcPr>
          <w:p w14:paraId="1129B58F" w14:textId="0EE5D237" w:rsidR="00A247CF" w:rsidRDefault="00A247CF" w:rsidP="008448C4">
            <w:pPr>
              <w:jc w:val="left"/>
            </w:pPr>
            <w:r>
              <w:t>Lower 3 bit</w:t>
            </w:r>
          </w:p>
        </w:tc>
      </w:tr>
      <w:tr w:rsidR="008228F7" w14:paraId="19CF5D43" w14:textId="77777777" w:rsidTr="005B30CD">
        <w:tc>
          <w:tcPr>
            <w:tcW w:w="2765" w:type="dxa"/>
            <w:vMerge/>
          </w:tcPr>
          <w:p w14:paraId="6EF19628" w14:textId="77777777" w:rsidR="008228F7" w:rsidRDefault="008228F7" w:rsidP="008228F7">
            <w:pPr>
              <w:jc w:val="left"/>
            </w:pPr>
          </w:p>
        </w:tc>
        <w:tc>
          <w:tcPr>
            <w:tcW w:w="1382" w:type="dxa"/>
          </w:tcPr>
          <w:p w14:paraId="541C0E67" w14:textId="3AA02B47" w:rsidR="008228F7" w:rsidRDefault="008228F7" w:rsidP="008228F7">
            <w:pPr>
              <w:jc w:val="left"/>
            </w:pPr>
            <w:r>
              <w:t>Count digit</w:t>
            </w:r>
          </w:p>
        </w:tc>
        <w:tc>
          <w:tcPr>
            <w:tcW w:w="1383" w:type="dxa"/>
          </w:tcPr>
          <w:p w14:paraId="451A61FC" w14:textId="28C66ACC" w:rsidR="008228F7" w:rsidRDefault="008228F7" w:rsidP="008228F7">
            <w:pPr>
              <w:jc w:val="left"/>
            </w:pPr>
            <w:r>
              <w:t>value</w:t>
            </w:r>
          </w:p>
        </w:tc>
        <w:tc>
          <w:tcPr>
            <w:tcW w:w="1383" w:type="dxa"/>
          </w:tcPr>
          <w:p w14:paraId="082C7677" w14:textId="2F4068AA" w:rsidR="008228F7" w:rsidRDefault="008228F7" w:rsidP="008228F7">
            <w:pPr>
              <w:jc w:val="left"/>
            </w:pPr>
            <w:r>
              <w:t>Count digit</w:t>
            </w:r>
          </w:p>
        </w:tc>
        <w:tc>
          <w:tcPr>
            <w:tcW w:w="1383" w:type="dxa"/>
          </w:tcPr>
          <w:p w14:paraId="202DD84A" w14:textId="54FC0006" w:rsidR="008228F7" w:rsidRDefault="008228F7" w:rsidP="008228F7">
            <w:pPr>
              <w:jc w:val="left"/>
            </w:pPr>
            <w:r>
              <w:t>value</w:t>
            </w:r>
          </w:p>
        </w:tc>
      </w:tr>
      <w:tr w:rsidR="00377A99" w14:paraId="1CECECC1" w14:textId="77777777" w:rsidTr="005B30CD">
        <w:tc>
          <w:tcPr>
            <w:tcW w:w="2765" w:type="dxa"/>
          </w:tcPr>
          <w:p w14:paraId="5810F286" w14:textId="4F53CE0D" w:rsidR="00377A99" w:rsidRDefault="00377A99" w:rsidP="00377A99">
            <w:pPr>
              <w:jc w:val="left"/>
            </w:pPr>
            <w:r>
              <w:t>0</w:t>
            </w:r>
          </w:p>
        </w:tc>
        <w:tc>
          <w:tcPr>
            <w:tcW w:w="1382" w:type="dxa"/>
          </w:tcPr>
          <w:p w14:paraId="36BEF2B1" w14:textId="06EF28B3" w:rsidR="00377A99" w:rsidRDefault="00127505" w:rsidP="00377A99">
            <w:pPr>
              <w:jc w:val="left"/>
            </w:pPr>
            <w:r>
              <w:t>Digit 3</w:t>
            </w:r>
          </w:p>
        </w:tc>
        <w:tc>
          <w:tcPr>
            <w:tcW w:w="1383" w:type="dxa"/>
          </w:tcPr>
          <w:p w14:paraId="1D34F4FE" w14:textId="792D700C" w:rsidR="00377A99" w:rsidRDefault="00986D7E" w:rsidP="00377A99">
            <w:pPr>
              <w:jc w:val="left"/>
            </w:pPr>
            <w:r>
              <w:t>011</w:t>
            </w:r>
            <w:r w:rsidR="00176F34">
              <w:t xml:space="preserve"> (3)</w:t>
            </w:r>
          </w:p>
        </w:tc>
        <w:tc>
          <w:tcPr>
            <w:tcW w:w="1383" w:type="dxa"/>
          </w:tcPr>
          <w:p w14:paraId="2491434E" w14:textId="0F5D2002" w:rsidR="00377A99" w:rsidRDefault="00127505" w:rsidP="00377A99">
            <w:pPr>
              <w:jc w:val="left"/>
            </w:pPr>
            <w:r>
              <w:t>Digit 0</w:t>
            </w:r>
          </w:p>
        </w:tc>
        <w:tc>
          <w:tcPr>
            <w:tcW w:w="1383" w:type="dxa"/>
          </w:tcPr>
          <w:p w14:paraId="13A786D9" w14:textId="119CBD89" w:rsidR="00377A99" w:rsidRDefault="00986D7E" w:rsidP="00377A99">
            <w:pPr>
              <w:jc w:val="left"/>
            </w:pPr>
            <w:r>
              <w:t>011</w:t>
            </w:r>
            <w:r w:rsidR="00176F34">
              <w:t xml:space="preserve"> (3)</w:t>
            </w:r>
          </w:p>
        </w:tc>
      </w:tr>
      <w:tr w:rsidR="00377A99" w14:paraId="21CE77EE" w14:textId="77777777" w:rsidTr="005B30CD">
        <w:tc>
          <w:tcPr>
            <w:tcW w:w="2765" w:type="dxa"/>
          </w:tcPr>
          <w:p w14:paraId="48436B40" w14:textId="5D149A8B" w:rsidR="00377A99" w:rsidRDefault="00377A99" w:rsidP="00377A99">
            <w:pPr>
              <w:jc w:val="left"/>
            </w:pPr>
            <w:r>
              <w:t>1</w:t>
            </w:r>
          </w:p>
        </w:tc>
        <w:tc>
          <w:tcPr>
            <w:tcW w:w="1382" w:type="dxa"/>
          </w:tcPr>
          <w:p w14:paraId="657C8C65" w14:textId="248E2AAD" w:rsidR="00377A99" w:rsidRPr="00C4593E" w:rsidRDefault="00127505" w:rsidP="00377A99">
            <w:pPr>
              <w:jc w:val="left"/>
            </w:pPr>
            <w:r w:rsidRPr="00C4593E">
              <w:t>Digit 4</w:t>
            </w:r>
          </w:p>
        </w:tc>
        <w:tc>
          <w:tcPr>
            <w:tcW w:w="1383" w:type="dxa"/>
          </w:tcPr>
          <w:p w14:paraId="5D76467F" w14:textId="47AA22D4" w:rsidR="00377A99" w:rsidRPr="00C4593E" w:rsidRDefault="00986D7E" w:rsidP="00377A99">
            <w:pPr>
              <w:jc w:val="left"/>
            </w:pPr>
            <w:r w:rsidRPr="00C4593E">
              <w:t>000</w:t>
            </w:r>
            <w:r w:rsidR="00176F34" w:rsidRPr="00C4593E">
              <w:t xml:space="preserve"> (0)</w:t>
            </w:r>
          </w:p>
        </w:tc>
        <w:tc>
          <w:tcPr>
            <w:tcW w:w="1383" w:type="dxa"/>
          </w:tcPr>
          <w:p w14:paraId="086EF1DE" w14:textId="0BA3AA49" w:rsidR="00377A99" w:rsidRPr="00C4593E" w:rsidRDefault="00127505" w:rsidP="00377A99">
            <w:pPr>
              <w:jc w:val="left"/>
              <w:rPr>
                <w:b/>
              </w:rPr>
            </w:pPr>
            <w:r w:rsidRPr="00C4593E">
              <w:rPr>
                <w:b/>
              </w:rPr>
              <w:t>Digit 1</w:t>
            </w:r>
          </w:p>
        </w:tc>
        <w:tc>
          <w:tcPr>
            <w:tcW w:w="1383" w:type="dxa"/>
          </w:tcPr>
          <w:p w14:paraId="1D7B6495" w14:textId="3864D8C2" w:rsidR="00377A99" w:rsidRPr="00C4593E" w:rsidRDefault="00986D7E" w:rsidP="00377A99">
            <w:pPr>
              <w:jc w:val="left"/>
              <w:rPr>
                <w:b/>
              </w:rPr>
            </w:pPr>
            <w:r w:rsidRPr="00C4593E">
              <w:rPr>
                <w:b/>
              </w:rPr>
              <w:t>010</w:t>
            </w:r>
            <w:r w:rsidR="00176F34" w:rsidRPr="00C4593E">
              <w:rPr>
                <w:b/>
              </w:rPr>
              <w:t xml:space="preserve"> (2)</w:t>
            </w:r>
          </w:p>
        </w:tc>
      </w:tr>
      <w:tr w:rsidR="00377A99" w14:paraId="3484378C" w14:textId="77777777" w:rsidTr="005B30CD">
        <w:tc>
          <w:tcPr>
            <w:tcW w:w="2765" w:type="dxa"/>
          </w:tcPr>
          <w:p w14:paraId="3D685B98" w14:textId="7A79ADD2" w:rsidR="00377A99" w:rsidRDefault="00377A99" w:rsidP="00377A99">
            <w:pPr>
              <w:jc w:val="left"/>
            </w:pPr>
            <w:r>
              <w:t>2</w:t>
            </w:r>
          </w:p>
        </w:tc>
        <w:tc>
          <w:tcPr>
            <w:tcW w:w="1382" w:type="dxa"/>
          </w:tcPr>
          <w:p w14:paraId="6A4BF5D2" w14:textId="1FF914F3" w:rsidR="00377A99" w:rsidRDefault="00127505" w:rsidP="00377A99">
            <w:pPr>
              <w:jc w:val="left"/>
            </w:pPr>
            <w:r>
              <w:t>Digit 5</w:t>
            </w:r>
          </w:p>
        </w:tc>
        <w:tc>
          <w:tcPr>
            <w:tcW w:w="1383" w:type="dxa"/>
          </w:tcPr>
          <w:p w14:paraId="678EB9B9" w14:textId="25EFC092" w:rsidR="00377A99" w:rsidRDefault="00986D7E" w:rsidP="00377A99">
            <w:pPr>
              <w:jc w:val="left"/>
            </w:pPr>
            <w:r>
              <w:t>000</w:t>
            </w:r>
            <w:r w:rsidR="00176F34">
              <w:t xml:space="preserve"> (0)</w:t>
            </w:r>
          </w:p>
        </w:tc>
        <w:tc>
          <w:tcPr>
            <w:tcW w:w="1383" w:type="dxa"/>
          </w:tcPr>
          <w:p w14:paraId="0A19966E" w14:textId="44456A91" w:rsidR="00377A99" w:rsidRDefault="00127505" w:rsidP="00377A99">
            <w:pPr>
              <w:jc w:val="left"/>
            </w:pPr>
            <w:r>
              <w:t>Digit 2</w:t>
            </w:r>
          </w:p>
        </w:tc>
        <w:tc>
          <w:tcPr>
            <w:tcW w:w="1383" w:type="dxa"/>
          </w:tcPr>
          <w:p w14:paraId="6977D070" w14:textId="188BF70E" w:rsidR="00377A99" w:rsidRDefault="00986D7E" w:rsidP="00377A99">
            <w:pPr>
              <w:jc w:val="left"/>
            </w:pPr>
            <w:r>
              <w:t>010</w:t>
            </w:r>
            <w:r w:rsidR="00176F34">
              <w:t xml:space="preserve"> (2)</w:t>
            </w:r>
          </w:p>
        </w:tc>
      </w:tr>
    </w:tbl>
    <w:p w14:paraId="5B51F706" w14:textId="43D3FCBD" w:rsidR="00F95347" w:rsidRDefault="00F95347" w:rsidP="00F95347">
      <w:pPr>
        <w:pStyle w:val="Heading4"/>
      </w:pPr>
      <w:r>
        <w:t xml:space="preserve">For term as vector </w:t>
      </w:r>
    </w:p>
    <w:p w14:paraId="3693AE9C" w14:textId="1439885C" w:rsidR="003E0516" w:rsidRPr="003E0516" w:rsidRDefault="003E0516" w:rsidP="003E0516">
      <w:r>
        <w:t xml:space="preserve">The same method can be applied for vector of integers.  </w:t>
      </w:r>
    </w:p>
    <w:p w14:paraId="1A73940D" w14:textId="263FA2B3" w:rsidR="00FA0077" w:rsidRDefault="00CD3772" w:rsidP="008448C4">
      <w:pPr>
        <w:jc w:val="left"/>
      </w:pPr>
      <w:r>
        <w:t xml:space="preserve">By splitting vector to word of integers called </w:t>
      </w:r>
      <w:r w:rsidR="00C4593E">
        <w:t>zones and</w:t>
      </w:r>
      <w:r>
        <w:t xml:space="preserve"> count them </w:t>
      </w:r>
      <w:r w:rsidR="00482719">
        <w:t xml:space="preserve">separately. </w:t>
      </w:r>
      <w:r w:rsidR="00C4593E">
        <w:t xml:space="preserve">For example, with terms being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oMath>
      <w:r w:rsidR="00C4593E">
        <w:t>, the zone</w:t>
      </w:r>
      <w:r w:rsidR="00706E4A">
        <w:t xml:space="preserve"> 0 will be count for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w:r w:rsidR="00706E4A">
        <w:t xml:space="preserve">  and zone 1 will count for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w:r w:rsidR="006F58B7">
        <w:t>.</w:t>
      </w:r>
    </w:p>
    <w:p w14:paraId="72517B8D" w14:textId="2DB76135" w:rsidR="006F58B7" w:rsidRPr="00FA0077" w:rsidRDefault="006F58B7" w:rsidP="008448C4">
      <w:pPr>
        <w:jc w:val="left"/>
      </w:pPr>
      <w:r>
        <w:t xml:space="preserve">And store the count vector as </w:t>
      </w:r>
      <w:r w:rsidR="00447520">
        <w:t xml:space="preserve">1D, by setting the start </w:t>
      </w:r>
      <w:r w:rsidR="004C671E">
        <w:t xml:space="preserve">index </w:t>
      </w:r>
      <w:r w:rsidR="00447520">
        <w:t>for each zone being the zone number multiplied by space</w:t>
      </w:r>
      <w:r w:rsidR="004C671E">
        <w:t>, for start index zone 1 in this case is 1*2=2</w:t>
      </w:r>
      <w:r w:rsidR="00A53EBA">
        <w:t>.</w:t>
      </w:r>
    </w:p>
    <w:p w14:paraId="63F2B604" w14:textId="77777777" w:rsidR="00DF5671" w:rsidRDefault="00DF5671">
      <w:pPr>
        <w:widowControl/>
        <w:jc w:val="left"/>
      </w:pPr>
      <w:r>
        <w:br w:type="page"/>
      </w:r>
    </w:p>
    <w:p w14:paraId="5E6F406B" w14:textId="7D3E8EA1" w:rsidR="0034374B" w:rsidRDefault="00D10014" w:rsidP="00001832">
      <w:pPr>
        <w:pStyle w:val="Heading2"/>
      </w:pPr>
      <w:bookmarkStart w:id="31" w:name="_Toc514069622"/>
      <w:r>
        <w:lastRenderedPageBreak/>
        <w:t>L</w:t>
      </w:r>
      <w:r w:rsidR="00001832">
        <w:t>ist of testing case</w:t>
      </w:r>
      <w:r w:rsidR="002B2C06">
        <w:t xml:space="preserve"> for large fvalues</w:t>
      </w:r>
      <w:r w:rsidR="00001832">
        <w:t>:</w:t>
      </w:r>
      <w:bookmarkEnd w:id="31"/>
    </w:p>
    <w:p w14:paraId="0BB87CB8" w14:textId="02E21CFC" w:rsidR="00001832" w:rsidRDefault="00C00F2B" w:rsidP="00001832">
      <w:r>
        <w:t>All the term in the list below are in form of minterm representation of fvaules</w:t>
      </w:r>
      <w:r w:rsidR="00F1337C">
        <w:t>,</w:t>
      </w:r>
      <w:r w:rsidR="004E40FD">
        <w:t xml:space="preserve"> </w:t>
      </w:r>
      <w:r w:rsidR="00F1337C">
        <w:t>a</w:t>
      </w:r>
      <w:r w:rsidR="004E40FD">
        <w:t xml:space="preserve">ll from range 0 to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15</m:t>
            </m:r>
          </m:sup>
        </m:sSup>
      </m:oMath>
      <w:r w:rsidR="004E40FD">
        <w:t>-1</w:t>
      </w:r>
      <w:r w:rsidR="00F1337C">
        <w:t>, generated by integer set from random.org.</w:t>
      </w:r>
    </w:p>
    <w:p w14:paraId="32417AF3" w14:textId="243C151A" w:rsidR="00AA3D67" w:rsidRDefault="00AA3D67" w:rsidP="00AA3D67">
      <w:pPr>
        <w:pStyle w:val="Heading3"/>
      </w:pPr>
      <w:bookmarkStart w:id="32" w:name="_Toc514069623"/>
      <w:r>
        <w:t>Set 1</w:t>
      </w:r>
      <w:bookmarkEnd w:id="32"/>
    </w:p>
    <w:p w14:paraId="09EB8E06" w14:textId="77777777" w:rsidR="00AA3D67" w:rsidRPr="00AA3D67" w:rsidRDefault="00AA3D67" w:rsidP="00AA3D67">
      <w:pPr>
        <w:rPr>
          <w:sz w:val="6"/>
          <w:szCs w:val="6"/>
        </w:rPr>
      </w:pPr>
      <w:r w:rsidRPr="00AA3D67">
        <w:rPr>
          <w:sz w:val="6"/>
          <w:szCs w:val="6"/>
        </w:rPr>
        <w:t xml:space="preserve">5, 4442, 3621, 1704, 14413, 13574, 202, 7137, 9917, 13579, 12580, 13178, 15222, 9482, 10864, 11575, 8292, 9109, 12558, 4449, 14633, 8989, 901, 1110, 13899, 8657, 8949, 4514, 10613, 6851, 8416, 9177, 14936, 1307, 458, 12129, 16002, 1861, 14374, 13871, 11032, 10443, 12722, 7994, 8373, 9965, 25, 395, 8352, 5008, 14271, 3045, 4694, 3784, 7880, 11677, 5856, 5465, 15801, 13973, 13431, 16258, 14339, 1553, 12746, 4715, 9328, 13924, 2236, 10575, 9613, 944, 541, 4807, 14632, 4925, 16272, 11006, 11603, 1829, 2642, 12059, 12835, 10723, 6048, 14999, 14031, 110, 2073, 16013, 4838, 4076, 7079, 1450, 7836, 11716, 12469, 6010, 4663, 7040, 15575, 13355, 7579, 15199, 3705, 9967, 11013, 4466, 13190, 10243, 6315, 6334, 4445, 9924, 12135, 2441, 12248, 15442, 9014, 9532, 850, 4526, 3101, 13228, 9236, 1403, 743, 15495, 14322, 7013, 5972, 4977, 6264, 12052, 7302, 1836, 15637, 9205, 12624, 12131, 13586, 6957, 2752, 2890, 10815, 4749, 12191, 12832, 7686, 1879, 10557, 4535, 584, 5318, 5114, 9017, 10456, 4691, 15071, 220, 5801, 3296, 11865, 11253, 4373, 15274, 14562, 2993, 1667, 12838, 3143, 5079, 14765, 11156, 5993, 4330, 3113, 3080, 2529, 2518, 13820, 12567, 14404, 10422, 2533, 10785, 10393, 9070, 5292, 6393, 7304, 3782, 15244, 6123, 3844, 12742, 14415, 12513, 6233, 7287, 9293, 11139, 3240, 5484, 14841, 4613, 2561, 5180, 3241, 15506, 5572, 7738, 15332, 12998, 7461, 12092, 13797, 10866, 7326, 6142, 12124, 13873, 8138, 9011, 15431, 5683, 11822, 11699, 11146, 12039, 570, 1797, 22, 5563, 10635, 11972, 2222, 9546, 2869, 6359, 2354, 3458, 14040, 4502, 2601, 9223, 11130, 11712, 14517, 8708, 5118, 15614, 9934, 3676, 3393, 9404, 10256, 3453, 15376, 15389, 11986, 3059, 248, 14065, 4488, 2400, 12876, 6546, 1627, 14295, 4212, 705, 14406, 3481, 8177, 1472, 8897, 1889, 12329, 9088, 1997, 5393, 14778, 11158, 1714, 6109, 15465, 3067, 11522, 12157, 9222, 9883, 2174, 2625, 314, 15565, 15405, 8361, 13851, 11118, 8454, 12256, 13772, 6251, 14780, 7627, 4451, 13315, 7177, 2559, 12002, 10732, 8105, 14584, 1556, 497, 2489, 5216, 10580, 16256, 15056, 4036, 704, 4068, 11314, 13350, 15395, 2755, 10319, 12380, 12554, 14862, 5821, 13715, 5015, 6280, 6415, 12235, 14007, 8984, 4242, 5034, 12328, 11210, 6395, 6382, 2401, 14524, 1079, 5436, 8963, 9587, 2371, 11536, 175, 9516, 12531, 11542, 12287, 3578, 11225, 12404, 10311, 1625, 1332, 616, 7595, 2563, 7077, 7581, 5522, 14672, 14569, 1444, 14551, 4344, 7344, 15663, 15308, 7414, 11938, 9543, 9272, 8898, 9380, 10042, 7356, 2991, 11170, 11758, 2667, 15445, 3278, 3048, 5642, 14261, 4034, 6248, 6605, 15132, 1886, 537, 4037, 8334, 7336, 5644, 12123, 134, 6443, 15784, 38, 4929, 8638, 4747, 12984, 3185, 3585, 9042, 3506, 5212, 13042, 1078, 2538, 13113, 12229, 2297, 1394, 493, 1296, 15933, 1615, 3583, 5697, 11848, 14063, 1580, 14646, 0, 10165, 10985, 7959, 3018, 14876, 14520, 2891, 15371, 8145, 2626, 15680, 1072, 6178, 10518, 10441, 7392, 6622, 6295, 1855, 13167, 2327, 8469, 15217, 14986, 10312, 1492, 9856, 6446, 471, 3005, 15374, 14947, 4639, 3310, 4556, 4389, 8478, 8471, 1538, 11746, 1006, 1672, 6700, 4721, 15812, 3845, 9759, 2841, 3839, 16066, 6182, 2588, 15729, 14736, 7402, 3450, 549, 1461, 109, 1333, 9110, 7943, 1303, 1664, 4622, 14748, 1349, 2920, 5632, 13558, 15492, 1717, 13183, 677, 13585, 3900, 5053, 8518, 2932, 1421, 11361, 7097, 14015, 2990, 14067, 11343, 5326, 4683, 7970, 1833, 2365, 14468, 5272, 9940, 3234, 12391, 5357, 9520, 8705, 16008, 755, 12473, 7197, 9326, 3775, 8545, 13935, 4794, 1226, 1980, 5002, 1985, 15261, 8206, 4939, 2197, 13571, 15750, 6087, 15755, 14335, 870, 6512, 14083, 5422, 12482, 4575, 15931, 2060, 14739, 15213, 5404, 15659, 1804, 16374, 13434, 8887, 8900, 5321, 15292, 4264, 2659, 2221, 8707, 9244, 7261, 10553, 1233, 10036, 1981, 6025, 12658, 12608, 13372, 11067, 8304, 15572, 11799, 9505, 15937, 12465, 7238, 1902, 13112, 9959, 5870, 13921, 11204, 7012, 2613, 5493, 1166, 3195, 10993, 5553, 10693, 14938, 13919, 11315, 14571, 160, 4189, 7714, 3205, 3325, 7505, 12515, 4436, 10653, 9727, 11422, 827, 12030, 7209, 4657, 4819, 7613, 127, 8308, 10452, 9690, 6657, 9199, 14552, 6081, 9033, 7192, 1348, 10159, 11226, 11285, 11168, 11632, 15631, 12502, 13401, 6196, 13367, 14781, 13073, 13626, 9243, 7037, 2983, 7990, 2216, 4923, 4420, 12980, 12635, 9336, 2422, 13745, 5708, 10982, 174, 11205, 16239, 2021, 5724, 8033, 7852, 15119, 13609, 6063, 12593, 4089, 16040, 13040, 15849, 4384, 13672, 10716, 387, 8568, 10258, 8749, 9157, 8504, 2127, 2725, 7708, 553, 452, 13385, 15789, 2431, 5805, 8848, 292, 9521, 8080, 11562, 5347, 6066, 3276, 6167, 11870, 1507, 13532, 14838, 343, 14942, 14452, 10850, 4969, 6631, 11707, 10262, 4602, 6192, 12458, 7631, 5721, 15205, 2454, 710, 10035, 5837, 16102, 1635, 6424, 13259, 7765, 9535, 2169, 15044, 2377, 11935, 13436, 13795, 5918, 2530, 2576, 10598, 13370, 2012, 8883, 12981, 15336, 14313, 3740, 4288, 1443, 10012, 13516, 10699, 8286, 849, 12760, 8149, 5902, 8384, 11145, 2705, 1872, 7662, 10503, 1918, 15842, 11968, 924, 3493, 12958, 15791, 10357, 12401, 14786, 15551, 6482, 5802, 4395, 11813, 8961, 349, 914, 12308, 764, 9087, 6051, 13991, 4598, 13874, 7977, 10623, 10583, 579, 7564, 5976, 3319, 16043, 13463, 12182, 15494, 11011, 10703, 11505, 12747, 1668, 7280, 4000, 8767, 3545, 10080, 15724, 3617, 2644, 2937, 11588, 14955, 6994, 7967, 11426, 8368, 7842, 14094, 4690, 845, 4668, 3491, 14012, 15751, 754, 6093, 5248, 897, 13026, 2782, 10420, 2783, 8429, 2956, 13270, 16265, 5137, 8366, 15268, 477, 12597, 10293, 10127, 10620, 4453, 8190, 3548, 12402, 15560, 13072, 2708, 6128, 15993, 2374, 13913, 3109, 2656, 11675, 7988, 2568, 7623, 11045, 15632, 7341, 14170, 14907, 745, 9562, 1812, 10805, 7530, 233, 8176, 15335, 9927, 1890, 6133, 276, 16381, 4697, 3930, 8360, 1004, 3334, 10429, 1340, 5516, 6981, 10983, 11534, 7043, 3637, 10193, 2728, 9309, 3167, 2695, 14306, 12172, 14370, 3398, 14820, 9407, 7749, 10344, 5624, 13642, 4138, 4766, 9862, 2597, 8396, 7476, 3146, 3297, 15201, 1630, 14210, 1033, 7024, 1880, 4438, 15241, 7139, 2161, 12676, 14087, 8933, 15599, 14545, 11762, 3035, 16052, 11528, 7141, 14497, 16345, 300, 4198, 7221, 13983, 9818, 15981, 10129, 444, 10205, 7782, 14215, 551, 5062, 9335, 9158, 7760, 8514, 9235, 15995, 10760, 12691, 10625, 7826, 4501, 13634, 1344, 2907, 1441, 7293, 6536, 4768, 14204, 14469, 16039, 4547, 14301, 366, 15477, 15955, 11735, 10793, 15610, 7690, 15320, 12555, 6184, 1571, 534, 8990, 8191, 11176, 10976, 15450, 3132, 5966, 13016, 6852, 11197, 11690, 10733, 13424, 6106, 690, 3586, 10848, 3815, 8185, 16119, 5011, 13748, 12134, 10567, 15554, 11767, 3648, 13602, 805, 3477, 16009, 9079, 1952, 15697, 15135, 7319, 6785, 5372, 13180, 14825, 30, 11520, 8354, 1316, 3532, 7417, 15170, 9976, 8865, 10089, 9500, 4029, 16094, 16323, 2526, 2800, 6548, 7022, 9898, 6111, 10060, 6855, 15369, 4292, 10532, 13941, 5088, 10164, 10304, 9266, 14333, 5846, 8807, 1190, 10110, 12883, 7248, 11961, 14546, 2611, 13830, 13536, 9458, 927, 1320, 13114, 4879, 4388, 487, 7049, 14760, 15079, 7199, 14701, 5788, 14407, 1397, 10687, 9402, 3850, 13622, 10178, 8407, 10497, 8846, 4131, 6061, 14856, 1659, 9267, 16243, 12551, 1157, 4055, 628, 11098, 8094, 12778, 12487, 8778, 12974, 11695, 5300, 4675, 8976, 16300, 16220, 4849, 15547, 5583, 14561, 11141, 12817, 1611, 14968, 11701, 6256, 3469, 925, 11081, 6525, 8750, 1374, 7237, 5575, 4916, 11809, 12166, 7230, 4854, 6332, 4806, 15484, 11869, 14112, 11499, 1285, 3875, 9024, 8628, 8680, 12241, 3237, 16073, 503, 2893, 15378, 8155, 12771, 3406, 4021, 7035, 2263, 8731, 13793, 88, 13801, 6086, 10747, 13832, 12864, 15641, 1350, 11391, 6753, 13429, 8695, 2460, 13804, 1310, 16360, 9593, 12929, 16127, 7983, 15600, 684, 16115, 15736, 979, 10085, 15035, 7562, 13059, 14852, 7283, 13396, 5877, 4248, 12136, 3460, 9066, 4733, 6040, 9557, 3602, 14627, 10204, 12911, 5444, 7054, 243, 5552, 3193, 2804, 8661, 15208, 14005, 15060, 5226, 14580, 10037, 9307, 8673, 4173, 12738, 9512, 14269, 8459, 10155, 11872, 7730, 11815, 4711, 1250, 14665, 12118, 10570, 12197, 14925, 4883, 12628, 11908, 555, 11512, 1062, 2133, 16313, 10296, 6962, 9130, 7629, 4753, 5737, 2409, 499, 3104, 997, 13567, 15245, 13915, 7878, 9622, 8071, 8156, 12089, 11495, 14425, 11398, 14726, 14070, 3375, 2229, 14317, 2443, 12965, 14361, 813, 8983, 3699, 14123, 10722, 4693, 14473, 4058, 1565, 4079, 2358, 9573, 8836, 12645, 10525, 6620, 8045, 9016, 1214, 7295, 596, 2896, 3226, 7289, 15976, 3870, 15757, 11, 10138, 3201, 11871, 2390, 1730, 5874, 14044, 7561, 12276, 7105, 7741, 12784, 4635, 10989, 10169, 10305, 6702, 9661, 4295, 14717, 16091, 5710, 4307, 2925, 3455, 5355, 15403, 6553, 11177, 6664, 8226, 12130, 14074, 6493, 9365, 8196, 9616, 8392, 330, 2827, 15918, 6758, 14685, 6831, 180, 10512, 3978, 2885, 4542, 16229, 3430, 8757, 1678, 12642, 9747, 10472, 15586, 4038, 11140, 13490, 1384, 11637, 2794, 12050, 15706, 3454, 15142, 4984, 12578, 6526, 3841, 856, 9517, 12511, 1228, 11458, 8633, 1433, 5447, 14531, 3688, 11233, 14446, 13499, 5340, 9085, 15091, 3542, 15690, 15775, 6763, 5533, 16156, 4917, 9586, 13901, 3768, 9804, 2295, 11863, 2429, 14024, 9865, 251, 13824, 14090, 10502, 14591, 12600, 14327, 11274, 10401, 4179, 2850, 6992, 14037, 10285, 11658, 4744, 4813, 7674, 14622, 1089, 10717, 2965, 14491, 14549, 7275, 1563, 16212, 6847, 14467, 7489, 13995, 13509, 5520, 10000, 6810, 14757, 11763, 14300, 8081, 3349, 14774, 3552, 9654, 5674, 15328, 1773, 14900, 13441, 4539, 15166, 5075, 83, 7409, 15065, 4060, 3401, 11851, 12648, 6768, 5822, 7398, 9442, 2527, 10820, 14829, 15542, 9465, 3051, 9249, 4655, 8584, 11155, 6523, 6766, 13097, 45, 13865, 2035, 13798, 8488, 1819, 16020, 5467, 11581, 1922, 8593, 1464, 2814, 15181, 10756, 2329, 943, 10154, 2378, 4211, 7475, 2084, 12863, 14189, 2417, 3304, 16294, 3521, 3250, 12904, 3861, 8960, 9346, 5512, 15057, 16169, 16171, 3957, 1224, 15627, 13664, 7264, 3468, 9259, 12081, 8664, 1791, 3188, 6777, 12428, 7798, 15967, 5346, 14373, 649, 4225, 7640, 11335, 2338, 13910, 8163, 14673, 10960, 8666, 11838, 12655, 11190, 8150, 5329, 3457, 2233, 891, 10224, 5863, 8891, 2933, 15252, 12802, 6124, 10855, 11380, 4269, 5408, 952, 7438, 7589, 9670, 16143, 10413, 2596, 2522, 2385, 5667, 14554, 8129, 78, 15302, 10067, 3031, 14540, 11491, 3260, 11462, 15185, 4232, 2969, 8229, 2690, 12318, 1940, 252, 11192, 5633, 3537, 10844, 3718, 15248, 2093, 5170, 12012, 43, 6566, 61, 558, 2283, 14030, 5529, 10854, 7324, 2562, 12539, 15800, 16146, 2194, 6889, 9758, 141, 4056, 9418, 10686, 6874, 396, 6624, 11291, 3906, 12753, 1203, 14059, 7540, 169, 14419, 5371, 5991, 4136, 3280, 10853, 11167, 8014, 11493, 4162, 3219, 9490, 13104, 11768, 5040, 371, 14138, 14496, 8256, 10440, 12782, 4002, 15490, 15878, 4603, 9874, 5841, 10403, 15081, 13288, 12485, 9813, 15795, 3591, 9974, 5963, 11485, 3471, 11322, 13676, 9749, 12693, 14830, 4631, 3840, 6437, 13981, 14239, 4615, 5411, 8131, 11318, 1099, 9471, 13720, 3610, 6422, 8284, 4499, 5014, 5441, 2227, 13770, 12823, 6618, 9414, 10028, 4678, 8722, 12228, 14741, 455, 14897, 9835, 15168, 11981, 3147, 2553, 11900, 12066, 5889, 9128, 2279, 6030, 15364, 15640, 461, 6830, 419, 1308, 2164, 14431, 5865, 5161, 9803, 4444, 8682, 4206, 16135, 3739, 6613, 15455, 3611, 791, 12536, 176, 7084, 3459, 3302, 16219, 13930, 1181, 2139, 13055, 1528, 7995, 4903, 9099, 11912, 1629, 12314, 7405, 1936, 3027, 13788, 8046, 15360, 13234, 8084, 6500, 2091, 4006, 11085, 200, 7902, 2861, 8269, 1194, 1186, 13596, 3616, 7109, 8904, 11079, 6858, 3417, 3435, 9852, 7429, 14066, 8526, 14311, 7351, 9987, 1284, 6413, 10246, 3722, 9242, 16297, 10509, 121, 12602, 484, 9060, 7583, 9822, 12966, 7532, 3696, 1481, 14225, 7421, 8101, 7368, 8812, 3476, 13482, 2554, 3049, 16322, 15396, 293, 9124, 15829, 6462, 15099, 11937, 14868, 5606, 14664, 8956, 5659, 12830, 11660, 10954, 9416, 8472, 15381, 542, 11832, 4490, 6951, 516, 2285, 4853, 8193, 2547, 79, 4876, 7106, 11124, 2573, 12962, 9310, 2717, 11120, 9362, 12406, 10568, 8087, 9886, 136, 14177, 6365, 14821, 11906, 11087, 13456, 11643, 4168, 8008, 8189, 14127, 15864, 15770, 4266, 3793, 8473, 15725, 522, 1876, 11191, 1372, 156, 9640, 4725, 8931, 2950, 12029, 2046, 15983, 9881, 10313, 4935, 12682, 13200, 3679, 9994, 3445, 8279, 2099, 12562, 8539, 10234, 13, 3181, 2304, 11747, 5514, 5319, 2214, 14194, 11648, 12667, 13211, 1390, 10896, 13471, 13621, 13866, 7316, 15634, 7033, 1430, 15767, 5761, 14892, 11766, 2807, 5229, 11288, 3395, 5495, 12307, 1447, 10812, 10233, 9794, 13002, 9364, 2261, 12198, 10449, 15497, 12729, 10542, 2272, 13445, 10063, 9907, 1734, 2457, 7956, 8830, 3186, 5268, 5278, 1262, 2310, 10379, 4261, 77, 9879, 11264, 9859, 664, 13041, 8808, 11595, 4496, 15414, 4558, 13550, 1321, 1991, 8997, 147, 10821, 14511, 8165, 714, 9744, 1601, 13313, 5565, 2280, 8868, 8762, 10376, 8371, 1132, 10944, 14364, 1264, 7314, 7422, 12582, 11117, 3595, 7488, 6396, 11750, 7873, 11236, 6112, 12737, 1490, 13773, 11220, 7374, 2282, 5868, 14973, 12899, 7469, 8803, 1084, 13195, 10628, 12425, 10555, 3863, 15914, 11941, 7312, 14136, 6423, 11077, 10381, 15307, 12629, 13833, 6929, 7948, 12239, 5820, 8067, 7176, 9846, 863, 13868, 11297, 16275, 15386, 10764, 10417, 5400, 3799, 5060, 12774, 8311, 13243, 9585, 771, 5899, 10206, 10158, 9460, 12162, 1884, 3243, 6701, 15766, 16379, 661, 10048, 13731, 14253, 7888, 2151, 1234, 9973, 4732, 2159, 3497, 6745, 14606, 3948, 5064, 9455, 8142, 2471, 10447, 4545, 8954, 14857, 1990, 7113, 10056, 4026, 12525, 4321, 15203, 7010, 2087, 15368, 6174, 6982, 12521, 3938, 15615, 9620, 14836, 3575, 1474, 3162, 795, 7451, 1569, 6456, 10647, 13174, 11663, 5487, 11609, 6999, 14557, 2762, 4372, 15977, 4296, 823, 10857, 6134, 12062, 3653, 14285, 6880, 3961, 15683, 9572, 7067, 5886, 4719, 15753, 12537, 15228, 13566, 5451, 6457, 9231, 16195, 10734, 758, 15884, 8847, 4510, 7254, 6678, 1774, 13483, 7628, 13894, 6241, 1356, 10398, 10581, 11546, 2020, 9306, 1903, 6486, 2808, 2447, 2859, 11352, 13336, 1352, 10260, 9602, 14566, 6314, 11913, 618, 9217, 16356, 1574, 7133, 746, 13236, 5600, 6339, 10024, 6784, 11333, 2157, 15866, 10054, 11354, 415, 6726, 4649, 8684, 5182, 6205, 3895, 10180, 15357, 8312, 1720, 2623, 8596, 10810, 6247, 6725, 11902, 10196, 2190, 1249, 9588, 2608, 9327, 3480, 4758, 10870, 10282, 8355, 12102, 14670, 13084, 2451, 9701, 68, 8195, 6591, 5085, 8249, 2862, 8051, 2410, 922, 10354, 6786, 2381, 1592, 5138, 7867, 14077, 2153, 9841, 245, 15846, 12400, 7204, 14244, 286, 9944, 3317, 10112, 2293, 4523, 14314, 1232, 3102, 15951, 9545, 3929, 3251, 1752, 5999, 3944, 6817, 739, 2275, 475, 402, 7121, 9431, 8070, 9069, 14614, 10618, 6960, 8147, 8160, 11836, 1906, 9397, 13518, 13479, 9820, 5271, 3222, 5783, 177, 5840, 265, 13764, 2155, 11825, 2844, 2504, 11783, 1424, 11055, 8186, 6417, 5297, 6581, 1513, 14923, 2640, 14762, 1976, 6201, 679, 8073, 8220, 14014, 6432, 1386, 6316, 11923, 12293, 15373, 2290, 6309, 1766, 4140, 1269, 16176, 6294, 16105, 12815, 6220, 14916, 3563, 9971, 4530, 9408, 6666, 1362, 11638, 10424, 5995, 44, 8430, 11306, 3050, 9287, 8953, 13357, 15107, 15309, 13587, 14621, 33, 14705, 9942, 5762, 2966, 10736, 13326, 11974, 1289, 13196, 14310, 2769, 10840, 4100, 12300, 1746, 775, 10350, 3755, 10941, 817, 8077, 13752, 7467, 7576, 1327, 7658, 657, 12719, 4605, 6774, 9354, 10606, 4667, 6154, 9903, 5016, 8994, 6902, 11885, 4351, 14102, 6846, 8873, 13789, 1853, 6607, 6976, 55, 9799, 16299, 8877, 217, 8871, 10922, 8627, 3899, 12766, 7363, 5532, 1716, 16369, 2300, 1674, 1848, 5388, 9010, 15264, 10061, 1499, 14689, 4226, 7332, 7129, 1354, 10479, 2028, 7660, 2477, 1414, 9343, 6459, 10045, 2439, 5209, 6849, 13008, 6058, 5804, 7978, 5189, 9152, 10477, 9637, 991, 4431, 7792, 11756, 14619, 1735, 12117, 3145, 181, 2830, 10750, 4493, 8726, 8215, 14543, 6193, 2017, 11063, 7707, 562, 12061, 1517, 11574, 9703, 828, 14747, 4534, 13461, 2524, 5751, 953, 13699, 13681, 91, 7364, 8278, 8533, 2287, 7058, 6918, 5417, 6829, 9215, 12431, 6460, 2838, 9061, 13076, 4281, 3100, 780, 15425, 11889, 16124, 6593, 14256, 8468, 6743, 2109, 2819, 5327, 13569, 6002, 6904, 6041, 14752, 2323, 740, 6021, 5643, 14799, 9449, 6824, 6908, 10543, 15752, 10331, 6077, 15176, 6379, 13467, 5389, 7896, 8341, 4074, 6242, 3315, 9161, 1428, 11732, 9922, 14793, 12920, 15359, 7922, 8420, 15462, 13145, 7655, 14588, 13007, 760, 10839, 536, 5619, 9291, 10216, 7571, 1426, 7483, 4900, 15897, 11874, 9065, 3673, 8446, 16097, 6325, 10762, 6531, 9969, 12622, 4238, 12364, 4714, 8013, 7115, 16260, 15879, 1298, 8406, 10582, 12825, 11119, 9826, 8169, 9210, 10767, 14128, 10946, 608, 8246, 3097, 14982, 6577, 2124, 434, 5620, 14593, 4175, 12365, 11918, 5745, 12792, 6898, 14320, 6311, 16153, 10766, 10589, 3704, 14304, 5325, 8338, 14935, 14704, 11221, 14400, 1942, 9595, 12656, 8103, 11979, 8649, 14743, 14645, 14246, 2178, 3910, 15626, 15998, 14782, 12757, 11283, 13725, 11573, 1802, 14274, 8280, 1324, 2750, 16302, 840, 12620, 12478, 9850, 4078, 605, 15440, 837, 14548, 14208, 7774, 3449, 1503, 8301, 12718, 10508, 12049, 14984, 3825, 1621, 13364, 15339, 1413, 5368, 13231, 2768, 3909, 10300, 10145, 10688, 3584, 13997, 13645, 12347, 3738, 12375, 13411, 12032, 7568, 8626, 5711, 3590, 12265, 1322, 10501, 527, 2466, 11893, 2023, 15049, 1204, 12018, 14771, 11126, 446, 4892, 10663, 8534, 12649, 14262, 2876, 2739, 8998, 34, 2050, 7529, 5228, 13829, 9610, 2811, 11790, 7152, 7702, 9146, 6861, 12069, 11507, 10819, 271, 10998, 15358, 11571, 6161, 7087, 13491, 824, 16063, 4659, 15444, 7891, 59, 14436, 3816, 1326, 6020, 11748, 5588, 1252, 7207, 6648, 5929, 15011, 766, 12227, 7735, 3620, 14487, 14596, 7949, 11439, 4090, 15514, 3498, 5904, 12915, 2959, 5086, 5506, 14287, 5726, 13903, 9284, 3810, 8009, 2757, 6935, 10931, 16336, 3490, 5238, 9589, 2156, 611, 6327, 12799, 9068, 16193, 6503, 14079, 559, 2677, 7397, 9997, 15984, 1471, 5224, 15828, 13079, 5018, 348, 6667, 8798, 10673, 1575, 2631, 7094, 4505, 9980, 2202, 9491, 13543, 7056, 10202, 14150, 11753, 5456, 12383, 613, 4808, 16172, 4811, 606, 14855, 3631, 8111, 7232, 4971, 14180, 1510, 9072, 119, 2320, 6570, 2985, 8281, 2895, 13989, 5545, 12994, 1518, 15859, 1306, 9746, 4720, 15613, 2556, 8018, 6934, 15126, 8856, 7984, 5490, 71, 5429, 13335, 7727, 2455, 13939, 4570, 6267, 10416, 9005, 7308, 8672, 1197, 7555, 4361, 11248, 15413, 1261, 14600, 13163, 3314, 11970, 12906, 9716, 15629, 7598, 10191, 4787, 11529, 12005, 3880, 11303, 4606, 13753, 2049, 9695, 8796, 11853, 6592, 441, 9888, 13858, 9427, 3939, 14512, 11859, 12626, 13098, 16224, 90, 14399, 14422, 10356, 2436, 9276, 7574, 6660, 5414, 3332, 15728, 3159, 10682, 7839, 1859, 11313, 12466, 2356, 934, 945, 8375, 9325, 12177, 4662, 11892, 6477, 14867, 12978, 16099, 8108, 9227, 7895, 92, 3326, 8024, 6299, 394, 5663, 3520, 95, 15230, 14483, 15980, 7427, 6919, 12156, 2978, 13158, 3465, 9742, 9916, 10075, 12163, 3849, 9549, 2376, 5165, 10882, 857, 8109, 14964, 14928, 14417, 12953, 14764, 6203, 6868, 15845, 6397, 11549, 3292, 29, 12313, 10718, 15370, 571, 769, 2210, 11820, 7827, 3150, 12209, 4109, 16069, 1633, 7269, 11834, 14499, 11615, 1239, 4583, 4863, 16042, 1470, 5144, 7070, 9472, 11801, 9160, 5932, 244, 3233, 11896, 2650, 4153, 10079, 2240, 15840, 1469, 3923, 13277, 14626, 9757, 15165, 8295, 6100, 5496, 11572, 4503, 6686, 4150, 539, 15719, 4790, 4437, 6539, 10375, 8782, 4650, 13612, 16355, 11755, 14644, 4353, 11152, 6923, 12526, 7907, 5041, 11262, 7020, 8184, 12263, 672, 11194, 622, 9641, 4341, 2231, 3977, 7705, 2986, 13943, 5127, 12610, 8724, 299, 2314, 5808, 6609, 3692, 6107, 16055, 15665, 3257, 11410, 7318, 13703, 2070, 6278, 7213, 3011, 1595, 3560, 1338, 1590, 940, 14884, 9474, 11545, 4244, 16316, 10225, 7500, 11966, 16167, 4070, 6910, 5725, 5689, 10862, 508, 8337, 4628, 7799, 6065, 10506, 6804, 4769, 15433, 9519, 4786, 2947, 15430, 3230, 4348, 11527, 5491, 1742, 8507, 6740, 10859, 3289, 8646, 10921, 9725, 4500, 193, 14155, 14276, 6183, 8521, 10328, 7653, 6633, 4974, 9261, 2268, 859, 6597, 14988, 4229, 14076, 16162, 6692, 6101, 16147, 8447, 355, 987, 2904, 6194, 9895, 9790, 7687, 15643, 10920, 6200, 5658, 3259, 6136, 774, 7746, 15232, 16181, 3345, 11800, 4992, 10975, 11393, 12705, 6812, 10128, 631, 15030, 1579, 16341, 13807, 14967, 10966, 12927, 12796, 7603, 576, 10874, 3829, 2658, 12363, 1177, 170, 660, 1896, 4993, 2361, 12296, 3892, 16046, 14259, 2122, 297, 2543, 7531, 12193, 14412, 8264, 11502, 7979, 7045, 4345, 3169, 15146, 9731, 3194, 639, 6579, 10577, 9218, 2835, 11685, 11110, 11526, 6543, 12903, 3632, 8314, 5273, 10548, 9667, 3098, 6088, 2044, 14605, 9056, 5478, 9906, 2360, 8491, 1725, 7219, 10301, 6412, 9254, 377, 10645, 12362, 4019, 6972, 6661, 12639, 6871, 9444, 8893, 3888, 1862, 6656, 9552, 5699, 6169, 4286, 178, 4217, 727, 15086, 15296, 1578, 12045, 670, 6140, 10095, 8824, 13784, 3628, 8100, 4665, 11338, 15733, 7856, 14602, 4713, 4528, 8930, 4397, 7148, 12498, 11058, 11228, 9893, 14567, 16233, 5729, 11577, 3716, 4403, 3531, 2545, 13018, 2671, 11579, 11563, 13936, 11754, 12964, 5695, 1080, 7399, 1118, 8134, 14017, 15356, 13251, 9919, 14054, 9285, 15899, 11413, 4630, 12211, 15667, 10185, 5247, 1025, 13757, 2411, 9515, 16168, 13264, 10572, 6669, 13514, 14219, 6346, 15548, 8748, 9529, 15344, 11920, 7666, 4881, 1883, 13674, 15894, 126, 5621, 8791, 15682, 7621, 16089, 6114, 5875, 9038, 2115, 2738, 5145, 6840, 4121, 2775, 8078, 2384, 9238, 13598, 1044, 15573, 2453, 8209, 3206, 3216, 5219, 11129, 15193, 13616, 10406, 7855, 11990, 13741, 12448, 6897, 12319, 11860, 11048, 5063, 6095, 9811, 57, 5043, 6281, 4922, 980, 13208, 11311, 10275, 11163, 5845, 6483, 5511, 6837, 12623, 8179, 7151, 9763, 11366, 12110, 1970, 6399, 13058, 3735, 11953, 8004, 10167, 9420, 14556, 1618, 14019, 3054, 4263, 12621, 4145, 12516, 6026, 4315, 12769, 12556, 1466, 12393, 8944, 4215, 16081, 15508, 14603, 722, 13594, 2047, 11612, 5641, 13162, 1584, 3443, 5358, 8510, 14118, 15726, 3213, 1069, 4940, 3772, 7474, 8208, 3041, 1438, 10579, 298, 538, 13498, 13776, 789, 875, 10330, 103, 5160, 15746, 7916, 2018, 10624, 5314, 9755, 10875, 2030, 6776, 9985, 4852, 4396, 9278, 3533, 12961, 7036, 3359, 12165, 3865, 1399, 8677, 13477, 2223, 14541, 971, 8143, 3064, 7769, 11744, 4653, 14272, 10845, 1398, 7135, 5945, 8825, 7740, 2829, 6541, 6928, 7057, 12694, 2879, 1899, 11533, 14711, 6135, 11519, 9526, 9073, 735, 14518, 15498, 6542, 13719, 7950, 4142, 9433, 2116, 7577, 10491, 1106, 3927, 14911, 6464, 9560, 11921, 9798, 13848, 7182, 12944, 15190, 6438, 9693, 1127, 6713, 1775, 2834, 8635, 1858, 8319, 1391, 14368, 2751, 1792, 15243, 1094, 13047, 11340, 13001, 11359, 12800, 2393, 14270, 14385, 5997, 3351, 3832, 10632, 5705, 5003, 7572, 13265, 4349, 9198, 8945, 12701, 11980, 10999, 13540, 3814, 9982, 6596, 8173, 15314, 1012, 15387, 10787, 5245, 2373, 5855, 3897, 14700, 16349, 16370, 6675, 1606, 13252, 14761, 11304, 14915, 443, 2976, 5629, 8410, 9468, 10223, 2033, 7682, 18, 894, 1008, 1953, 5854, 1608, 982, 4174, 7905, 3796, 5494, 7048, 16061, 4845, 2187, 12938, 11567, 7934, 3196, 3747, 13338, 15991, 699, 9258, 9178, 3894, 11268, 282, 10792, 14777, 9441, 13037, 12105, 1049, 9049, 10927, 11552, 3509, 1873, 4898, 13958, 833, 10534, 5798, 11018, 2832, 9342, 9386, 10545, 12286, 16131, 16235, 10033, 2821, 1637, 2430, 6878, 8180, 12095, 9697, 10522, 6367, 2714, 691, 13528, 13324, 14434, 11842, 6427, 10478, 15354, 13888, 12898, 10880, 12273, 11830, 316, 13319, 720, 10111, 1864, 2321, 12808, 14904, 10115, 5849, 1838, 6014, 2336, 2633, 5753, 4157, 12251, 5546, 7240, 8828, 1638, 14085, 14279, 6405, 12468, 15003, 5315, 4550, 6833, 10251, 7281, 3565, 1986, 6947, 4706, 1971, 15529, 3564, 1543, 6643, 13090, 5275, 7775, 878, 15624, 8056, 13081, 13086, 15679, 8117, 3843, 280, 1757, 6263, 6557, 2647, 12889, 11133, 3562, 11404, 10910, 12942, 1054, 1051, 7276, 16186, 3606, 4748, 2806, 7743, 1680, 501, 357, 5759, 5971, 904, 10761, 4527, 8240, 8437, 15817, 3598, 5294, 12004, 14902, 11705, 10369, 14022, 7329, 16354, 2789, 5504, 14501, 13146, 9707, 5513, 1581, 7837, 779, 10751, 4316, 10827, 14046, 10898, 5838, 7296, 8986, 13972, 437, 10228, 7023, 16257, 721, 1589, 2412, 15647, 5900, 8409, 1259, 4096, 13392, 3806, 7534, 14803, 8815, 14763, 5344, 6082, 7131, 4872, 2077, 10644, 12214, 11982, 14057, 16103, 10616, 4759, 2005, 10431, 10656, 7823, 433, 11645, 13019, 3069, 13639, 9174, 1794, 3175, 11328, 2117, 9623, 7228, 1888, 2260, 16148, 5241, 11503, 1282, 4255, 14192, 5045, 206, 7468, 7642, 11387, 10935, 172, 11582, 15409, 6372, 14116, 4896, 5677, 9797, 11010, 9718, 479, 4848, 5676, 7103, 12346, 6245, 1161, 9634, 13964, 12220, 9709, 16025, 12096, 8581, 10680, 4084, 3261, 8495, 9945, 2972, 1170, 4597, 3374, 9785, 4722, 15092, 6993, 12119, 14142, 15004, 2855, 2027, 13580, 2394, 13144, 7065, 2217, 15638, 12505, 5554, 862, 6741, 13419, 7502, 14058, 13148, 8544, 16198, 12439, 2473, 5235, 10987, 839, 4557, 15253, 1317, 6799, 7790, 11745, 15703, 9133, 5579, 13423, 8559, 5541, 5988, 3120, 1840, 3952, 215, 10860, 8144, 9902, 5056, 1831, 11345, 1690, 3582, 10163, 459, 6099, 7835, 10800, 15148, 15285, 5505, 13473, 10198, 13955, 5320, 11237, 8659, 5270, 15671, 3811, 9393, 12206, 15652, 1423, 3753, 15122, 6685, 14389, 1359, 9550, 1799, 1445, 14405, 5445, 1487, 9172, 3664, 13882, 6222, 9619, 9193, 4210, 3084, 1102, 6232, 8035, 11316, 8348, 4840, 7449, 15718, 1695, 11195, 2583, 7348, 15943, 6283, 14746, 4981, 10757, 15333, 4399, 6277, 8739, 10558, 11332, 15034, 3277, 3291, 13404, 8487, 5187, 10025, 12538, 9467, 4902, 2089, 11154, 14874, 15968, 959, 13861, 8503, 13802, 11559, 3446, 695, 2052, 8057, 12225, 15129, 37, 10032, 13934, 8273, 3879, 12210, 15826, 438, 1379, 4287, 15674, 11994, 7172, 15240, 2485, 6004, 6973, 4724, 8413, 16098, 14438, 12575, 7330, 8002, 7923, 11193, 8513, 12450, 16016, 13388, 5354, 6389, 16303, 14586, 2126, 14185, 16088, 13089, 15743, 284, 6820, 7941, 2250, 4592, 3379, 12289, 4533, 3154, 1246, 2316, 509, 9224, 2392, 12681, 885, 10961, 4065, 10002, 7801, 968, 4953, 7648, 12666, 3878, 10748, 11438, 1462, 1502, 7966, 10825, 14350, 9632, 9439, 5194, 12613, 8029, 14813, 10373, 3168, 13320, 3092, 12553, 16227, 8258, 14135, 13525, 14252, 12141, 7586, 11302, 7100, 7706, 14648, 15788, 11263, 10494, 14199, 2955, 8031, 15031, 524, 11679, 10943, 6893, 8588, 11362, 14200, 8119, 11738, 14598, 5960, 717, 389, 12633, 3858, 13365, 15059, 5637, 4479, 3570, 6603, 2391, 10970, 10770, 8489, 9528, 11222, 4113, 3405, 13455, 15740, 10784, 15012, 13531, 7689, 8523, 10885, 13240, 11672, 8774, 7198, 8768, 10213, 7807, 15522, 13684, 16045, 2144, 13560, 4177, 1313, 4222, 9053, 6696, 11621, 9035, 12449, 9503, 7492, 3802, 3360, 2730, 702, 12260, 9598, 3444, 14847, 6588, 3661, 13474, 10310, 3308, 14687, 328, 15895, 13233, 10230, 3089, 1612, 15397, 9885, 6778, 11071, 16159, 4180, 12108, 4204, 5032, 14131, 5887, 13149, 744, 7292, 3128, 10883, 6384, 2119, 10526, 3242, 5618, 12885, 12740, 3529, 10211, 12662, 7802, 6903, 7748, 4476, 10176, 15735, 11890, 4027, 11794, 3002, 4955, 5452, 12579, 6617, 10654, 2795, 1128, 11948, 5707, 13527, 15449, 11722, 1679, 12245, 14073, 15973, 3928, 3809, 15854, 13256, 7301, 1086, 2948, 13535, 8456, 6573, 14140, 4555, 5123, 310, 1689, 6997, 5931, 4513, 10259, 926, 16225, 5342, 13809, 11121, 8640, 12557, 13287, 5305, 9262, 3551, 6939, 11159, 2066, 10493, 11249, 15221, 11501, 4184, 12841, 4337, 1934, 13095, 14842, 7038, 4241, 3135, 8639, 5543, 16032, 3303, 13638, 16373, 7582, 7470, 16056, 14680, 495, 11880, 9313, 1383, 16121, 2101, 5646, 2617, 15761, 14660, 2003, 12854, 2934, 1748, 9750, 403, 4963, 2615, 8027, 3426, 10877, 9840, 6017, 14864, 6887, 15552, 10735, 6171, 15289, 10034, 5526, 8764, 2013, 14616, 10146, 5105, 7441, 10074, 7117, 14972, 6699, 5852, 13617, 4163, 11150, 13916, 7879, 14992, 12433, 12888, 4585, 15009, 4265, 6407, 13654, 5134, 13454, 8411, 13850, 10802, 8154, 5083, 11796, 5096, 1378, 5656, 12783, 2364, 1593, 4169, 9868, 14130, 11915, 609, 1527, 9330, 9112, 3751, 6640, 12506, 1475, 3544, 5203, 3641, 12750, 7501, 8442, 11696, 5081, 15699, 15732, 12900, 8126, 14371, 11053, 6410, 4119, 9464, 4182, 13440, 2286, 8214, 7347, 9106, 2880, 5207, 3685, 14367, 13951, 15771, 7649, 4827, 4024, 7019, 5188, 2564, 1697, 2878, 10255, 2493, 12479, 12999, 15038, 14516, 3884, 2740, 187, 6470, 13187, 4647, 8937, 12302, 5712, 14353, 1893, 15940, 9933, 12133, 2176, 15672, 6506, 3022, 1511, 10604, 8181, 14330, 4836, 9582, 8283, 5691, 1459, 12026, 8611, 15982, 13561, 9303, 13842, 4950, 12546, 4356, 14258, 5973, 14985, 6729, 14486, 14341, 8541, 4928, 5499, 15852, 3403, 2299, 11209, 13415, 4428, 10794, 12023, 1702, 15786, 7811, 8613, 1582, 1189, 494, 10292, 15528, 1312, 5473, 7217, 14402, 8277, 3915, 10072, 7720, 8654, 11261, 600, 8037, 15792, 11450, 6538, 14392, 12895, 1263, 13845, 3761, 13653, 5559, 4207, 12048, 4750, 8965, 1497, 7173, 16170, 7955, 3736, 2843, 4421, 4195, 5764, 6688, 8819, 1663, 14917, 2706, 8580, 8547, 13927, 11211, 13969, 14380, 4508, 10184, 9860, 2680, 3126, 6717, 7594, 11939, 3217, 12997, 7677, 7550, 14941, 11684, 11839, 409, 5492, 13387, 5748, 8346, 11733, 993, 2569, 15254, 13437, 250, 11904, 13150, 5531, 13172, 3955, 9476, 12634, 13847, 413, 14703, 6736, 8555, 12665, 11216, 11909, 10370, 5260, 14028, 12752, 11128, 7609, 1029, 11433, 502, 13349, 4809, 3580, 14010, 9726, 15008, 13929, 5042, 9212, 759, 15250, 3510, 6535, 9233, 9046, 10958, 16101, 10660, 14343, 7407, 2068, 2745, 7410, 12765, 9381, 6495, 1867, 1954, 9340, 2406, 7593, 3437, 16199, 7460, 11464, 7499, 6357, 6454, 12017, 7736, 13968, 7650, 173, 15873, 15692, 1392, 4293, 15303, 10903, 2007, 435, 12891, 13300, 8663, 8113, 5432, 5912, 73, 9606, 8759, 16237, 11531, 1058, 10714, 9220, 7752, 6148, 16332, 5098, 3352, 11576, 8023, 7980, 2673, 4934, 7954, 5640, 981, 456, 13103, 5780, 1178, 709, 6296, 6108, 12561, 1116, 1676, 237, 10119, 3851, 9559, 5717, 4801, 436, 2404, 11802, 16350, 2629, 14429, 512, 12736, 9422, 2882, 10797, 7737, 13648, 4080, 14226, 5604, 16251, 797, 6899, 4905, 15100, 12986, 14375, 2622, 6641, 3593, 15040, 468, 14788, 902, 9339, 7841, 3021, 4085, 12269, 9312, 10640, 11460, 10659, 16240, 3812, 12687, 1302, 6324, 6604, 11346, 12773, 13750, 546, 5061, 5830, 12471, 4601, 14332, 3678, 6119, 50, 6434, 7703, 3354, 13122, 12280, 8040, 2686, 14987, 8583, 3010, 2267, 2968, 1309, 13000, 8065, 1205, 12295, 1245, 15160, 15114, 12303, 1030, 8981, 9655, 466, 7027, 10384, 12709, 13765, 5550, 15885, 6505, 7095, 14515, 332, 5103, 5523, 8049, 2621, 3798, 10939, 5734, 6406, 5795, 3960, 3368, 14160, 11386, 4999, 2092, 8702, 13062, 9609, 10670, 8043, 10238, 11480, 1240, 13870, 1210, 12333, 10286, 12717, 8863, 1192, 8543, 1534, 14612, 9333, 11734, 13391, 14954, 4699, 15020, 13693, 16279, 590, 16155, 8172, 5858, 949, 15143, 3149, 12127, 15963, 8021, 12353, 4818, 5440, 2723, 8201, 8466, 8615, 7345, 1692, 2006, 10728, 9692, 12946, 12918, 2032, 763, 13458, 11592, 14108, 15835, 13116, 8330, 204, 8982, 10070, 13124, 361, 10220, 1885, 2537, 21, 9869, 4312, 11814, 5507, 1060, 6668, 1909, 16311, 9897, 2770, 8827, 11266, 5286, 14229, 2964, 4386, 10515, 8399, 8072, 12369, 13689, 7659, 4559, 14509, 12082, 8594, 9983, 14107, 2284, 8802, 1286, 8697, 3093, 13136, 7854, 10212, 12189, 5860, 13813, 135, 5786, 5611, 2398, 10690, 3587, 383, 14111, 6110, 9809, 14068, 10415, 10695, 5720, 3643, 3803, 2523, 8427, 15259, 12504, 15902, 5983, 12173, 3748, 4799, 13618, 2578, 6414, 13331, 5982, 16021, 11539, 15865, 2271, 15517, 11617, 7026, 16288, 10740, 5718, 4354, 5549, 13667, 13863, 11112, 1610, 342, 2237, 16339, 14728, 11099, 5817, 9361, 3189, 3197, 13857, 2446, 6961, 5609, 9584, 15825, 507, 12810, 1071, 11247, 10316, 14657, 6602, 15153, 11996, 8742, 5052, 9732, 11342, 12322, 12670, 5732, 15406, 1951, 14535, 3153, 7477, 621, 4770, 1651, 12813, 9518, 3137, 8494, 12973, 16267, 2746, 4976, 4743, 14861, 918, 4156, 14807, 6674, 15657, 10592, 12653, 10126, 983, 7170, 3826, 14205, 6521, 8978, 11086, 9631, 10485, 2234, 16187, 13297, 10798, 15156, 4780, 7068, 12423, 6516, 4726, 15084, 16118, 821, 7268, 12337, 11992, 4118, 11492, 6102, 12233, 12125, 211, 391, 12614, 11858, 10473, 1650, 13318, 10725, 10556, 11131, 6463, 5159, 6237, 6642, 12661, 9583, 5225, 3831, 6886, 13480, 8869, 4600, 11689, 12185, 1657, 11568, 12672, 14883, 8260, 13706, 820, 11189, 3771, 231, 2368, 14047, 1358, 2923, 14241, 3414, 1550, 11390, 12785, 4822, 3638, 9192, 3781, 11477, 9075, 3384, 4933, 6497, 8964, 11165, 14158, 6826, 4141, 674, 4368, 10726, 9143, 3725, 3191, 912, 9023, 7482, 15342, 13022, 3601, 12627, 13281, 15162, 6202, 6473, 2674, 10484, 8006, 15293, 12572, 1495, 3727, 14139, 15765, 14439, 15236, 5232, 13759, 666, 2572, 2889, 12085, 1604, 13855, 15, 114, 11769, 14383, 2646, 9533, 13520, 3942, 11770, 10114, 9626, 12080, 2397, 347, 3306, 12419, 2884, 9180, 7445, 2200, 16051, 15154, 2458, 13914, 12100, 13625, 1393, 10361, 6694, 4507, 2367, 10215, 2513, 16314, 4314, 8417, 11339, 4081, 15206, 11926, 11594, 5878, 972, 11444, 15324, 8223, 550, 593, 13212, 8402, 10513, 3203, 15437, 1699, 10162, 2995, 115, 8923, 2784, 7391, 9618, 10564, 5266, 1485, 9650, 3859, 14683, 10891, 12843, 4194, 1330, 13925, 6791, 3039, 6836, 5434, 3019, 12704, 2944, 9741, 5672, 7259, 2196, 16004, 7220, 6545, 14227, 279, 4562, 13597, 3791, 7432, 3719, 12352, 4214, 3633, 2096, 8746, 9095, 6290, 13581, 7042, 7076, 15593, 5333, 4958, 9308, 5375, 7311, 13614, 11442, 13224, 10803, 7370, 12972, 5442, 7637, 16200, 2868, 11136, 6658, 7403, 12054, 3229, 14331, 896, 9900, 12910, 4201, 2312, 5258, 6746, 3099, 2712, 7251, 11803, 10363, 6652, 12270, 14565, 9008, 1467, 10768, 15722, 7247, 14133, 6924, 6975, 15436, 5981, 16104, 1927, 13481, 1223, 9077, 15350, 11308, 12075, 6270, 9935, 3742, 11180, 2476, 3959, 782, 6243, 7284, 11178, 9894, 10093, 578, 7566, 7874, 8698, 1478, 7780, 14290, 9931, 16234, 2479, 781, 3342, 15116, 13800, 490, 11654, 11441, 10231, 6488, 4328, 6047, 11936, 14494, 4980, 9774, 7193, 12884, 6143, 14106, 14173, 2395, 3886, 6584, 15633, 11669, 7940, 8842, 4176, 15687, 8966, 7911, 4268, 5500, 11844, 10737, 15234, 2505, 1715, 1065, 13492, 9204, 8917, 5293, 3656, 14478, 15231, 808, 2678, 5709, 185, 11232, 15000, 2064, 5323, 12332, 12991, 12801, 8826, 5791, 16012, 2086, 4251, 14278, 8738, 1225, 1908, 1138, 6537, 13013, 14149, 1739, 8026, 8290, 1613, 6857, 5898, 5366, 1387, 4579, 4642, 15353, 15620, 14174, 9487, 7416, 4359, 8605, 6565, 2264, 4660, 15375, 8890, 12969, 6162, 6115, 4045, 15851, 5744, 9941, 3329, 14479, 15855, 12496, 6073, 5662, 162, 8834, 7498, 14041, 11201, 15301, 6552, 13909, 6035, 9756, 12215, 12232, 6945, 9286, 10003, 11976, 12668, 7800, 13952, 4906, 12414, 14585, 14770, 1647, 5100, 6941, 6449, 6240, 5961, 9954, 14305, 2162, 4687, 15598, 7791, 13280, 3060, 7189, 9812, 9825, 4847, 4236, 7853, 4796, 2744, 14595, 3000, 12071, 470, 14124, 15496, 9084, 8376, 13938, 9484, 12258, 3984, 2586, 9395, 11325, 10366, 13779, 8668, 12930, 4738, 6152, 2610, 518, 6340, 15731, 1892, 9221, 15650, 15438, 15601, 11964, 4031, 14995, 9908, 6229, 10239, 9485, 7377, 10617, 8322, 15783, 3463, 15256, 8076, 7597, 8644, 3187, 7673, 6373, 15255, 8955, 3142, 10490, 8884, 4756, 13452, 15837, 8793, 10130, 16024, 4962, 8395, 13610, 13620, 6342, 5807, 9497, 9323, 9705, 12338, 8860, 14148, 12598, 15869, 14362, 14427, 8919, 10232, 11977, 16053, 14036, 14101, 13248, 4072, 11823, 5574, 14583, 11381, 4432, 10907, 10135, 10719, 11213, 2903, 2427, 6253, 9788, 11107, 6796, 12304, 10799, 2205, 10533, 13740, 13011, 8265, 1724, 1334, 143, 13717, 1059, 10197, 5616, 14727, 14814, 7235, 380, 449, 3247, 2071, 6411, 1185, 2941, 2137, 11122, 14870, 3881, 12317, 12591, 10343, 4837, 11587, 4869, 13869, 3210, 14709, 3428, 6504, 14168, 9920, 11713, 3294, 3353, 12976, 13735, 14798, 5262, 12943, 4347, 6487, 7771, 11109, 15355, 2540, 13631, 6394, 14437, 7820, 12354, 15625, 5645, 5773, 7507, 11875, 8916, 7503, 4016, 9131, 3649, 9081, 5477, 8683, 15330, 15623, 11785, 12399, 7286, 11927, 5073, 6055, 1818, 7162, 8405, 935, 14051, 10681, 3125, 4050, 10967, 3745, 10458, 12409, 11024, 302, 8328, 12292, 13215, 16215, 7450, 9149, 3912, 8358, 5888, 9849, 11474, 8274, 10077, 12033, 2864, 9662, 7350, 10253, 9461, 6137, 3382, 4717, 5766, 1999, 14845, 12877, 10183, 15646, 2736, 8316, 222, 5176, 11349, 2848, 7005, 14023, 9911, 2337, 11483, 9555, 1109, 5183, 9290, 14060, 102, 15295, 2349, 6946, 4893, 7710, 3199, 9966, 12699, 10078, 8747, 12922, 14898, 7716, 13584, 14382, 8988, 13362, 11270, 16026, 14346, 1789, 4489, 3017, 11240, 6478, 14088, 4988, 10172, 6303, 14336, 3613, 13886, 4409, 10065, 14663, 8599, 16295, 3030, 6921, 16049, 2224, 13269, 8687, 604, 4775, 16202, 7448, 8003, 14816, 10055, 9456, 12101, 12486, 7758, 15971, 5570, 5556, 11374, 7180, 12533, 10125, 6755, 2873, 10334, 11849, 10368, 5539, 14720, 3338, 2440, 3339, 13771, 10123, 13332, 7227, 15830, 11408, 1425, 108, 7838, 876, 2735, 2945, 3013, 1376, 6060, 6266, 4696, 5328, 11631, 14086, 4094, 16017, 1009, 9829, 8943, 15997, 4143, 15907, 7504, 5990, 10937, 10739, 1996, 9657, 2548, 4240, 14448, 1437, 12475, 5866, 7234, 1147, 1304, 15457, 880, 14737, 198, 4340, 13511, 14840, 5195, 2946, 12159, 728, 10755, 14970, 14951, 15592, 9127, 1641, 10468, 7846, 3171, 12804, 2840, 16283, 9968, 7120, 12064, 53, 9382, 15094, 11910, 3119, 7766, 5782, 2472, 15076, 6705, 5124, 10811, 51, 3472, 7039, 11760, 8465, 1217, 4346, 12744, 12663, 7729, 1139, 15072, 3765, 8560, 10955, 11742, 12203, 10270, 6983, 7160, 1215, 9376, 844, 11995, 11959, 15443, 7753, 5307, 10978, 7239, 3717, 9063, 866, 8858, 9111, 9107, 4371, 1926, 14247, 815, 6859, 15113, 3707, 8237, 2149, 16113, 15863, 15048, 6848, 8213, 14441, 4467, 15487, 1533, 11186, 8876, 11377, 7913, 4648, 3962, 11691, 5986, 1745, 4472, 15848, 6005, 4427, 13408, 11394, 1640, 2872, 13685, 7870, 7953, 6998, 5525, 4203, 3487, 1649, 10400, 8752, 9912, 16196, 3456, 11088, 13575, 5916, 4147, 1732, 8645, 15392, 15890, 6419, 5324, 10359, 11472, 15200, 14521, 6440, 8629, 15074, 825, 9175, 5090, 9767, 14293, 7071, 14216, 14062, 12168, 694, 4435, 6028, 273, 6491, 257, 11715, 6385, 4861, 7191, 4305, 8725, 10157, 1434, 964, 5380, 7664, 7260, 10394, 11456, 11102, 1136, 1493, 1253, 12696, 2185, 15861, 7881, 4961, 5162, 8895, 9848, 14045, 12435, 1098, 7951, 4020, 13999, 7946, 6639, 12483, 13219, 246, 8091, 2676, 142, 12940, 5827, 1081, 8125, 9501, 13457, 14640, 3893, 9403, 4705, 13276, 6884, 15946, 6006, 15064, 10437, 9527, 1844, 16142, 8685, 7810, 7527, 10495, 12244, 6875, 8112, 8239, 9961, 7265, 3916, 1519, 8036, 16222, 16064, 10837, 11300, 6341, 1842, 7166, 2654, 8829, 11169, 14702, 15286, 12360, 9355, 592, 6925, 4205, 16182, 14132, 2067, 12068, 5222, 8691, 928, 12415, 223, 8700, 4369, 14097, 4208, 15704, 5202, 8300, 2886, 14801, 7590, 11265, 1577, 11714, 16321, 5132, 10963, 10386, 4949, 729, 1343, 6781, 2251, 8404, 7558, 3363, 8980, 6480, 6665, 1092, 12520, 12926, 12226, 5119, 16077, 8205, 3992, 12690, 3824, 9542, 9977, 2433, 4978, 12201, 4220, 1963, 12992, 5911, 10689, 12488, 5771, 6811, 12500, 7278, 2319, 13615, 6580, 13232, 1823, 8347, 150, 11678, 4334, 12548, 13060, 8844, 13993, 13994, 10994, 5386, 8128, 13321, 3204, 4335, 5210, 3043, 1364, 8959, 10277, 15992, 2801, 8517, 9800, 3956, 2619, 2438, 5205, 4551, 12153, 15806, 4363, 2918, 5542, 11478, 9713, 6157, 8967, 13877, 868, 6759, 8297, 13238, 9257, 8505, 3981, 7118, 8289, 13785, 12695, 4064, 3122, 14708, 938, 12826, 2192, 15583, 4069, 3505, 13814, 12855, 14013, 378, 9459, 2607, 6956, 13978, 13464, 4383, 14292, 10997, 6966, 13358, 668, 9499, 3336, 15730, 10746, 14183, 2748, 6933, 6179, 16289, 8060, 4688, 4057, 8212, 4891, 3874, 5901, 12281, 16210, 12844, 9182, 13117, 15905, 7456, 13156, 16276, 13819, 5739, 9714, 802, 16192, 11962, 13393, 14325, 2088, 6496, 3644, 14959, 9091, 7964, 15811, 2636, 11382, 14297, 14055, 5186, 12283, 3846, 13867, 8424, 6770, 9993, 13747, 5964, 4885, 3525, 10709, 5143, 14719, 14377, 196, 7669, 2256, 2849, 5906, 11250, 4842, 3697, 16190, 1688, 7439, 14081, 11673, 9899, 9761, 10236, 3434, 6632, 4927, 16078, 13763, 12896, 365, 5735, 6623, 368, 6720, 16114, 7763, 7262, 13207, 954, 10492, 2697, 7358, 11988, 624, 7519, 12714, 13032, 2452, 14989, 7430, 5648, 5548, 3744, 8151, 14251, 1229, 1032, 5969, 15903, 14659, 6404, 6757, 1914, 8790, 5587, 14592, 15670, 15553, 4839, 7645, 12395, 6291, 2996, 13009, 1529, 13478, 1361, 8570, 13967, 14315, 15258, 489, 12078, 12459, 2495, 10587, 575, 9123, 835, 5150, 9486, 15078, 12312, 8921, 5177, 1148, 7085, 13475, 6445, 12336, 5794, 14145, 5197, 10893, 11596, 5814, 464, 4258, 10117, 3913, 10801, 3056, 7001, 950, 15839, 1491, 11504, 1034, 3668, 10327, 9406, 14772, 15210, 8350, 9055, 7271, 340, 13185, 15121, 5772, 15098, 11795, 7851, 6894, 7960, 12988, 3608, 7299, 8934, 12195, 3267, 5915, 14449, 13275, 7704, 9998, 5815, 15401, 11969, 10414, 2142, 1632, 12990, 6912, 10549, 11786, 9031, 7273, 128, 429, 3441, 5921, 3535, 957, 13666, 13837, 9962, 510, 3385, 7361, 9923, 12869, 5126, 3807, 1449, 1221, 1728, 15525, 12011, 155, 9317, 2863, 9946, 14674, 3190, 14411, 5614, 9032, 10471, 12852, 10869, 5515, 1835, 5351, 3322, 14525, 2824, 8228, 218, 3600, 10678, 10638, 6808, 14034, 8786, 1396, 2828, 3107, 680, 4394, 10391, 10367, 13142, 7124, 13024, 9991, 11074, 4730, 12564, 4197, 6032, 748, 7518, 5665, 13282, 11967, 5890, 1486, 9554, 6408, 5690, 5256, 16163, 9288, 8912, 13298, 4612, 14894, 15544, 9960, 14948, 10948, 385, 14787, 6914, 654, 14360, 2870, 6971, 14387, 460, 3361, 1373, 5133, 14729, 5834, 11554, 11244, 1505, 13556, 5907, 13143, 15666, 9870, 2565, 11788, 7614, 1007, 893, 9780, 10336, 5310, 6942, 14850, 6022, 2514, 15959, 15334, 2609, 3425, 10708, 3559, 15283, 8769, 14212, 10013, 4746, 2660, 11378, 557, 3726, 5818, 9100, 4581, 757, 4573, 5634, 14547, 13637, 14342, 2292, 9245, 4455, 11348, 1810, 15966, 6375, 1003, 1370, 2145, 4355, 678, 10560, 13191, 3666, 12721, 7196, 2428, 6326, 6078, 482, 15260, 8183, 3383, 11841, 1733, 2961, 16164, 13381, 5482, 4358, 8616, 4686, 12231, 10652, 10953, 10082, 15106, 14420, 1776, 12544, 851, 10698, 12789, 13970, 8343, 13588, 8874, 11383, 14611, 12024, 13563, 247, 7587, 7046, 10249, 1001, 11414, 2616, 13956, 10565, 6447, 4107, 10951, 12615, 4985, 4571, 1675, 15612, 4504, 1207, 10278, 7116, 5261, 2244, 8088, 3516, 16070, 3743, 9847, 11199, 4654, 15456, 3852, 2112, 2953, 11042, 5284, 14016, 16206, 11312, 2396, 6738, 9522, 14931, 12957, 3042, 11741, 7828, 8941, 12882, 14690, 7200, 15516, 3209, 13342, 9674, 5026, 8463, 14637, 15763, 10101, 5419, 5680, 662, 5873, 227, 4095, 15327, 2742, 6322, 10317, 14889, 14721, 588, 12316, 9853, 7101, 14921, 681, 7186, 1920, 6638, 642, 8773, 13036, 12470, 1943, 8643, 1295, 3489, 12713, 5246, 15001, 1211, 16084, 545, 15446, 15239, 15505, 8831, 4457, 6181, 12013, 5468, 11030, 8058, 12171, 13714, 3609, 14489, 2486, 15969, 12460, 4116, 15054, 10374, 305, 336, 9748, 2871, 5448, 5850, 4309, 12457, 6333, 4989, 8102, 13352, 7000, 13354, 12822, 9570, 9972, 11956, 5475, 13033, 2534, 15315, 10830, 11258, 13542, 3819, 3192, 9108, 8374, 8385, 10088, 8381, 7394, 16000, 2324, 2146, 1708, 14896, 5155, 2883, 11479, 296, 1946, 13405, 14471, 12849, 15536, 15576, 4017, 341, 6926, 5255, 8340, 4736, 7322, 7359, 3370, 11591, 7007, 6608, 12358, 10428, 14853, 12315, 7462, 6693, 697, 12219, 3856, 3890, 4087, 10308, 5283, 4525, 15351, 10500, 14994, 358, 10609, 9481, 4400, 2055, 3604, 16175, 5694, 11625, 9255, 11764, 6302, 12875, 6132, 2057, 3365, 2470, 9282, 14043, 10847, 1718, 544, 14908, 9448, 4324, 235, 13583, 13226, 13603, 961, 13744, 7378, 9305, 9706, 16236, 12324, 6733, 1786, 10279, 7074, 9283, 15111, 2399, 1631, 3626, 7928, 6175, 10906, 7327, 6559, 420, 3044, 12343, 2867, 12359, 3741, 14218, 12857, 4491, 16136, 3596, 3025, 4968, 7205, 2630, 14734, 3299, 6189, 11437, 3847, 15734, 12786, 12512, 11115, 15163, 16358, 5714, 2344, 3139, 8971, 3088, 11929, 7515, 2243, 4765, 9781, 1566, 2557, 2913, 11914, 6515, 11100, 9047, 3381, 5215, 3619, 12385, 7865, 5470, 12560, 8859, 3566, 8403, 3975, 15287, 16068, 1542, 4023, 16255, 11698, 15538, 14913, 10561, 16326, 6844, 11991, 13303, 4339, 12084, 6916, 10192, 9659, 6708, 8235, 7300, 3198, 14961, 3138, 13083, 9028, 13074, 8245, 11417, 3567, 15675, 15212, 974, 3127, 375, 2328, 15942, 11876, 1945, 12250, 6979, 3667, 14909, 10100, 11171, 4621, 3976, 12035, 13439, 15691, 7328, 2435, 7315, 317, 14971, 11993, 11132, 1540, 2424, 10353, 6455, 7144, 4882, 6575, 16057, 14080, 1597, 5415, 15137, 3346, 3236, 14718, 16213, 9599, 16261, 15832, 3293, 4323, 7041, 6331, 11651, 2665, 473, 8007, 5876, 7246, 6226, 12532, 13254, 10833, 13895, 183, 2823, 14193, 7393, 9553, 14235, 5094, 7480, 10917, 3397, 8426, 3152, 2478, 14053, 5033, 16157, 8567, 11600, 7601, 3995, 9957, 12436, 11148, 8642, 11792, 15263, 5164, 6425, 13777, 526, 2173, 3964, 5038, 1616, 11138, 11840, 6016, 10097, 12397, 11254, 12090, 9092, 4540, 8936, 15520, 2387, 1532, 14029, 5701, 12879, 15521, 15390, 10160, 1506, 2531, 16378, 3794, 14428, 4941, 10729, 2069, 6170, 16096, 6843, 12058, 11692, 12207, 16129, 10405, 221, 10442, 12213, 3400, 9098, 294, 3255, 1854, 10170, 4077, 3094, 430, 2171, 2054, 14255, 2175, 7929, 14922, 10481, 5872, 10694, 2992, 10822, 1660, 12684, 11215, 5317, 10008, 7635, 12552, 1756, 11857, 5295, 6001, 2663, 864, 9173, 7279, 10969, 6564, 4771, 10684, 16018, 5687, 2105, 6517, 5528, 10186, 7061, 10936, 9410, 3227, 9590, 8327, 4658, 3340, 5111, 14815, 11635, 4979, 5980, 16037, 3974, 16203, 14001, 8761, 6368, 5028, 462, 2015, 14656, 8701, 2722, 12442, 6363, 15447, 14354, 10244, 3523, 3605, 4430, 1929, 100, 9524, 10780, 6612, 3212, 11846, 4815, 4186, 2974, 12874, 4350, 5942, 16184, 13529, 12021, 6403, 2000, 6225, 6737, 7872, 4311, 11430, 10715, 4945, 3783, 2405, 12916, 12706, 14998, 8452, 2165, 12481, 16126, 7342, 7818, 11646, 2875, 14749, 8861, 4425, 10852, 9581, 5925, 12688, 6206, 8401, 10365, 14731, 5797, 12583, 85, 412, 1251, 14298, 6574, 15892, 15684, 4798, 1021, 7025, 7899, 5373, 7924, 9048, 2382, 15777, 11895, 6779, 11200, 8641, 1381, 1834, 4185, 521, 496, 3724, 11490, 13794, 4636, 14245, 9786, 2201, 11052, 5488, 6052, 7132, 7050, 10886, 10662, 9827, 3963, 6062, 11153, 15018, 5652, 14650, 1482, 15874, 8025, 15793, 12103, 4757, 12267, 2277, 14426, 7607, 13210, 5668, 9368, 11187, 5281, 5517, 13192, 9194, 1998, 13289, 9536, 11105, 5250, 14006, 9176, 13687, 15688, 11376, 2497, 11327, 15904, 12366, 13864, 4920, 955, 15534, 15831, 10929, 6706, 12669, 13627, 3178, 8977, 14604, 8020, 15464, 11530, 12601, 948, 3700, 3034, 3658, 1653, 12612, 8710, 14288, 3412, 2649, 1560, 11298, 9597, 9372, 6310, 3396, 2450, 14625, 11886, 11295, 4495, 15127, 13932, 8394, 1850, 15432, 7699, 7164, 2779, 2278, 16128, 208, 5785, 10466, 2641, 369, 12683, 11184, 15920, 632, 14352, 12088, 8083, 8857, 14684, 6031, 4099, 1588, 3999, 15363, 10358, 4279, 11604, 9294, 6330, 8578, 3868, 10121, 8675, 5299, 1137, 254, 11467, 13984, 1238, 9064, 14340, 16006, 15439, 15128, 8309, 1501, 6390, 6172, 11489, 15136, 8653, 3882, 12070, 6147, 14715, 488, 5472, 5274, 13701, 7078, 14159, 13292, 5302, 2753, 1849, 11551, 15428, 1968, 6888, 2172, 3682, 3652, 335, 1130, 1382, 4052, 12603, 10814, 3015, 6317, 15714, 7159, 2468, 5311, 7723, 16228, 9009, 10979, 6345, 7512, 15954, 2939, 12356, 8061, 8116, 14629, 7444, 1290, 7761, 5647, 11284, 7652, 9604, 1368, 14349, 16030, 1977, 14240, 9764, 12282, 3804, 15069, 15478, 13891, 11628, 7298, 13119, 16292, 7418, 4040, 13054, 66, 13554, 3057, 1904, 14002, 7453, 7787, 11719, 14775, 16371, 2008, 4091, 5829, 8550, 12491, 4907, 4327, 16296, 15945, 9807, 11681, 5923, 13176, 15962, 6594, 10382, 13704, 10362, 13123, 14859, 10685, 14538, 8391, 7138, 12727, 8772, 14000, 1521, 5622, 12275, 5336, 15036, 6188, 6009, 12919, 12595, 10817, 5760, 5755, 10462, 11704, 11670, 12873, 2694, 7781, 4114, 9216, 14654, 3281, 12453, 13677, 3561, 12741, 8743, 13004, 12925, 6019, 14827, 6989, 11044, 4701, 6378, 15756, 10563, 3224, 307, 5756, 4532, 7739, 1367, 2345, 10843, 11711, 8068, 1041, 13285, 15602, 2655, 11416, 3151, 8211, 11987, 6964, 7927, 612, 7517, 6079, 3467, 12236, 14064, 15694, 15476, 10851, 2147, 13345, 10351, 15067, 15297, 7563, 11323, 11056, 3969, 8572, 9145, 4996, 11329, 107, 5867, 9955, 11940, 14724, 589, 11649, 6635, 13306, 13690, 6679, 4498, 11223, 15267, 10455, 8909, 13816, 13539, 1555, 8178, 8903, 7961, 10646, 11277, 11072, 12326, 9089, 10679, 9037, 13135, 11034, 10911, 14712, 8353, 14833, 8575, 15299, 11664, 6834, 8182, 9377, 1473, 14242, 16107, 6013, 11601, 7768, 803, 10899, 2097, 1948, 13650, 13737, 2826, 858, 14866, 16223, 8915, 1010, 10900, 6529, 11307, 1283, 3877, 5871, 3091, 2805, 15585, 4623, 14390, 15022, 10949, 3461, 1299, 1917, 12743, 7108, 14345, 13749, 13048, 13961, 7971, 11887, 1961, 10488, 1193, 5775, 15312, 14693, 16111, 3801, 13296, 7187, 1408, 9475, 15999, 5102, 15588, 6510, 16194, 9412, 11561, 2444, 1671, 12323, 2128, 13573, 4814, 6453, 8369, 7647, 418, 1270, 10276, 15917, 3106, 2212, 8805, 1258, 10446, 1809, 3283, 216, 7638, 4816, 16048, 13565, 4789, 3943, 64, 5977, 13134, 15015, 8972, 7848, 3448, 15485, 11930, 1097, 1537, 12912, 9120, 3166, 2241, 14273, 249, 718, 3215, 5135, 14318, 5812, 11659, 8854, 3065, 2605, 12529, 4802, 2136, 1341, 10240, 2679, 13094, 2418, 5853, 11125, 16315, 1038, 16106, 15979, 597, 13780, 12979, 7824, 4110, 12083, 407, 1643, 469, 9823, 3003, 6117, 4160, 3026, 8756, 6818, 8171, 6944, 10779, 4674, 6469, 6360, 116, 26, 11957, 10992, 8609, 13606, 2774, 8927, 392, 14506, 2846, 3828, 599, 7218, 13051, 7773, 4271, 10333, 15898, 8694, 11655, 14026, 8835, 14299, 11289, 12514, 2698, 9165, 1552, 8187, 4183, 11080, 9509, 3238, 14423, 8553, 9316, 13038, 16185, 10908, 8232, 10395, 15889, 11093, 6911, 2766, 3174, 163, 7592, 5309, 4478, 10938, 13284, 9687, 11997, 15952, 909, 3528, 2420, 867, 12770, 113, 3341, 15645, 14144, 13442, 8879, 7986, 1609, 7633, 2720, 5017, 11202, 11104, 353, 1119, 2380, 9168, 2921, 2598, 731, 8370, 1, 13316, 6084, 838, 13294, 10841, 11162, 4352, 4387, 14134, 4783, 15577, 6024, 4051, 10318, 10511, 15474, 11320, 10290, 2100, 9188, 6046, 15990, 8267, 3157, 12871, 13057, 6732, 12534, 7789, 1353, 15556, 11330, 15410, 463, 11173, 3607, 8703, 4944, 5200, 10712, 9833, 7069, 13988, 761, 2707, 10430, 16005, 3495, 2184, 5684, 13430, 3597, 12839, 3805, 8493, 956, 10141, 7776, 8751, 6606, 8527, 9964, 9810, 15685, 2549, 8047, 12274, 16112, 5743, 8219, 1669, 638, 7413, 6300, 7367, 2906, 5012, 4310, 6619, 9702, 15503, 12814, 5590, 6877, 2760, 4231, 13087, 11260, 42, 11373, 14962, 4411, 13453, 4931, 10203, 9905, 730, 9429, 10596, 12948, 5848, 1076, 10263, 7755, 13071, 15803, 16086, 14021, 4181, 7719, 2666, 7307, 4458, 9915, 7539, 16036, 5630, 4066, 2747, 2741, 3378, 1645, 9666, 6540, 4280, 12104, 10148, 2813, 16309, 8832, 5778, 14359, 8946, 13718, 3695, 9675, 10120, 2700, 13859, 12098, 10591, 12657, 13751, 6654, 16218, 5140, 8158, 11059, 3160, 6913, 8719, 11269, 13085, 13607, 4008, 3464, 13184, 13593, 16080, 10621, 9843, 1208, 723, 6625, 10828, 15323, 12342, 8612, 13755, 13494, 14316, 10758, 1273, 4144, 6160, 16359, 5789, 15434, 4471, 2566, 12501, 11431, 13854, 10066, 8591, 7541, 9413, 2051, 15415, 1402, 10283, 3268, 2442, 4158, 9466, 11078, 11368, 5591, 9913, 939, 1040, 614, 11605, 3571, 3830, 2456, 4564, 899, 2634, 10272, 7277, 6166, 1930, 8162, 13214, 14504, 3335, 13702, 13553, 548, 11674, 5910, 15518, 9280, 1684, 15927, 157, 12779, 11550, 16248, 15385, 11759, 1605, 6450, 12574, 8669, 1319, 15394, 4633, 9425, 1778, 10574, 9575, 892, 3754, 9392, 13526, 15204, 14843, 1227, 5370, 1568, 10923, 15700, 14507, 14206, 6647, 3967, 4129, 1897, 15173, 9627, 3072, 12739, 14072, 10881, 8872, 7993, 6494, 13844, 5653, 9578, 1149, 6825, 15797, 1646, 9882, 5537, 6059, 12072, 9118, 7721, 1064, 6712, 7615, 6629, 6320, 2363, 3053, 5466, 5967, 10147, 5715, 6258, 7777, 10738, 5636, 1694, 14223, 15711, 8929, 12934, 582, 7779, 1395, 5464, 15656, 12833, 8637, 10261, 13965, 10539, 15427, 10323, 39, 13683, 15916, 2675, 8293, 13555, 11720, 2544, 3635, 9094, 15398, 10706, 3908, 6560, 8486, 2926, 6034, 5168, 834, 532, 10364, 8104, 11083, 13900, 16368, 7533, 15778, 11287, 977, 970, 15233, 10775, 7435, 13502, 3645, 7863, 9473, 9388, 7767, 12607, 10824, 14882, 14618, 14197, 15594, 13649, 4250, 14231, 6695, 15480, 6122, 7016, 6471, 13781, 9694, 9605, 14579, 4616, 9116, 13070, 1955, 15488, 323, 6821, 12673, 6927, 6739, 13302, 12711, 9970, 9658, 12775, 11709, 5940, 1377, 7333, 9457, 4166, 12114, 9740, 4947, 10849, 161, 1619, 7944, 1220, 11484, 13091, 2039, 724, 3376, 2232, 9470, 4901, 2168, 11569, 6955, 5975, 9722, 2981, 7877, 12606, 3979, 472, 7136, 8298, 4543, 13679, 3733, 7525, 7216, 15609, 5885, 15388, 11481, 4149, 12422, 13379, 5175, 8896, 7288, 15174, 4277, 7455, 9621, 376, 1031, 8053, 258, 11238, 12476, 1440, 6224, 15298, 12374, 15483, 12038, 5544, 3901, 10102, 10271, 5390, 7713, 11259, 8841, 2248, 8939, 7698, 4391, 504, 13382, 2113, 2994, 2302, 4710, 15141, 1624, 5316, 11475, 13050, 8920, 568, 11553, 10132, 2226, 4679, 16331, 13333, 8042, 8335, 14510, 14153, 16132, 3572, 10759, 10629, 4582, 8901, 11916, 9733, 6023, 11773, 9423, 12252, 11436, 13101, 6272, 603, 2294, 1681, 8483, 11861, 8038, 14386, 10901, 15644, 8674, 3917, 8562, 9051, 16328, 8556, 13791, 11963, 13351, 1134, 8127, 3599, 7130, 13329, 10809, 15140, 3763, 266, 8855, 16280, 14885, 9992, 12015, 2802, 11589, 6750, 3163, 16335, 16001, 2585, 9311, 8579, 6037, 14533, 5374, 3629, 4256, 5463, 72, 11898, 15407, 8432, 1201, 7722, 8458, 15989, 15085, 8252, 14542, 12827, 15780, 12650, 15479, 9419, 12872, 8234, 7709, 7081, 14195, 13663, 2624, 8136, 4850, 2075, 15052, 9663, 1016, 14323, 6990, 10627, 12569, 2997, 13846, 607, 13657, 12630, 2228, 1740, 13027, 447, 2053, 2662, 10789, 1052, 15124, 965, 15541, 9302, 1427, 15316, 9086, 3808, 10113, 8718, 15039, 5811, 13705, 5489, 8095, 15382, 3118, 16231, 205, 4216, 5909, 11606, 7903, 15023, 14837, 3410, 10834, 3654, 12421, 8480, 12550, 8776, 13199, 3390, 16116, 8247, 5303, 3539, 2208, 1047, 13665, 11946, 10177, 5524, 16033, 1050, 7646, 11599, 9447, 12772, 2274, 3358, 13194, 2639, 9664, 1202, 10434, 10597, 7250, 7656, 6371, 4951, 1453, 12109, 7952, 11942, 13290, 15275, 2024, 13487, 13723, 1351, 5097, 7884, 1870, 5832, 6949, 11356, 5930, 3424, 12819, 3327, 8367, 13177, 15911, 903, 16154, 10573, 11752, 4063, 4299, 1759, 6850, 13273, 13223, 1901, 14457, 3518, 16095, 15926, 6711, 7812, 13295, 3623, 6358, 6236, 14460, 11147, 10894, 8867, 836, 16253, 12257, 10710, 5581, 5881, 14011, 11103, 2010, 11693, 8345, 7523, 10122, 278, 15702, 4301, 8285, 8799, 8233, 3925, 3996, 11642, 9504, 411, 15338, 14526, 7256, 12452, 5686, 13522, 8908, 7750, 5862, 1500, 12143, 6673, 9556, 4191, 13343, 1964, 12008, 3919, 8788, 10041, 6146, 7744, 15744, 5001, 7857, 12547, 15491, 7551, 5296, 692, 10702, 14710, 363, 11828, 9805, 10637, 9322, 10498, 6748, 2905, 3488, 14393, 9252, 7987, 15063, 14740, 2788, 226, 14641, 14035, 15908, 12735, 13417, 4607, 12438, 11445, 362, 749, 7578, 3479, 1385, 9027, 11593, 428, 352, 2482, 23, 319, 4531, 10175, 4413, 3271, 6353, 6255, 15138, 1806, 3987, 6958, 8199, 9671, 5948, 7910, 7757, 14266, 9334, 1174, 4833, 4336, 13106, 8485, 2979, 8849, 13418, 3124, 1075, 12426, 4047, 7840, 9477, 8010, 9136, 3052, 9080, 9858, 3683, 14009, 1744, 4832, 13570, 5381, 5905, 274, 14161, 12128, 14442, 5959, 8892, 3779, 13460, 7297, 11151, 111, 12234, 12116, 13466, 8924, 9269, 304, 8656, 7034, 2681, 1143, 1583, 4894, 5793, 2899, 7183, 12411, 12006, 6075, 11402, 3734, 11334, 4566, 7991, 1140, 10059, 3980, 13872, 10332, 15654, 12190, 13698, 8123, 14601, 5882, 4964, 10777, 1925, 5555, 767, 15423, 6980, 9298, 14795, 15025, 2143, 9421, 6585, 9430, 9745, 15853, 3117, 408, 6, 2019, 2313, 12811, 3764, 10321, 1719, 467, 6289, 1112, 14639, 4779, 5360, 8770, 14095, 5562, 13840, 3689, 1982, 12413, 12057, 14997, 15500, 11001, 793, 12027, 7014, 10547, 1654, 12444, 13088, </w:t>
      </w:r>
      <w:r w:rsidRPr="00AA3D67">
        <w:rPr>
          <w:sz w:val="6"/>
          <w:szCs w:val="6"/>
        </w:rPr>
        <w:lastRenderedPageBreak/>
        <w:t>3483, 669, 2056, 799, 12566, 9561, 13716, 1707, 11418, 8167, 2839, 12151, 11299, 10069, 5974, 5057, 1807, 9801, 6598, 13344, 1206, 10551, 3970, 8164, 2125, 13534, 13397, 16165, 12674, 11008, 995, 10771, 12176, 11791, 165, 15639, 16179, 14682, 11532, 9370, 6970, 2692, 1180, 11867, 8531, 5172, 2063, 15459, 10026, 11175, 14152, 4864, 1277, 2102, 5736, 15858, 7479, 214, 7092, 8202, 1035, 8681, 14790, 8995, 74, 14146, 4998, 15337, 7958, 16293, 2242, 7072, 12545, 14716, 12464, 9164, 2483, 650, 2916, 10626, 10657, 7243, 4610, 7663, 1522, 9318, 9592, 16019, 7972, 7813, 4956, 11911, 13738, 12517, 6380, 15224, 3286, 13412, 4776, 12065, 9950, 1691, 5420, 14846, 10194, 13643, 7963, 12755, 14396, 2496, 15562, 12087, 4578, 6285, 5108, 15910, 5304, 888, 14294, 7464, 9683, 14676, 9050, 14678, 2809, 6043, 9200, 13139, 7889, 11231, 11671, 367, 15346, 11905, 11667, 6129, 8475, 3873, 9943, 5121, 6198, 4192, 8795, 9125, 809, 8388, 9184, 14397, 3515, 9185, 13168, 10021, 3589, 3513, 6772, 3380, 14779, 13896, 14691, 10385, 5037, 158, 4257, 11463, 3937, 3746, 1520, 8092, 3328, 10499, 10209, 5594, 12051, 8585, 12456, 11998, 10521, 12311, 10867, 2307, 663, 101, 8502, 7030, 8833, 14188, 329, 16011, 3066, 1300, 5022, 1738, 15068, 6835, 3245, 14575, 3778, 7496, 7906, 6611, 6257, 14414, 3442, 6039, 3647, 2521, 13743, 1418, 11057, 5577, 2266, 9096, 14766, 12794, 636, 9612, 1957, 13734, 14184, 16232, 14817, 13266, 7670, 1722, 13469, 6094, 15823, 14958, 14903, 10201, 9855, 5486, 13783, 133, 7337, 14572, 6428, 15877, 10326, 12373, 10029, 3386, 11319, 7415, 1231, 4482, 15300, 7575, 11111, 1318, 13271, 12056, 3264, 10749, 13671, 1764, 6068, 707, 6854, 6003, 1187, 16071, 1406, 554, 4044, 14532, 14849, 9134, 16160, 6663, 5029, 6489, 569, 8054, 14738, 13742, 5843, 7214, 14608, 9203, 4106, 1360, 4516, 15006, 4013, 2402, 3903, 10, 15805, 3837, 4576, 3684, 13551, 11509, 879, 8622, 10247, 10769, 8999, 3691, 3709, 3550, 1710, 6905, 7545, 14668, 4276, 1105, 10372, 2288, 309, 124, 2593, 6370, 5306, 13052, 9214, 14089, 5696, 12780, 1329, 6271, 9022, 11273, 14723, 4866, 5847, 15696, 10106, 13548, 2542, 10594, 9873, 5066, 9478, 3787, 10335, 6011, 2103, 11508, 9647, 14792, 6308, 12818, 14643, 5723, 2181, 5413, 3918, 10031, 15377, 10099, 4005, 6582, 3827, 1014, 7711, 15152, 5813, 7793, 12199, 16246, 11367, 3421, 574, 11721, 11866, 8973, 4680, 917, 10268, 3085, 13260, 4414, 1754, 15421, 15941, 11389, 7266, 12028, 1729, 5816, 15708, 6511, 8380, 762, 9314, 10149, 3208, 7062, 4092, 7912, 10889, 12859, 5392, 9845, 3749, 15944, 13686, 10947, 5308, 4524, 11749, 10988, 13975, 5113, 14093, 1863, 14, 7678, 12106, 15468, 13985, 4537, 2919, 1278, 1988, 1512, 4048, 8636, 3869, 11114, 7303, 2581, 11819, 8763, 7231, 10284, 2816, 6703, 2571, 6083, 9901, 12731, 8650, 9765, 9405, 7165, 14166, 9057, 6351, 6509, 1002, 20, 14092, 5518, 9495, 14681, 10348, 4364, 14121, 8251, 4123, 9708, 4841, 13131, 2627, 4483, 14462, 8476, 6197, 6856, 9356, 5530, 7188, 16329, 16380, 4042, 1706, 14018, 5169, 9399, 5072, 9864, 9480, 13668, 1096, 3836, 15709, 6953, 6219, 15929, 10043, 7091, 7733, 7274, 1602, 8005, 11097, 3862, 14443, 4249, 563, 15058, 11784, 3290, 12589, 3110, 4995, 13576, 2668, 11039, 3703, 14268, 201, 1693, 2193, 8457, 4326, 2123, 12698, 12249, 13080, 7968, 6125, 14329, 10436, 16376, 6969, 3155, 5265, 13171, 3951, 6173, 6783, 6313, 4676, 6288, 7229, 9611, 15175, 1070, 734, 11038, 6649, 2691, 13849, 5682, 6012, 12254, 1287, 12174, 3729, 4382, 3527, 3651, 16090, 595, 8729, 10419, 12160, 3362, 6149, 14613, 8241, 6974, 8589, 14607, 3116, 5439, 8737, 12604, 4599, 3640, 9996, 1950, 11653, 2106, 884, 6448, 4233, 13513, 9875, 629, 12646, 14432, 16075, 6551, 11185, 6968, 8623, 8690, 10933, 6301, 10600, 10902, 1767, 2074, 14187, 5535, 16357, 8146, 5142, 1875, 12703, 4870, 3323, 4025, 10510, 3474, 11218, 4777, 3427, 1617, 6731, 4632, 12710, 15813, 7732, 3211, 12014, 8771, 11852, 8419, 12679, 8617, 8838, 14027, 1962, 5617, 15352, 4656, 8717, 14104, 1781, 13291, 12237, 652, 11558, 11257, 3715, 14624, 6690, 586, 2209, 2083, 1779, 14534, 15473, 8107, 6113, 440, 3295, 12616, 4548, 15960, 1335, 5030, 9735, 4728, 9237, 12950, 12954, 10536, 8287, 2488, 1121, 6337, 13447, 14249, 10782, 3320, 148, 15470, 4171, 7494, 843, 3494, 7584, 5728, 1066, 11161, 8275, 10143, 5768, 7675, 5608, 2219, 15037, 16291, 16197, 15472, 4367, 1129, 1959, 13166, 10603, 4843, 4423, 99, 9653, 15109, 5650, 9225, 4707, 15891, 4751, 2726, 5004, 7604, 1878, 4274, 11864, 2334, 13675, 12440, 13923, 15658, 5453, 15507, 9884, 14143, 14281, 3404, 12715, 11399, 4515, 11347, 13272, 10476, 2110, 2011, 3588, 1547, 13541, 12641, 5345, 1409, 5418, 3557, 5220, 14237, 13732, 5790, 1548, 12851, 7936, 2281, 4825, 13688, 787, 15509, 2026, 11960, 1989, 7892, 11301, 5233, 2318, 8608, 2799, 4494, 5935, 10791, 1814, 8000, 14176, 2025, 10051, 10559, 1305, 4966, 11725, 6815, 15893, 13360, 14732, 2082, 10633, 14172, 1656, 8820, 12542, 10017, 13267, 14878, 547, 2719, 10288, 4155, 10124, 8993, 3133, 10451, 9715, 10578, 6724, 3244, 16035, 11198, 11278, 13012, 12204, 6349, 2685, 6691, 7400, 10217, 4737, 12866, 15062, 8086, 12394, 4803, 832, 3885, 5337, 784, 4102, 11181, 7553, 9989, 5071, 2298, 12355, 10005, 5603, 6813, 2874, 1053, 15177, 13591, 7866, 3702, 1559, 15105, 8606, 295, 7150, 10339, 13545, 1120, 4329, 15834, 5673, 7052, 5954, 4259, 2555, 13450, 11743, 149, 13111, 5426, 2179, 13624, 11623, 11566, 69, 14679, 7436, 10913, 7511, 3905, 10352, 4294, 16207, 8197, 11068, 2199, 12202, 10602, 6305, 6882, 9615, 9538, 1039, 8851, 16271, 14930, 7008, 10030, 8362, 3001, 6977, 6015, 3032, 8192, 15196, 4817, 1956, 7554, 4873, 4122, 426, 1241, 14574, 11494, 15754, 2499, 10039, 9453, 11565, 5776, 14927, 786, 1422, 5070, 16139, 11321, 8962, 10134, 8634, 1027, 2942, 587, 14214, 9782, 14480, 10022, 7458, 4857, 1741, 1465, 5330, 14211, 8948, 12405, 6892, 1877, 4677, 6775, 3235, 12224, 15923, 8922, 6807, 10986, 13949, 11602, 15715, 7143, 9963, 9806, 7386, 15133, 153, 13283, 10062, 3478, 6519, 11331, 7833, 1882, 2259, 11000, 9170, 12217, 7751, 5987, 11771, 2759, 15571, 15985, 7102, 12787, 3079, 1142, 197, 1793, 1454, 3941, 15130, 1871, 753, 13835, 15555, 1455, 12271, 10087, 11634, 1769, 8522, 14587, 13105, 4043, 11978, 10842, 7055, 3014, 10083, 5908, 16177, 5607, 8565, 8159, 12463, 2589, 3731, 3821, 5722, 14169, 9440, 11179, 8699, 8318, 10377, 5979, 5746, 10806, 4593, 9808, 7548, 13979, 5383, 16274, 10094, 9814, 13225, 4634, 9230, 14783, 8899, 11452, 3392, 9769, 15781, 351, 1726, 1747, 882, 5568, 10546, 5750, 11826, 2001, 410, 7700, 846, 8302, 13317, 3058, 1167, 2704, 7140, 6610, 12222, 12000, 12060, 3254, 10341, 7331, 6235, 12914, 15739, 2474, 2724, 13263, 7668, 11425, 5376, 4522, 4290, 4018, 4643, 2090, 3842, 7018, 11293, 5291, 4741, 123, 4661, 10482, 9665, 13250, 3911, 2729, 3140, 492, 1758, 4797, 6800, 752, 12913, 7002, 12086, 14696, 2383, 15794, 7320, 11196, 14692, 13017, 6297, 12907, 15028, 9329, 648, 13247, 7886, 14100, 11540, 5437, 13885, 3786, 7255, 12707, 9628, 8520, 14217, 210, 1772, 1596, 10973, 4954, 12678, 12262, 7114, 9229, 12137, 7015, 12640, 3820, 12519, 14926, 10250, 14110, 686, 12636, 15198, 4073, 12887, 14033, 1375, 6614, 2343, 7897, 2104, 15270, 7175, 8259, 818, 15186, 10996, 10459, 15579, 1355, 12462, 890, 506, 9002, 4887, 16319, 7185, 13682, 14789, 2158, 1928, 1131, 16282, 5678, 15936, 10389, 10507, 2612, 15540, 778, 9363, 4484, 9275, 14213, 5476, 3165, 10608, 9279, 15262, 15932, 3473, 13127, 698, 3486, 13599, 14384, 7976, 14620, 11459, 4104, 7999, 8059, 11296, 2204, 976, 11662, 777, 13996, 478, 15412, 4254, 14865, 9928, 11007, 7021, 10550, 1682, 7123, 6045, 5903, 9321, 1337, 14485, 11392, 7981, 11230, 15340, 7149, 9462, 15345, 6767, 6498, 8630, 5703, 12345, 3377, 16348, 11676, 6954, 1701, 12543, 4904, 9508, 12541, 8325, 15017, 1083, 8542, 16027, 6547, 13140, 13652, 4897, 1216, 13977, 6282, 9378, 5021, 3364, 4465, 2291, 7107, 16189, 2897, 10200, 7017, 6719, 3758, 9147, 1067, 5285, 6126, 15216, 3706, 3111, 10053, 10562, 8194, 7226, 10895, 1554, 15282, 2255, 15112, 9360, 11123, 486, 8935, 13912, 15695, 12112, 4170, 14920, 13792, 11879, 6988, 2577, 9617, 2022, 6168, 12294, 1405</w:t>
      </w:r>
    </w:p>
    <w:p w14:paraId="30024756" w14:textId="79B88D0F" w:rsidR="00AA3D67" w:rsidRDefault="00D10014" w:rsidP="00D10014">
      <w:pPr>
        <w:pStyle w:val="Heading3"/>
      </w:pPr>
      <w:bookmarkStart w:id="33" w:name="_Toc514069624"/>
      <w:r>
        <w:t>Set 2</w:t>
      </w:r>
      <w:bookmarkEnd w:id="33"/>
    </w:p>
    <w:p w14:paraId="22F791D6" w14:textId="77777777" w:rsidR="0059356F" w:rsidRPr="0059356F" w:rsidRDefault="0059356F" w:rsidP="0059356F">
      <w:pPr>
        <w:rPr>
          <w:sz w:val="6"/>
          <w:szCs w:val="6"/>
        </w:rPr>
      </w:pPr>
      <w:r w:rsidRPr="0059356F">
        <w:rPr>
          <w:sz w:val="6"/>
          <w:szCs w:val="6"/>
        </w:rPr>
        <w:t xml:space="preserve">9607, 14640, 4397, 2320, 7595, 2620, 5478, 12480, 6312, 8813, 5276, 4762, 8504, 12536, 1657, 6798, 8412, 5809, 10321, 6038, 826, 9645, 8328, 412, 3930, 8252, 8744, 445, 15399, 11809, 12660, 13013, 15143, 9553, 6391, 11733, 14753, 3311, 5546, 6257, 5420, 16153, 9233, 3165, 8519, 6600, 2424, 14101, 2717, 10203, 10591, 4107, 14607, 9811, 9899, 12728, 3296, 9081, 8293, 10269, 8388, 7557, 12977, 13641, 3372, 509, 11405, 15506, 2987, 16248, 11720, 2021, 5700, 422, 2922, 10610, 8430, 12076, 12033, 6693, 15292, 10878, 998, 14704, 9133, 16099, 14257, 3181, 7641, 10056, 10606, 15792, 14499, 6123, 1571, 12391, 16213, 4341, 11806, 3499, 9890, 3081, 2866, 12035, 11225, 15222, 2831, 8469, 11767, 16161, 7787, 4641, 1847, 4693, 11643, 4225, 2284, 15923, 10532, 10851, 5589, 11221, 8395, 2318, 6954, 5945, 1535, 11360, 3852, 9849, 2855, 497, 12933, 1118, 1714, 2399, 5564, 11463, 13164, 8298, 9348, 7116, 595, 3178, 7582, 7045, 1801, 7180, 14110, 3315, 9956, 14604, 5667, 8557, 8631, 11106, 15257, 4086, 1592, 9134, 14004, 4914, 15301, 11523, 7709, 14676, 10579, 4622, 3756, 12730, 1108, 6503, 7628, 11069, 4446, 1775, 7472, 12443, 3574, 6453, 11871, 14195, 5235, 4959, 6826, 10374, 2148, 2194, 12065, 11423, 13181, 13414, 1678, 2326, 2748, 14752, 15201, 1637, 1987, 7583, 9356, 3640, 2016, 8712, 7772, 2309, 14923, 4323, 14591, 8950, 15205, 8962, 4720, 4378, 9491, 11891, 7850, 9877, 9952, 7054, 12954, 815, 12300, 1780, 2357, 9392, 7606, 2940, 9321, 2445, 5771, 4402, 13264, 1858, 11314, 8618, 12319, 15047, 3170, 266, 13133, 1312, 5801, 14902, 8733, 4102, 6097, 3716, 12274, 4794, 2259, 4058, 2361, 13215, 11438, 10386, 13683, 15606, 14284, 11029, 10870, 456, 6744, 16045, 6511, 3722, 13444, 12128, 6210, 2464, 13440, 263, 12175, 9517, 4591, 4057, 5937, 16240, 3837, 4624, 14092, 13395, 15778, 13585, 78, 6070, 3209, 1612, 839, 3802, 6642, 12848, 16009, 4888, 9240, 3855, 10811, 15642, 7164, 6805, 16376, 1018, 3526, 14290, 15238, 12763, 3130, 7427, 12867, 11300, 14512, 15229, 5073, 13686, 5766, 13815, 15718, 15589, 12950, 8967, 13768, 1825, 6320, 10403, 1752, 5998, 9614, 2283, 957, 423, 9230, 5463, 3085, 8008, 5691, 7388, 11688, 10518, 1588, 13038, 3415, 4071, 11497, 6840, 869, 4068, 3679, 11627, 16251, 11070, 13132, 4674, 8548, 9960, 768, 8381, 16089, 4342, 4069, 15530, 11185, 5131, 12748, 7039, 7342, 5180, 6500, 9008, 11500, 9444, 10845, 370, 5824, 4776, 16303, 10249, 7443, 11192, 9909, 10443, 5207, 3832, 5758, 5067, 1375, 12245, 5024, 1495, 14863, 5435, 1035, 951, 7831, 6282, 7918, 9451, 8114, 5354, 3391, 5968, 8290, 11950, 10954, 12953, 4283, 6185, 12314, 1629, 2167, 9159, 553, 9502, 4620, 3411, 3423, 13053, 3476, 6416, 8277, 6016, 12208, 12527, 10210, 2068, 5671, 5745, 3211, 8105, 1297, 10751, 10946, 2218, 13459, 3594, 9744, 7230, 9488, 13919, 11980, 16334, 284, 9682, 7398, 13501, 12376, 5099, 1724, 3375, 8685, 13221, 13412, 7497, 3195, 9648, 14557, 8860, 7247, 1200, 10103, 6891, 9903, 13056, 3304, 911, 11837, 6806, 3520, 16270, 14971, 4261, 12739, 232, 13294, 5366, 11621, 9605, 6278, 15014, 3513, 8719, 1356, 12515, 15061, 7861, 11242, 16063, 13040, 8248, 9480, 1753, 2702, 8410, 7146, 13667, 12533, 11119, 12194, 1077, 2762, 9238, 1040, 12708, 1697, 12520, 11719, 5302, 13797, 4910, 8414, 9554, 643, 5261, 12466, 12488, 7461, 14548, 1995, 9965, 14259, 7362, 16337, 12086, 144, 13811, 11308, 14924, 10217, 2676, 8417, 6462, 11778, 1412, 12577, 10663, 10192, 12964, 5327, 1053, 3758, 12597, 14916, 2838, 3892, 15430, 739, 8531, 5639, 8622, 8212, 2608, 3238, 3169, 11990, 9025, 345, 11202, 6111, 7867, 2675, 7314, 2045, 6531, 1928, 2899, 8462, 108, 14327, 6632, 5789, 15403, 5944, 15360, 14050, 3779, 5844, 9333, 2555, 5547, 16214, 4452, 10045, 15065, 14472, 6769, 8973, 10529, 9915, 6264, 2968, 11016, 8954, 11024, 9533, 11084, 6150, 9588, 125, 13838, 1340, 3933, 13862, 15972, 15879, 7616, 16093, 1105, 15965, 4252, 5974, 12312, 4061, 9256, 14458, 7921, 2026, 11477, 127, 3479, 1203, 5920, 493, 2149, 11600, 7432, 14309, 11373, 4059, 10683, 5930, 5510, 14106, 1278, 14265, 11952, 8490, 13285, 4497, 9644, 3057, 1460, 7017, 12284, 5676, 16159, 6622, 9339, 13644, 4386, 6149, 13014, 10303, 5941, 6276, 14454, 11065, 10429, 15452, 10928, 155, 16018, 297, 15159, 10840, 15651, 12911, 5846, 6410, 611, 4260, 5242, 7967, 9258, 6093, 14433, 11236, 7542, 13875, 4922, 10327, 9907, 2759, 7989, 3219, 3844, 1403, 6041, 12042, 5094, 15484, 6421, 8406, 622, 16092, 13611, 3543, 4796, 1879, 12416, 5003, 3705, 4070, 15320, 10939, 11166, 16152, 10659, 3107, 3610, 5468, 14401, 15062, 7666, 4797, 1975, 9577, 15069, 5834, 11023, 2054, 7114, 2437, 7647, 14171, 9183, 13684, 14269, 12935, 9060, 8526, 10025, 8370, 3897, 12259, 12329, 12640, 9391, 5393, 9600, 12420, 7950, 3738, 9090, 9297, 5109, 14954, 14606, 2152, 13012, 2868, 13297, 10461, 14803, 11649, 14915, 13449, 1991, 5195, 11456, 6749, 3772, 6979, 6168, 2363, 13960, 14260, 4690, 9754, 11651, 3256, 11903, 10780, 9432, 6812, 9865, 11267, 10195, 14044, 13253, 11531, 5092, 4627, 5068, 7140, 11550, 1844, 326, 7000, 12185, 15046, 15390, 15050, 4636, 14251, 7553, 10488, 10883, 10522, 2476, 14627, 1419, 4563, 12385, 8822, 13820, 12310, 6707, 4445, 10076, 8126, 14225, 11756, 8071, 11137, 12716, 12720, 12106, 2192, 16006, 15747, 2551, 9426, 5350, 2443, 12297, 12354, 16032, 15165, 1901, 4493, 14156, 1499, 15488, 4004, 158, 5328, 6926, 6228, 14759, 15489, 12349, 9712, 6338, 9689, 14539, 15272, 2945, 5909, 6748, 13712, 5977, 10161, 12574, 2052, 8767, 4924, 5645, 12601, 1217, 79, 12971, 2908, 12514, 12198, 7188, 11679, 10128, 12411, 6815, 1972, 304, 116, 13762, 3030, 13145, 15402, 13743, 3064, 4036, 9913, 15993, 5509, 12010, 3099, 4270, 317, 14581, 15504, 381, 1835, 9672, 15386, 13543, 7833, 1135, 11510, 12982, 10184, 14429, 9182, 138, 7569, 15617, 13420, 5279, 1101, 2978, 14466, 10847, 8268, 11757, 5862, 1245, 8220, 238, 5270, 8238, 8717, 2240, 5359, 8075, 3398, 8785, 8812, 1789, 9439, 1472, 2062, 14893, 10675, 13837, 5080, 15505, 7580, 1282, 12433, 3054, 13881, 15013, 664, 3982, 2540, 6889, 1756, 12120, 7527, 3330, 16347, 4134, 10691, 7885, 13274, 5408, 14637, 10651, 5251, 6114, 12270, 6657, 3245, 3171, 1830, 7112, 543, 12686, 11884, 5152, 936, 4854, 3784, 784, 3147, 6197, 15555, 10931, 12804, 2262, 5545, 2242, 7726, 10368, 13880, 14031, 1537, 15988, 12158, 1834, 5215, 3383, 46, 13791, 11224, 6446, 15487, 8801, 7754, 11894, 5173, 1094, 12493, 12652, 7654, 13188, 10859, 15074, 14055, 992, 11293, 4170, 6509, 1370, 7253, 15252, 14991, 10359, 15170, 1568, 12469, 2153, 15253, 3727, 13660, 14223, 11635, 12916, 14771, 12895, 605, 10014, 16073, 7888, 15510, 7735, 14119, 4012, 7531, 2511, 6586, 11397, 6525, 5253, 5311, 2832, 14605, 12102, 2228, 14001, 13207, 15380, 7163, 8989, 13607, 13621, 11161, 700, 15865, 12864, 705, 15763, 9881, 8093, 13019, 9501, 13500, 651, 6546, 11821, 13302, 5525, 15152, 5102, 13763, 3173, 7908, 4479, 14068, 2932, 2480, 14253, 3082, 2215, 6951, 13277, 3588, 6934, 8333, 1634, 9896, 9963, 4054, 8627, 11089, 1294, 4379, 15843, 11587, 6043, 8485, 2510, 7161, 10619, 16146, 3314, 9214, 8409, 14159, 13893, 5849, 4273, 6490, 4535, 3273, 8874, 5232, 15566, 947, 6872, 9876, 2818, 3536, 15470, 836, 4659, 7491, 3293, 11120, 1704, 8995, 9950, 7598, 444, 8478, 756, 8776, 4730, 15370, 5882, 11098, 3664, 2360, 14521, 2155, 5584, 8698, 10981, 4799, 1998, 9047, 15902, 11147, 6339, 13781, 6868, 15944, 6567, 5628, 9089, 11317, 13890, 14650, 332, 3348, 7258, 15721, 7454, 11117, 7476, 13093, 16328, 8177, 16258, 11524, 1402, 14523, 14254, 13381, 12150, 8044, 2429, 7659, 15686, 12228, 13765, 10012, 12518, 5548, 7266, 3048, 7845, 3185, 9192, 6323, 15413, 12665, 2547, 12399, 3105, 10467, 10771, 13559, 8402, 6689, 1736, 6961, 7412, 4209, 5126, 11063, 15579, 80, 7705, 10258, 3548, 5978, 3514, 13756, 2998, 8112, 12539, 13428, 3097, 4034, 9271, 14634, 13497, 11839, 12464, 7900, 16228, 9740, 14821, 8786, 7892, 9222, 13698, 6283, 1090, 11226, 6021, 12461, 4807, 8926, 16064, 11843, 11231, 6306, 7718, 15174, 10110, 2836, 8781, 9274, 16076, 15377, 5031, 14781, 10181, 12695, 7151, 8694, 5812, 4758, 7360, 10764, 3128, 4597, 5479, 14316, 8226, 2652, 8434, 11624, 6867, 1576, 9343, 8697, 8103, 11861, 169, 13203, 7339, 14399, 9768, 16095, 15964, 5933, 14899, 6608, 14966, 9094, 10827, 7338, 13140, 3493, 11053, 2446, 14955, 449, 10704, 196, 3434, 9812, 11935, 321, 14741, 4147, 2577, 7401, 8703, 9262, 16031, 1147, 2127, 589, 9184, 2250, 2938, 9384, 11989, 13220, 4105, 14298, 10055, 2878, 7390, 8108, 10038, 5986, 2331, 7661, 8600, 3334, 12275, 13044, 184, 7376, 12313, 6214, 14600, 16163, 1243, 6234, 4309, 5229, 2653, 8709, 5397, 6365, 7129, 10635, 323, 13106, 11573, 10631, 6844, 12216, 6722, 6181, 8788, 3031, 4865, 7365, 9095, 16179, 2005, 2164, 7565, 16206, 15920, 15450, 7729, 12681, 2203, 14209, 2886, 10476, 6886, 5595, 7775, 7108, 5737, 603, 11275, 2390, 13228, 8445, 10508, 4335, 9790, 10222, 11890, 9362, 9566, 10654, 1151, 4770, 11088, 15797, 6045, 12039, 11128, 4374, 6991, 15297, 7383, 4587, 9955, 2720, 12183, 11470, 1523, 16190, 12081, 3709, 13118, 9822, 14812, 13061, 5145, 5865, 5476, 16072, 2410, 534, 15960, 16255, 2101, 5860, 10259, 9170, 15595, 13492, 3492, 3464, 183, 1227, 3998, 1468, 3890, 9110, 7428, 2008, 12998, 13199, 4965, 6865, 16021, 15873, 11828, 15632, 7310, 14354, 8142, 4623, 1086, 6167, 12396, 267, 8030, 16207, 15151, 10005, 362, 12238, 3405, 1397, 13298, 14172, 7190, 10179, 2350, 6558, 11425, 246, 13438, 3550, 2849, 11779, 10806, 3163, 13623, 1336, 3047, 15401, 8977, 10388, 6088, 9685, 8347, 11579, 4091, 15826, 13422, 10430, 6203, 1008, 6444, 12156, 2065, 7535, 9250, 4676, 5136, 3760, 10857, 12191, 14346, 13466, 9336, 5345, 14609, 22, 12246, 15203, 47, 8976, 3656, 13149, 12353, 9448, 15324, 13570, 4767, 2039, 11062, 5850, 14678, 13416, 15860, 14610, 6242, 12447, 4766, 3937, 12094, 9427, 6434, 13650, 9638, 1223, 6106, 9606, 11197, 7138, 3452, 11279, 3792, 6971, 6650, 11578, 14680, 9961, 3018, 10796, 5867, 7620, 8949, 6084, 2500, 7143, 10152, 3284, 8411, 2435, 12526, 1037, 4514, 12126, 6728, 11504, 1479, 6074, 4414, 6366, 7886, 3708, 4953, 16305, 11513, 6637, 671, 1319, 1109, 8491, 10823, 12129, 2233, 3468, 1038, 11841, 7101, 11184, 7176, 277, 11050, 13514, 3815, 6384, 13737, 10404, 1197, 4625, 13329, 11143, 7804, 1531, 12292, 9706, 25, 874, 8900, 13380, 3428, 14227, 863, 8330, 1382, 14937, 850, 3690, 10865, 5619, 8569, 10035, 1020, 3531, 2478, 12050, 14890, 4945, 13265, 8128, 15207, 14410, 6995, 4594, 13624, 10418, 7944, 8392, 11561, 9422, 9021, 7175, 8084, 4629, 6140, 16219, 3469, 5285, 15045, 5347, 14088, 4437, 5692, 2745, 4491, 15416, 11468, 2948, 480, 5500, 3907, 13674, 2060, 4948, 4999, 13850, 15526, 13594, 6450, 15578, 12947, 5522, 10294, 1640, 10409, 13780, 13552, 2212, 11859, 1543, 3862, 9377, 6348, 10822, 5596, 1484, 4707, 3331, 7674, 10484, 12807, 9647, 13640, 2626, 12581, 3192, 657, 7303, 7824, 3800, 3655, 2063, 7655, 7469, 7220, 12889, 6802, 8092, 2801, 12415, 5034, 670, 15060, 1191, 2286, 13889, 7946, 9275, 5835, 12989, 7124, 2519, 472, 11660, 10114, 2488, 6286, 1167, 10972, 7396, 14695, 10482, 3993, 10671, 1487, 4422, 2214, 12146, 1718, 9652, 6610, 15315, 8528, 12815, 10431, 16003, 2467, 215, 12623, 7543, 9300, 9664, 9396, 7352, 10399, 9437, 12672, 837, 6256, 7536, 10316, 4188, 15735, 4577, 11006, 2116, 1330, 8998, 2193, 9726, 7576, 11780, 2616, 8017, 10413, 7243, 11850, 475, 12651, 12404, 12617, 3343, 2336, 4214, 890, 8250, 10274, 5082, 7346, 4011, 9618, 14368, 12229, 10309, 6986, 4732, 2489, 9409, 16229, 11676, 4838, 13510, 13682, 3382, 5083, 3582, 811, 2670, 4994, 10991, 8775, 11165, 4902, 15580, 226, 1171, 9355, 14449, 167, 11160, 1206, 4113, 7350, 10017, 8035, 5043, 6929, 1688, 4165, 4472, 8207, 7493, 6670, 8303, 2581, 9305, 2291, 12291, 1229, 11569, 12299, 12512, 3286, 4031, 4351, 6827, 1988, 7593, 10872, 12541, 8691, 729, 2512, 16011, 4639, 10097, 1842, 8106, 13054, 9390, 7958, 15096, 16128, 4821, 5139, 1908, 4303, 260, 5283, 14054, 9237, 5421, 8742, 12171, 16322, 13949, 2776, 14343, 9729, 7955, 10634, 12282, 2485, 9743, 9434, 12779, 7504, 15199, 5427, 672, 1693, 1065, 2042, 10157, 3816, 11138, 5256, 59, 3309, 9424, 14008, 16363, 6011, 2231, 13975, 16365, 2610, 6726, 8324, 7232, 10257, 5672, 10565, 7788, 11025, 15311, 5384, 3838, 10681, 15400, 1265, 14204, 3512, 11588, 11086, 6580, 8002, 15997, 12703, 4488, 9867, 3611, 12993, 8428, 13758, 5696, 16371, 9132, 6050, 5840, 4584, 7446, 15217, 9694, 10505, 14411, 13245, 9181, 3699, 1529, 14574, 1369, 10949, 7893, 1910, 13168, 812, 13908, 10341, 15063, 13529, 8820, 9697, 1293, 11012, 2997, 9583, 4671, 15427, 71, 12276, 7486, 130, 14114, 15384, 1253, 9866, 13550, 11178, 14757, 12722, 11399, 7920, 2990, 5100, 4093, 5991, 1048, 2468, 14134, 3443, 315, 13240, 10285, 10613, 606, 10426, 6235, 10162, 7708, 3482, 13128, 11183, 6754, 721, 11675, 6935, 12293, 13425, 152, 1650, 1695, 2851, 12484, 5750, 5214, 7578, 8251, 4088, 8455, 5970, 12546, 7086, 6597, 2669, 9749, 4234, 1985, 308, 14207, 15903, 6255, 15666, 3265, 13901, 8692, 13677, 11801, 4996, 524, 12127, 3079, 7386, 12622, 1098, 9210, 8043, 16220, 465, 748, 8560, 15518, 8516, 12647, 2850, 13391, 5268, 5852, 14888, 9330, 13916, 1423, 15417, 13450, 11958, 14537, 7715, 6054, 11938, 4683, 5409, 3215, 44, 13334, 10295, 7478, 4243, 14445, 4716, 3646, 8141, 6086, 8592, 15522, 11305, 468, 12111, 15366, 1514, 9033, 4500, 13635, 10436, 5923, 13377, 3511, 10213, 13130, 1443, 11518, 758, 11862, 13808, 13829, 1437, 6445, 6556, 12487, 10151, 5740, 12097, 8314, 15982, 4928, 5618, 10270, 4045, 14133, 4549, 4634, 14729, 3283, 764, 12448, 1643, 2760, 12781, 2689, 123, 8447, 9575, 7930, 16277, 3149, 1127, 4713, 9538, 6344, 11515, 15473, 10462, 638, 12390, 4158, 2773, 10754, 7657, 11047, 1449, 11188, 15654, 15460, 8487, 3267, 4244, 13988, 2311, 15391, 13761, 1621, 3282, 7073, 2862, 4580, 4467, 4376, 5707, 6454, 899, 7177, 8881, 6723, 1782, 9241, 12767, 5074, 7871, 804, 7738, 9926, 14505, 4030, 8654, 8793, 4537, 11041, 9722, 15980, 5611, 2037, 10595, 5604, 5566, 2102, 11461, 5741, 14793, 1649, 281, 2266, 2900, 13959, 5330, 3454, 12596, 15878, 6131, 10555, 15814, 10963, 11481, 1726, 7312, 2923, 12140, 1925, 14347, 2251, 9720, 4619, 9161, 14300, 11078, 13978, 596, 3728, 7534, 7458, 8380, 10474, 2456, 6569, 1242, 10111, 5309, 16356, 97, 13746, 2372, 16382, 12199, 13099, 10313, 5414, 15784, 13700, 14762, 12715, 16297, 15776, 16055, 15020, 7986, 5624, 172, 3614, 9138, 15874, 11014, 3734, 7011, 9106, 6601, 4316, 14970, 12827, 13864, 1653, 6583, 13918, 12195, 13879, 9875, 3898, 15998, 4393, 550, 15419, 4789, 4498, 10959, 12210, 8282, 9516, 14267, 12565, 15195, 10100, 2493, 7551, 5609, 9180, 12862, 16035, 2145, 8398, 8026, 5089, 4062, 14301, 13673, 8201, 11294, 15295, 8073, 1978, 6914, 8012, 12770, 1911, 10523, 3972, 9560, 8007, 7688, 11748, 6487, 4090, 15118, 12022, 13067, 8179, 3618, 7687, 12554, 5038, 14163, 4477, 14331, 12078, 14792, 9874, 1766, 4003, 15582, 1117, 4739, 2977, 2076, 2234, 14758, 8711, 2257, 10666, 1659, 8041, 11873, 15625, 4432, 2505, 2502, 2185, 9623, 4389, 3586, 9006, 5142, 2304, 479, 15729, 14723, 15584, 10960, 7426, 12945, 10980, 5739, 8045, 11291, 9438, 9285, 11558, 11060, 2650, 7849, 7152, 10296, 5947, 14646, 6369, 7013, 7123, 7601, 1057, 15309, 7001, 2329, 11761, 10160, 12717, 124, 6909, 2591, 9884, 15917, 13328, 1582, 2724, 1516, 11158, 8267, 13248, 7938, 7584, 2719, 11543, 8078, 15669, 13485, 15979, 8670, 1924, 7075, 12087, 3638, 12368, 16160, 3726, 8747, 2098, 3821, 13942, 9323, 8448, 5904, 3560, 14560, 4169, 15991, 7441, 200, 2881, 8725, 10387, 4605, 1706, 11207, 14742, 11961, 3934, 6998, 8544, 15105, 13658, 12754, 4289, 6854, 13284, 6502, 4146, 3846, 14138, 6543, 3948, 6221, 8122, 3496, 11393, 5060, 1099, 4126, 8597, 9407, 482, 9171, 15142, 12740, 8818, 5436, 3369, 13052, 9088, 15394, 7271, 10276, 1254, 42, 5210, 11883, 15765, 16271, 11589, 10698, 6000, 8468, 374, 2731, 12773, 13897, 14377, 7638, 16232, 6207, 682, 15649, 2544, 3658, 8570, 6285, 3325, 16236, 12628, 7272, 9536, 15730, 6727, 11922, 15660, 7334, 3943, 13581, 3320, 1804, 1271, 5678, 7222, 15215, 10699, 13018, 9004, 1498, 3771, 8432, 9485, 7780, 7819, 6987, 8429, 12949, 7501, 7268, 12137, 8508, 5783, 1942, 9868, 8310, 4640, 15653, 14043, 6205, 15106, 8800, 5528, 5192, 4212, 15463, 12868, 11475, 1507, 14120, 12068, 9549, 13719, 13587, 12618, 15841, 11247, 4355, 730, 6219, 4929, 11626, 13176, 15734, 12677, 8677, 16107, 5636, 14463, 8311, 6959, 4975, 9016, 3184, 3188, 15523, 15768, 154, 1676, 3063, 10370, 12472, 11268, 5682, 3607, 7372, 15129, 16375, 11034, 2386, 1506, 13999, 3665, 3017, 361, 4539, 10011, 10127, 13754, 5448, 7874, 14953, 8646, 2843, 11975, 10714, 5995, 4824, 14490, 10747, 4014, 14779, 9547, 14342, 5296, 9765, 4487, 13981, 56, 5044, 4468, 1744, 10573, 6358, 2049, 8419, 4173, 7936, 6825, 5219, 4747, 4785, 3951, 12247, 16261, 7260, 3803, 6141, 10943, 14712, 14137, 2178, 11857, 9692, 14747, 1, 5231, 15942, 9987, 16062, 15930, 3921, 16084, 10712, 13676, 12599, 14828, 11367, 3754, 15237, 13876, 10174, 15, 15599, 8778, 2236, 9115, 2017, 12374, 1567, 15866, 6614, 10997, 13303, 712, 7626, 141, 3186, 7335, 6091, 243, 6166, 7785, 8187, 14577, 12800, 16351, 9945, 12242, 9856, 7132, 13390, 12918, 16268, 8214, 8687, 1295, 1881, 4718, 4324, 9821, 12303, 1619, 14805, 7071, 5310, 9393, 7378, 834, 9052, 10908, 15652, 2698, 11508, 9363, 15538, 16078, 2159, 786, 10974, 12023, 14562, 10985, 16316, 15569, 14382, 5262, 3613, 7676, 7374, 13103, 13195, 6284, 9831, 8849, 8356, 7964, 83, 7507, 10986, 6364, 12119, 10503, 1409, 9212, 14168, 14965, 14788, 1384, 4451, 8439, 5343, 6510, 4360, 11429, 217, 11417, 9725, 8472, 5972, 15927, 1184, 15306, 4774, 15609, 5134, 1060, 8166, 13505, 10922, 419, 3067, 8482, 13547, 16034, 282, 2113, 14352, 1552, 3736, 15294, 3153, 14638, 11948, 13234, 5708, 7227, 11808, 8257, 4320, 4670, 12816, 10795, 667, 3139, 88, 3935, 5472, 11574, 1524, 8794, 498, 7677, 12402, 1145, 15767, 10785, 8541, 10955, 4443, 7130, 905, 14176, 13955, 10782, 269, 13059, 15912, 517, 6178, 3535, 11094, 15671, 3218, 14509, 514, 1489, 8101, 5643, 3534, 7330, 2781, 8258, 9804, 7790, 15141, 8334, 11432, 2093, 11496, 13556, 7450, 10099, 10183, 15202, 2582, 16262, 14476, 2189, 6379, 6160, 1888, 1287, 9844, 478, 8254, 2191, 1435, 8686, 13668, 2964, 10744, 4413, 142, 8374, 15058, 1256, 800, 11001, 12004, 6555, 4588, 10725, 4883, 2305, 2871, 14842, 4982, 11007, 4987, 3301, 15466, 12667, 10231, 16110, 7327, 15482, 13211, 5847, 7181, 7665, 934, 8229, 12958, 16052, 13021, 7692, 5825, 3264, 14765, 10104, 3632, 4692, 14444, 828, 3069, 2187, 11942, 15859, 1993, 6081, 997, 5951, 11446, 11670, 5066, 2644, 2273, 3942, 7366, 3118, 2023, 3458, 14592, 6169, 4415, 8263, 12213, 11796, 9292, 14575, 14262, 8061, 13083, 12471, 12825, 11257, 6617, 11725, 6361, 3955, 4660, 14878, 7018, 1968, 14967, 8387, 15378, 9617, 1332, 2003, 15347, 3896, 1016, 5156, 12742, 9733, 204, 13062, 12986, 14860, 15984, 1896, 8559, 1709, 12467, 12927, 6945, 5191, 12990, 10750, 5081, 13731, 4239, 13985, 15372, 2344, 11149, 14099, 15693, 1275, 15454, 3019, 2642, 13922, 12393, 13852, 12289, 11987, 14806, 15550, 12602, 15552, 15605, 5419, 13008, 11439, 3836, 6698, 9732, 9895, 7952, 1871, 3908, 7244, 11148, 9539, 16223, 6742, 14728, 9209, 13503, 9219, 3824, 5416, 10568, 3545, 1482, 12457, 14754, 11804, 3595, 2797, 907, 1832, 2639, 6733, 7236, 14790, 13441, 2730, 3694, 14782, 8862, 2898, 3060, 10648, 5149, 14698, 5946, 1286, 13844, 6475, 14296, 11519, 2117, 3740, 10516, 7213, 8761, 1380, 796, 3922, 5046, 5009, 2561, 61, 7404, 4023, 16301, 12543, 11887, 1010, 14891, 1202, 6476, 10460, 13716, 11401, 10305, 11774, 15828, 4809, 10481, 7097, 3240, 13971, 14378, 6227, 13946, 601, 16323, 5348, 8507, 13993, 11424, 13961, 8492, 8319, 7283, 15809, 14720, 11196, 4738, 9658, 4002, 12819, 9839, 14866, 989, 1368, 14513, 12477, 9558, 11547, 9975, 5517, 5029, 8329, 3419, 1372, 3967, 8151, 6449, 12757, 9127, 12108, 13696, 14666, 11473, 1816, 8805, 4957, 7913, 7267, 14206, 2219, 11691, 11619, 8886, 4194, 13874, 1378, 10909, 8803, 7713, 10112, 11428, 10275, 1614, 4518, 4517, 14672, 5543, 13269, 925, 4915, 12337, 1347, 9552, 4628, 2297, 16113, 7254, 7354, 13116, 10379, 5803, 3558, 5790, 6674, 15231, 11991, 14495, 11683, 9937, 13665, 3702, 6073, 7343, 7315, 9457, 14046, 15140, 4673, 12298, 1779, 10262, 7278, 13136, 5052, 12104, 3339, 8675, 10580, 3904, 9059, 4037, 5218, 4595, 3642, 10770, 818, 5324, 11963, 11685, 8146, 4852, 7328, 7597, 41, 9239, 12684, 2595, 6269, 906, 9985, 6768, 1024, 7520, 13956, 3486, 10769, 787, 6067, 13764, 15818, 9101, 3587, 7683, 15690, 15172, 656, 669, 9631, 14010, 3183, 6591, 6280, 8444, 6730, 7857, 5482, 4363, 6464, 10164, 9379, 8873, 9796, 12234, 5621, 429, 15823, 11099, 10129, 11410, 15282, 6184, 2809, 6407, 14142, 12756, 2130, 7840, 898, 2835, 9273, 10126, 11295, 12785, 16010, 2438, 12805, 579, 6483, 15476, 5163, 16141, 5693, 2839, 12568, 21, 2672, 15223, 4600, 13487, 1839, 548, 3516, 2553, 5423, 13612, 16310, 1128, 10875, 5746, 111, 1123, 1115, 13095, 6326, 9616, 5379, 15701, 14746, 11900, 2857, 9142, 12485, 6533, 8755, 6392, 8097, 7196, 8641, 7424, 273, 6429, 12765, 11071, 14579, 10146, 3752, 14453, 9139, 8270, 7361, 14305, 922, 4346, 12761, 6783, 4775, 9671, 9906, 2584, 14039, 7309, 11272, 8272, 2829, 13643, 14203, 9413, 10701, 1459, 15706, 14969, 10261, 16307, 16016, 4696, 742, 13070, 11198, 3100, 6246, 7417, 8209, 2530, 1831, 9757, 4851, 2778, 3051, 9691, 4550, 7357, 13656, 16012, 15688, 8972, 15277, 15863, 14831, 10342, 6681, 7631, 10463, 3016, 5033, 15937, 6673, 16008, 119, 2686, 14568, 12511, 14311, 5793, 1337, 15033, 9708, 5137, 12768, 13535, 7928, 5, 11372, 14448, 6554, 8845, 10360, 11491, 16109, 15068, 6230, 757, 8433, 4187, 1731, 4155, 15474, 12002, 14319, 12759, 489, 8831, 6288, 3228, 7745, 13165, 2264, 15736, 16083, 3445, 8910, 7229, 5315, 9928, 1276, 10784, 8336, 1068, 5224, 8696, 2696, 3546, 5018, 15519, 10812, 11775, 4768, 1578, 14988, 14570, 736, 1246, 11260, 4769, 3370, 3518, 1471, 11176, 10925, 624, 15919, 703, 16139, 4373, 3164, 3457, 12429, 8708, 13383, 15559, 11788, 16314, 868, 3403, 6686, 12324, 7664, 15180, 964, 7489, 9959, 3187, 8483, 6847, 881, 11981, 12878, 11131, 2135, 3497, 11342, 2926, 14709, 7165, 11263, 1221, 639, 23, 5308, 11896, 10289, 15877, 9602, 8070, 14386, 2750, 12351, 12898, 531, 9885, 1125, 3964, 11914, 1298, 10365, 1785, 382, 16081, 10438, 16007, 10718, 16357, 8672, 14081, 14590, 10524, 6684, 470, 9596, 368, 9996, 6972, 7896, 16186, 5845, 13506, 6576, 12521, 4334, 12662, 1860, 9742, 3357, 14847, 12482, 15048, 3111, 2086, 10655, 14320, 2151, 11321, 4950, 2848, 2133, 1542, 15513, 12877, 9622, 12764, 1376, 5769, 11647, 6953, 9009, 5107, 15618, 2319, 13833, 16234, 15443, 15019, 15194, 7914, 8648, 11350, 9349, 6781, 11742, 8656, 3700, 477, 6760, 1505, 8305, 15367, 14586, 8866, 14012, 2846, 3049, 15200, 4801, 8554, 13603, 2706, 10243, 9244, 4286, 5879, 5506, 10511, 9351, 523, 8636, 13896, 3328, 16033, 7207, 4496, 11248, 10007, 11090, 13902, 14889, 13155, 13821, 11784, 7748, 14641, 14250, 13208, 16224, 1279, 12176, 7262, 5091, 3654, 13569, 4094, 7072, 6841, 11889, 15925, 11501, 13410, 4689, 11082, 13871, 14219, 10115, 2092, 9962, 830, 15895, 6843, 11537, 4262, 4007, 1504, 941, 6177, 4980, 5466, 10215, 7452, 4617, 15492, 14067, 1070, 750, 9414, 10098, 15928, 3877, 14611, 8221, 6900, 10322, 6404, 9878, 7029, 1597, 6211, 6193, 5490, 14906, 10106, 2693, 10971, 9681, 14703, 2190, 4182, 5617, 7440, 717, 8985, 1819, 3495, 12330, 13051, 6848, 9526, 11304, 4111, 10329, 6327, 7322, 8852, 13115, 4912, 6836, 15832, 3847, 4905, 767, 5641, 4984, 12173, 9408, 4340, 2177, 4418, 9031, 11436, 6678, 13323, 2457, 7413, 5798, 11969, 2431, 12555, 9591, 8115, 7585, 2047, 6201, 15119, 13465, 16237, 8884, 5876, 2056, 1927, 7349, 15478, 11035, 11916, 11455, 11824, 11049, 3915, 11306, 5293, 8090, 9141, 6259, 915, 11324, 1745, 14633, 15634, 11965, 7399, 5952, 958, 7171, 16177, 11, 11656, 13032, 12132, 2790, 5577, 1598, 8160, 10899, 10907, 2659, 8453, 12924, 432, 13538, 15672, 9504, 10343, 15220, 11571, 6381, 3774, 12059, 11978, 4202, 15158, 16167, 4475, 3279, 11614, 7311, 588, 3971, 10393, 2944, 4644, 5765, 4290, 14158, 14654, 2722, 6625, 1733, 5960, 5630, 2523, 10353, 3506, 1887, 5456, 7629, 11536, 10629, 12307, 4271, 12054, 11814, 1644, 749, 9229, 7012, 13129, 8046, 14455, 230, 3384, 14547, 13222, 8713, 3066, 11768, 500, 9943, 7403, 4778, 13069, 13345, 8020, 10830, 3780, 7662, 807, 1417, 15000, 5401, 3299, 13541, 4318, 10616, 11416, 385, 10479, 4918, 15670, 2929, 16133, 16199, 11112, 14426, 10752, 353, 14625, 15210, 572, 5903, 4470, 5236, 4021, 5515, 10686, 15561, 621, 2971, 10143, 2928, 13230, 8851, 15801, 4589, 15196, 14310, 14239, 4236, 7813, 8754, 11982, 7134, 8885, 9889, 11722, 12557, 2000, 565, 2842, 1111, 2173, 7600, 4606, 1301, 3572, 15812, 988, 15644, 8091, 10787, 7286, 4230, 9215, 14778, 12423, 4394, 289, 9057, 1159, 6851, 6232, 5715, 13980, 3338, 10498, 5274, 11546, 6241, 10829, 13976, 9834, 3719, 12406, 4668, 14699, 6375, 8343, 12744, 1440, 15168, 8196, 8245, 6710, 13029, 11384, 3010, 1609, 6064, 7760, 5690, 10019, 3798, 6094, 90, 9871, 14087, 506, 9469, 8931, 14065, 11746, 1465, 12836, 6804, 7255, 3773, 8961, 3306, 3994, 10837, 11354, 12633, 14148, 14830, 13047, 15627, 14870, 9585, 10603, 14670, 15791, 3365, 4215, 1541, 10245, 12388, 5775, 10250, 7605, 15551, 1079, 10336, 1308, 10933, 678, 10149, 2414, 9738, 1615, 2618, 3421, 5826, 14190, 14950, 3947, 5530, 74, 5743, 6571, 6447, 10265, 9764, 7973, 6831, 14052, 14979, 6458, 15267, 14313, 7288, 12052, 6170, 9254, 11704, 3547, 16169, 8335, 12341, 8255, 9540, 10347, 1291, 10148, 4825, 14849, 7249, 16275, 12486, 4527, 11539, 7200, 11820, 2012, 12636, 11783, 13715, 9940, 11433, 7812, 7194, 2889, 8264, 4464, 6975, 4164, 2200, 6297, 5241, 554, 12346, 1134, 14684, 1589, 2529, 11387, 12139, 10237, 5754, 8830, 654, 1002, 2802, 8938, 9306, 14968, 5424, 9028, 9505, 6240, 1047, 15211, 4410, 13590, 290, 3319, 14288, 8132, 13513, 2406, 12962, 15191, 3669, 16194, 9288, 9734, 10598, 15451, 7131, 6212, 6620, 9564, 8896, 4476, 8795, 15362, 5967, 2091, 11114, 13335, 10043, 11144, 1189, 6920, 9949, 2865, 4544, 12006, 16156, 15059, 3008, 5291, 1054, 14912, 15230, 8664, 12053, 14041, 3556, 938, 16289, 13075, 2787, 8241, 15819, 8593, 13368, 10772, 3747, 2828, 1446, 4962, 11555, 4409, 15961, 6570, 2629, 8861, 15847, 1281, 4159, 3707, 2224, 15766, 8208, 14263, 11520, 16131, 15872, 4092, 2168, 8771, 3376, 3101, 3276, 4666, 789, 3141, 7292, 9829, 13071, 13489, 15240, 2609, 10658, 9326, 11863, 11276, 12152, 15674, 5188, 9615, 13794, 16013, 2171, 2920, 15842, 7406, 14931, 6779, 7393, 10826, 8233, 9056, 7830, 573, 6521, 1032, 8965, 2508, 4200, 15517, 1590, 9920, 4761, 7144, 3224, 11736, 9369, 5894, 14613, 4829, 6115, 6046, 7711, 1687, 4184, 2643, 9562, 15275, 990, 5714, 3881, 10572, 5106, 16319, 2740, 10185, 318, 2823, 16239, 8902, 4710, 3541, 8739, 5913, 16158, 10684, 150, 10425, 11509, 14963, 5275, 10585, 8804, 7573, 4145, 15983, 3127, 10763, 10649, 11902, 2307, 11760, 5371, 13989, 15647, 11874, 14194, 11680, 11666, 795, 2541, 12003, 5816, 3810, 2040, 3222, 11141, 8369, 10150, 12204, 11174, 10109, 10816, 3270, 9974, 631, 11766, 4084, 12414, 10891, 3026, 11772, 6078, 9013, 5451, 9880, 7750, 3584, 11130, 5234, 2585, 5030, 13534, 3894, 11113, 12723, 829, 3622, 9466, 13258, 9543, 15590, 8826, 14691, 6671, 13476, 6439, 1405, 6876, 691, 8225, 12470, 13693, 12046, 3788, 14819, 15354, 971, 10067, 9727, 11203, 10520, 11907, 2514, 9568, 11998, 6351, 808, 14986, 3442, 181, 1033, 8594, 14440, 9368, 13504, 8005, 8982, 7643, 5386, 15307, 9715, 2597, 8777, 10637, 13193, 15018, 14437, 11170, 6052, 14457, 6966, 7707, 2786, 13278, 15716, 12626, 4116, 7269, 1867, 5529, 2911, 3233, 15150, 2382, 8828, 6484, 4221, 283, 2877, 102, 4078, 12559, 7482, 495, 3830, 634, 2713, 10493, 4018, 15759, 14430, 12845, 203, 14078, 9148, 13628, 2015, 14549, 6596, 1817, 6672, 3820, 3358, 3875, 14387, 57, 9400, 11823, 15491, 744, 11782, 13339, 10381, 4637, 4156, 1107, 15663, 6584, 8667, 15348, 10024, 8625, 11413, 7155, 12180, 15715, 1193, 9935, 8183, 8811, 137, 4942, 3850, 9934, 6820, 9050, 12659, 12241, 4076, 13311, 15820, 16250, 10758, 10125, 11945, 9383, 1154, 13921, 1240, 15007, 13666, 9698, 6551, 1737, 13822, 2377, 14121, 16273, 3460, 661, 1671, 13936, 4427, 12663, 8731, 6294, 10992, 8522, 2654, 1309, 6406, 3666, 2358, 6629, 4232, 9634, 1322, 13190, 7722, 5378, 7508, 6192, 12434, 14664, 7436, 15646, 6901, 12267, 2082, 4973, 14882, 13951, 9367, 15374, 4403, 11075, 118, 9151, 2897, 1631, 15261, 8620, 948, 7521, 14545, 12523, 13593, 8033, 12551, 16293, 14881, 13097, 84, 7304, 8606, 645, 3797, 5536, 4906, 5751, 15645, 5273, 11388, 7442, 16050, 10570, 12905, 15325, 344, 10611, 1723, 16056, 15407, 6717, 3039, 5284, 5784, 10132, 11749, 3517, 10004, 8808, 860, 1546, 5307, 3070, 986, 12798, 13625, 867, 14328, 15743, 6626, 8304, 9814, 5889, 6122, 237, 13633, 9058, 14076, 16140, 10999, 13000, 5823, 2872, 1345, 8266, 13367, 1290, 6918, 13533, 3657, 2110, 6355, 12735, 13177, 2160, 15280, 1448, 584, 1536, 6315, 14287, 1513, 12671, 12690, 10790, 1668, 7246, 16288, 1646, 6539, 2604, 3119, 12560, 13992, 13717, 13426, 2630, 6359, 15887, 1602, 14767, 14838, 3368, 292, 9572, 12048, 8840, 8154, 1793, 13194, 8442, 15985, 14258, 5565, 4513, 5325, 876, 11358, 14374, 43, 10774, 6725, 2504, 15447, 15528, 10155, 5979, 7373, 16227, 1682, 4183, 13688, 3979, 8748, 6136, 8946, 6271, 2179, 2198, 14630, 2274, 6222, 11437, 7429, 12424, 9640, 12567, 3137, 13080, 14413, 14028, 13430, 16001, 15708, 6036, 3502, 7912, 12830, 5431, 3562, 12189, 1994, 4585, 2808, 2869, 9137, 15490, 4460, 15227, 7899, 10239, 5186, 2516, 9661, 5710, 10802, 2254, 3213, 12358, 5392, 4366, 14036, 15213, 2559, 15467, 16171, 5390, 4958, 13407, 15214, 5773, 6350, 14112, 11209, 424, 6101, 12883, 8320, 9203, 14727, 8649, 9267, 10221, 9582, 2103, 10087, 11152, 4304, 820, 8992, 16120, 2383, 15943, 1064, 16046, 5818, 5858, 12682, 5931, 14636, 476, 15428, 1802, 14702, 5901, 12431, 14461, 485, 10768, 4117, 11898, 15197, 11274, 11593, 8897, 16335, 3757, 3409, 12934, 3474, 10692, 3199, 7411, 12186, 13899, 6777, 13210, 15655, 10339, 5749, 9824, 4040, 9388, 6309, 2453, 12355, 3305, 11575, 8480, 13671, 7844, 10357, 6999, 11039, 11534, 14827, 11352, 13424, 15549, 15099, 14588, 722, 16254, 7402, 14384, 1783, 10301, 3676, 12309, 16349, 6374, 8868, 10994, 5730, 12473, 6623, 1765, 3351, 11540, 14571, 15908, 4573, 8161, 3525, 6333, 15357, 15592, 10036, 5337, 98, 6595, 1415, 5323, 680, 13437, 9264, 15312, 6244, 13340, 3247, 13432, 3347, 15308, 5709, 1885, 15542, 13526, 2069, 12960, 12056, 13848, 65, 11592, 149, 10486, 3277, 3038, 12211, 12649, 15748, 9376, 10026, 9072, 1906, 11599, 574, 704, 188, 13713, 14188, 8539, 2738, 1050, 9737, 14834, 16380, 3050, 6992, 15266, 16071, 1433, 10175, 15955, 10444, 13537, 11021, 7405, 4590, 8676, 5246, 14118, 913, 4026, 3563, 10236, 15978, 5483, 319, 14334, 4645, 857, 11108, 7002, 13561, 9248, 10153, 16178, 6334, 14722, 8934, 2906, 3104, 15395, 1061, 5189, 4441, 4893, 5980, 6524, 11997, 7024, 1406, 7263, 4792, 13192, 2465, 10569, 14127, 3091, 16350, 10778, 7613, 14589, 966, 7773, 16203, 13851, 7609, 14, 11611, 15845, 580, 15861, 11177, 12347, 1574, 8273, 5206, 10445, 1648, 8599, 2733, 7761, 366, 13690, 11819, 7477, 576, 5487, 7656, 6164, 893, 11706, 1274, 6479, 1622, 13292, 11607, 3430, 14532, 8456, 314, 3859, 12942, 13166, 14940, 13509, 15724, 9419, 12688, 10670, 14281, 12342, 12367, 2139, 15218, 10483, 7943, 6634, 15006, 13041, 16096, 6431, 13654, 6563, 2571, 12904, 14289, 10577, 8816, 4168, 15705, 1285, 1176, 178, 2614, 4995, 15053, 16312, 10391, 1544, 1173, 4751, 13246, 13935, 9404, 15434, 12566, 13020, 4227, 5035, 1836, 12382, 9036, 13358, 10420, 10044, 10727, 14014, 5326, 10186, 5924, 10473, 12124, 12456, 2795, 11386, 3953, 12643, 8635, 5110, 13638, 4837, 3416, 4850, 1982, 7907, 12943, 959, 10199, 6645, 2389, 15876, 6224, 8552, 3615, 11974, 960, 15239, 12530, 4367, 12315, 14760, 9859, 13830, 11737, 5718, 8396, 2265, 9756, 12397, 13755, 15992, 2494, 2796, 9567, 10089, 3447, 14618, 13089, 7701, 12200, 33, 9986, 2783, 6112, 13314, 15723, 8994, 2182, 11740, 8119, 15508, 11893, 1638, 6118, 9401, 5429, 14973, 13963, 14659, 1797, 5571, 2784, 11654, 10113, 2400, 5501, 798, 6498, 1425, 10888, 6980, 3555, 2679, 1264, 11431, 5460, 10885, 12801, 3155, 5677, 7570, 11486, 13252, 13572, 15755, 3125, 642, 11528, 15501, 5382, 9179, 7763, 4709, 9905, 6471, 5353, 15411, 1400, 13490, 4828, 559, 4343, 1628, 6062, 3225, 13619, 16225, 418, 12886, 13759, 13516, 8916, 12926, 13393, 12073, 2347, 3956, 11754, 13333, 7136, 8734, 271, 5883, 8237, 6884, 9231, 12439, 8769, 14373, 5265, 2111, 5829, 13736, 4073, 5560, 6399, 13107, 9810, 7990, 9313, 2543, 7644, 4733, 13580, 10170, 5870, 3490, 7050, 6459, 13655, 6807, 5455, 4596, 15330, 9304, 6347, 10636, 16101, 16249, 1771, 7046, 7538, 1331, 1172, 14980, 1237, 8149, 9470, 537, 6336, 329, 1865, 15468, 709, 5260, 16132, 8499, 13162, 8792, 6223, 4783, 8372, 3162, 4938, 2615, 3074, 8291, 11026, 5586, 16181, 12803, 9613, 15233, 6497, 3269, 12809, 12519, 4339, 11277, 632, 7470, 14992, 15564, 487, 13182, 2030, 3675, 7369, 10453, 5220, 6103, 5157, 94, 11717, 481, 4871, 7463, 12279, 761, 4752, 7897, 14096, 8056, 11864, 5026, 13757, 2619, 7353, 7157, 13121, 13087, 1636, 6661, 5443, 7650, 10135, 6415, 12828, 9587, 7457, 16112, 14060, 13049, 3741, 15931, 11669, 8292, 2575, 14415, 2880, 2298, 53, 1820, 1798, 54, 5213, 12929, 918, 10873, 3693, 4217, 8629, 146, 4233, 7836, 12453, 10967, 7878, 4122, 12408, 9120, 558, 10458, 1627, 8911, 2368, 13025, 10139, 6229, 15534, 11818, 13498, 10732, 2960, 3990, 5025, 4578, 4992, 4301, 5516, 8814, 3113, 919, 113, 10545, 11826, 719, 1323, 7172, 3910, 7625, 3061, 10240, 5373, 3888, 779, 10156, 8702, 310, 13467, 4312, 12724, 3148, 62, 10944, 13349, 7834, 7949, 16103, 16136, 8021, 1075, 15871, 9484, 16048, 2707, 1781, 8653, 8612, 9410, 13817, 7209, 14706, 147, 179, 10867, 7794, 11994, 3564, 14221, 10201, 1963, 4392, 12455, 1662, 1566, 9109, 15764, 8424, 13549, 2460, 5626, 518, 1273, 8176, 14202, 2035, 10721, 13793, 8259, 10738, 8628, 10010, 15303, 2213, 9690, 751, 12490, 8352, 885, 12908, 1840, 13434, 4198, 3620, 7135, 515, 11724, 3400, 1272, 7195, 1593, 9260, 9608, 13730, 12037, 15433, 4064, 7561, 4180, 6561, 2979, 11810, 16201, 14732, 3696, 16086, 13233, 1056, 551, 13191, 6785, 3302, 4231, 11266, 6874, 153, 4981, 6902, 10168, 15529, 12273, 2777, 10533, 8833, 5042, 3814, 2351, 11739, 7667, 11751, 3197, 6947, 2477, 49, 8999, 612, 434, 6792, 12459, 9836, 6191, 3652, 14372, 5932, 7971, 1548, 5742, 14321, 3834, 3156, 4860, 13163, 13317, 191, 1455, 10427, 9044, 4206, 9316, 15987, 15120, 12631, 15284, 8107, 10868, 4532, 11682, 11179, 3462, 9741, 414, 14325, 15793, 9359, 14307, 14199, 5555, 8680, 3903, 4087, 13060, 11960, 10593, 901, 7319, 2229, 12386, 10924, 9759, 12607, 698, 6179, 7875, 13312, 5807, 15703, 15596, 10273, 5488, 1534, 5440, 6789, 1518, 8942, 7487, 5413, 14826, 6839, 2820, 16352, 34, 276, 6098, 8723, 8082, 12991, 3777, 12725, 3189, 12143, 9498, 14514, 6156, 14057, 4729, 7571, 12755, 5898, 4440, 6128, 8905, 5045, 12524, 12123, 10848, 3603, 5047, 9534, 7957, 11563, 6633, 8213, 5788, 14139, 7466, 11832, 713, 13725, 5668, 12285, 1940, 2941, 2067, 13353, 8371, 6766, 1034, 15547, 13143, 6853, 7385, 2963, 15497, 12627, 14942, 8496, 8993, 1458, 13588, 1625, 11286, 1945, 2107, 12788, 8174, 13778, 6386, 4899, 13672, 10315, 10502, 10307, 15638, 5633, 15499, 3578, 10266, 8666, 2253, 11076, 14151, 15687, 653, 15131, 16362, 12639, 6799, 16172, 832, 13336, 7375, 7059, 16070, 13374, 14745, 2430, 870, 9435, 9091, 7038, 12719, 6830, 16049, 702, 13378, 5885, 15938, 11430, 55, 15662, 10073, 15971, 10348, 356, 10728, 6186, 5833, 9888, 15831, 11382, 6267, 12019, 3710, 40, 14628, 3600, 14910, 2461, 9496, 15986, 3364, 11678, 8377, 2232, 15225, 5394, 8919, 4669, 11426, 3004, 14895, 13518, 6978, 15157, 389, 6740, 16196, 1763, 12996, 3250, 15891, 7513, 6809, 5864, 11732, 13870, 11194, 12822, 12766, 607, 3055, 14825, 9065, 9984, 13866, 630, 3804, 13119, 13275, 9656, 9136, 10633, 699, 9295, 13861, 5813, 926, 16090, 13394, 4042, 7690, 6832, 392, 2583, 15173, 557, 7996, 4891, 10803, 14616, 7632, 1770, 10389, 11480, 578, 14459, 3103, 5725, 14715, 14486, 10767, 13244, 18, 4991, 4736, 8810, 209, 13024, 4368, 14244, 11359, 3619, 12545, 9782, 13283, 9213, 10439, 2184, 6436, 13261, 1231, 11673, 4570, 2444, 8171, 3776, 10197, 6270, 15333, 4879, 1551, 9509, 6697, 4375, 4695, 6448, 4814, 14294, 2055, 15382, 13204, 4819, 13678, 15746, 12161, 10957, 12537, 5521, 9841, 6913, 14615, 4331, 7762, 15885, 5654, 7887, 12163, 2913, 738, 6828, 15657, 6310, 1444, 9445, 174, 14540, 5785, 13691, 15442, 7832, 15838, 3925, 254, 3870, 15250, 1520, 13282, 12694, 9621, 15839, 6069, 4454, 4153, 9173, 14833, 13081, 3201, 5143, 13134, 15147, 8906, 12542, 11759, 15477, 2861, 11715, 1929, 11199, 3929, 8512, 4675, 5425, 15496, 9463, 10968, 6296, 3986, 4937, 4266, 4127, 12587, 12749, 14550, 67, 7379, 1971, 5280, 1456, 14556, 6116, 10961, 3324, 11058, 9520, 923, 9436, 7852, 11701, 3782, 13321, 1367, 9819, 8614, 4240, 5484, 52, 9776, 8102, 14656, 4272, 5286, 10995, 15358, 13966, 15733, 858, 12547, 16313, 3361, 9559, 12751, 3552, 7587, 11846, 674, 15181, 14111, 7937, 12592, 5116, 15075, 15689, 2840, 9842, 4648, 5056, 7377, 12966, 8764, 14926, 648, 1826, 5158, 5227, 7974, 10894, 13521, 351, 12975, 6691, 5000, 2632, 15600, 12851, 5590, 9130, 3477, 9103, 14524, 6577, 11731, 7079, 4967, 3686, 7685, 15918, 4228, 12544, 12691, 2141, 15691, 8913, 11845, 3033, 13578, 11777, 10061, 4656, 12556, 2371, 12604, 4538, 1348, 4435, 556, 875, 3481, 3485, 797, 7248, 6218, 4458, 2316, 8048, 9158, 7453, 5650, 9015, 14243, 4956, 3378, 303, 1792, 2895, 12783, 2288, 11287, 12701, 8563, 7145, 9309, 5914, 10182, 11568, 9490, 2050, 16079, 11395, 6400, 5908, 7149, 2826, 11292, 3438, 1967, 10452, 11693, 4946, 6387, 483, 12985, 7680, 4540, 6898, 11476, 3954, 13238, 7841, 15772, 4178, 11776, 8956, 11262, 11478, 6346, 13256, 12746, 13237, 13710, 10319, 6923, 2811, 2009, 512, 15385, 2418, 2312, 14408, 7168, 448, 10021, 14064, 5054, 4855, 1983, 5342, 11541, 16173, 15545, 10940, 1497, 9967, 7786, 11157, 8517, 9728, 16020, 5226, 15950, 4655, 5248, 8039, 2690, 12311, 4753, 7494, 11163, 112, 7906, 10380, 735, 15138, 6412, 10618, 12872, 14816, 13451, 7234, 15449, 14469, 2975, 486, 13372, 10927, 13835, 371, 13175, 13834, 4983, 5406, 16343, 3429, 15855, 12558, 8837, 10989, 5556, 12875, 3763, 9358, 8752, 10596, 5503, 3926, 410, 10332, 2450, 14998, 13227, 10722, 1500, 13494, 16279, 12859, 3134, 16028, 15317, 635, 10003, 15900, 12584, 11866, 1764, 11904, 16026, 8647, 15719, 3612, 16311, 11020, 11485, 7465, 14983, 13932, 1069, 8891, 1488, 7846, 2408, 14178, 3995, 16245, 9951, 6990, 6467, 224, 9486, 450, 7712, 15465, 14824, 75, 3570, 503, 15981, 7464, 7529, 5600, 9791, 1742, 4144, 1859, 3076, 13063, 7969, 211, 9696, 6263, 1829, 6356, 1694, 3984, 14743, 14157, 12632, 581, 2578, 12384, 14094, 12178, 13627, 11633, 12661, 14312, 8086, 12034, 14886, 4063, 3044, 14718, 15305, 1618, 5634, 16373, 11644, 1791, 11936, 12745, 4338, 6956, 6152, 16150, 9991, 10172, 1955, 3418, 14241, 2470, 12984, 12978, 12369, 4528, 4740, 5243, 4635, 15113, 10834, 10173, 10646, 10542, 3974, 4160, 8871, 3387, 4294, 15486, 15615, 14089, 14017, 15722, 464, 1234, 3090, 8473, 6821, 9900, 14416, 2448, 2346, 1143, 5899, 12901, 14541, 10650, 12882, 1360, 14246, 5181, 10551, 12363, 2556, 6941, 10335, 9678, 6371, 11453, 12952, 8494, 1492, 14647, 5822, 10147, 10550, 8, 10563, 5981, 14930, 9064, 776, 5228, 9185, 8533, 3653, 13898, 20, 9011, 9908, 8236, 9680, 280, 4251, 1155, 8757, 15429, 8340, 15299, 11235, 494, 15659, 13331, 9637, 13681, 8765, 8359, 10134, 9318, 1651, 11711, 14763, 8959, 3041, 4653, 5204, 7459, 4425, 4461, 12172, 11167, 265, 3605, 9609, 10015, 7911, 8888, 16290, 15424, 4399, 4039, 11860, 6850, 4295, 9038, 1220, 2475, 9188, 13892, 7517, 10299, 1502, 1761, 15543, 9078, 10417, 10050, 11111, 8766, 14749, 3108, 14857, 9027, 451, 13629, 1119, 187, 13610, 9411, 7179, 10717, 4777, 12281, 2327, 13732, 13774, 15246, 8032, 14858, 1258, 6029, 16216, 2991, 2176, 13972, 12664, 6656, 7559, 1486, 3625, 6157, 9005, 15001, 12371, 2506, 7391, 2466, 2201, 2237, 974, 14470, 1569, 12372, 7141, 7566, 7567, 427, 8590, 7742, 10433, 11728, 16174, 12594, 12897, 8217, 7854, 8917, 175, 14418, 13250, 7455, 12280, 7669, 8634, 12449, 13869, 5567, 9783, 9755, 15103, 12444, 416, 15594, 2564, 13152, 6890, 10807, 552, 566, 10187, 10553, 11817, 8922, 9846, 12852, 11848, 1936, 4795, 2342, 15101, 4764, 2718, 1777, 641, 14318, 7779, 7783, 14224, 1414, 6750, 13937, 4574, 2216, 1691, 987, 15779, 14612, 902, 12917, 6135, 4280, 3691, 11968, 9595, 620, 6220, 7838, 10454, 8951, 13626, 9919, 7789, 12733, 11377, 4880, 665, 8024, 591, 2525, 2041, 3034, 12826, 1113, 16170, 11634, 7367, 5065, 6989, 8939, 3916, 571, 4682, 3356, 192, 3289, 10428, 3769, 3778, 6057, 16252, 6468, 15635, 15078, 14218, 10456, 873, 3671, 9593, 9525, 3208, 407, 15892, 7474, 4822, 12014, 10937, 13370, 13464, 8029, 7186, 11562, 13035, 12973, 6536, 10070, 10318, 13924, 5900, 11467, 13642, 4511, 3441, 2359, 4812, 14721, 15441, 11879, 5857, 14939, 501, 8068, 4524, 15346, 6773, 3730, 1321, 1846, 13900, 12642, 10491, 650, 14877, 13473, 6460, 7684, 1608, 9642, 6010, 2662, 10781, 7126, 7407, 14517, 15352, 4873, 10731, 11499, 677, 7160, 4715, 14725, 10964, 896, 9168, 9461, 10617, 9046, 13845, 15108, 8079, 11867, 15825, 8623, 9412, 7807, 14474, 12925, 5607, 1251, 7909, 6146, 7552, 3126, 11927, 794, 12811, 15146, 8191, 9636, 14773, 6422, 1152, 11692, 8715, 9096, 4964, 743, 9, 13680, 10251, 11265, 12209, 6470, 4060, 11665, 11418, 931, 6535, 9338, 99, 3006, 9508, 5222, 10095, 5496, 9242, 3487, 3969, 4818, 7924, 15025, 14330, 5063, 10211, 6428, 4179, 15436, 1828, 6108, 4080, 8479, 15008, 12939, 10092, 12849, 16015, 12206, 9545, 9128, 3229, 9977, 976, 492, 1192, 15668, 942, 3825, 15933, 12232, 599, 10982, 9074, 6155, 2405, 5982, 15936, 11444, 5985, 11912, 9043, 4734, 2163, 2729, 13553, 10920, 15279, 1849, 1252, 4148, 10919, 8609, 2020, 4582, 11466, 14925, 7080, 10041, 5731, 4152, 3329, 9460, 1806, 3158, 2492, 7238, 10760, 15083, 6649, 14249, 2207, 6370, 5179, 644, 3762, 6451, 9216, 15371, 2576, 2606, 12603, 15080, 1965, 15575, 14818, 6289, 13846, 13235, 7214, 7883, 706, 1131, 16164, 5563, 5897, 14398, 1823, 865, 8981, 13472, 8889, 10304, 6058, 14295, 202, 2918, 6846, 5760, 2308, 6328, 5294, 5861, 11214, 3138, 1572, 15696, 892, 8651, 6317, 6287, 4388, 14180, 5854, 4711, 8280, 11686, 3381, 14351, 6492, 1095, 9990, 1712, 10180, 12029, 8568, 3748, 6568, 5524, 10510, 3, 3848, 4681, 10713, 9745, 10308, 3918, 6426, 3633, 10081, 14661, 16066, 13894, 11449, 7801, 8566, 6382, 8140, 7356, 3166, 5935, 5178, 2404, 9098, 10824, 5959, 261, 1411, 3135, 13914, 9833, 510, 13385, 6810, 10657, 11465, 15800, 14473, 3491, 13003, 409, 5467, 5037, 14851, 8947, 7299, 2883, 11951, 5551, 3808, 10707, 13885, 7948, 7753, 1076, 15093, 13316, 5331, 6513, 7435, 7710, 2754, 7109, 5113, 3029, 5705, 8281, 12772, 2527, 1573, 5098, 10214, 6718, 6729, 12047, 3604, 11580, 15915, 7284, 5389, 2100, 1681, 9515, 10815, 4222, 5724, 13206, 4867, 15375, 8083, 10255, 15720, 3432, 1889, 5622, 4960, 10029, 5632, 6004, 771, 8576, 9832, 253, 4019, 327, 9751, 2761, 11787, 15188, 12263, 12726, 15338, 2515, 7837, 3003, 5863, 2758, 16280, 6803, 7305, 14409, 4332, 13348, 726, 8342, 4951, 14018, 16377, 8969, 532, 3151, 16193, 1915, 15827, 16091, 8232, 1946, 844, 3746, 10306, 6667, 2930, 1658, 1553, 14565, 6001, 1616, 2858, 11533, 2924, 10574, 15136, 2896, 507, 3332, 7444, 13659, 12370, 8170, 16367, 13350, 2524, 10286, 12919, 6383, 13371, 9893, 4835, 11557, 16074, 2128, 12249, 646, 1049, 4755, 9925, 11696, 15573, 6939, 6279, 4642, 13734, 14302, 14972, 6307, 7456, 11650, 16202, 10901, 8760, 8175, 14217, 14205, 8505, 6496, 207, 2276, 13288, 7827, 11237, 2272, 3136, 15066, 615, 7297, 2680, 12553, 3744, 13189, 8470, 1803, 6701, 4694, 16235, 724, 2607, 10839, 772, 13281, 1142, 1025, 5513, 4512, 4481, 16243, 10297, 13447, 9062, 7153, 6526, 12737, 3768, 14405, 5225, 10078, 15949, 14511, 3991, 11298, 16100, 10860, 3144, 4939, 8098, 4016, 1364, 14141, 7623, 3685, 2078, 164, 5853, 58, 12421, 16151, 10196, 7721, 4781, 3569, 15685, 9524, 9843, 6747, 13782, 14651, 7853, 11926, 15423, 8652, 15471, 6964, 8603, 4529, 9953, 2075, 10515, 15796, 9418, 1841, 2700, 13903, 12419, 6039, 2434, 5124, 15667, 4874, 597, 5459, 12460, 9788, 4306, 9431, 6515, 3725, 3062, 14090, 12620, 6679, 9918, 10664, 9093, 6687, 9817, 1959, 827, 11591, 14989, 6936, 851, 6493, 13173, 5434, 755, 2388, 7525, 6473, 176, 727, 15741, 12995, 6927, 11010, 2645, 14447, 1665, 10828, 9988, 852, 2180, 16192, 14021, 12931, 2498, 96, 7158, 4543, 139, 13812, 6319, 15914, 13078, 9777, 12225, 16241, 5576, 8983, 11505, 15749, 1539, 3575, 2341, 6302, 9000, 8421, 7313, 11353, 12432, 12373, 12494, 9117, 26, 11885, 4384, 15661, 4933, 7336, 7588, 4307, 847, 4235, 5428, 2907, 13773, 6127, 4869, 11309, 5203, 4743, 14813, 1984, 1768, 7917, 6266, 7293, 15300, 14059, 4205, 8242, 10116, 15780, 11297, 1248, 364, 12820, 15073, 3751, 11773, 6199, 10864, 7717, 12099, 15684, 9084, 8274, 16104, 1218, 14485, 13596, 2663, 8867, 4265, 13301, 13343, 11289, 5264, 13997, 10584, 15456, 9156, 220, 341, 2150, 12961, 6485, 6955, 11876, 10755, 10290, 7070, 12398, 2325, 1734, 1960, 4586, 12410, 2565, 15976, 5300, 13043, 12394, 3715, 13088, 4678, 5147, 10455, 6085, 15548, 7027, 8582, 4189, 6849, 4650, 1260, 13125, 2934, 14266, 9803, 11459, 11412, 2817, 8953, 760, 15883, 11657, 8155, 14023, 4843, 12177, 4263, 1302, 1741, 13481, 6452, 5572, 593, 1180, 15117, 12600, 9917, 15104, 1517, 11187, 6003, 13027, 390, 12834, 9075, 3731, 14152, 2393, 9769, 8341, 14696, 8756, 9245, 15085, 3198, 1920, 6522, 7808, 5579, 6080, 15420, 12689, 14558, 496, 10001, 2501, 6606, 13306, 13577, 5075, 10605, 12697, 15829, 9150, 13022, 3524, 1185, 6427, 13707, 5364, 5601, 11521, 8854, 11312, 1660, 8704, 10167, 12704, 14595, 7646, 15421, 1600, 1519, 1177, 13480, 7329, 4832, 1964, 13486, 4025, 7125, 7806, 10560, 3172, 15005, 8644, 3688, 6664, 15270, 6635, 2891, 3327, 10137, 660, 3680, 8729, 769, 13515, 7296, 10716, 970, 7224, 1958, 136, 6026, 14836, 5304, 7744, 3806, 10412, 15134, 9835, 7532, 11074, 916, 2204, 2289, 4510, 889, 8806, 12344, 7048, 1422, 2888, 15109, 2753, 15556, 11409, 6435, 887, 6912, 1919, 1992, 13310, 11762, 2349, 1692, 3500, 9758, 7931, 14621, 11251, 673, 7287, 921, 10534, 5644, 14543, 3021, 3342, 5666, 4121, 15567, 12395, 4853, 13819, 8178, 15714, 15042, 6044, 1216, 11582, 12265, 15807, 6105, 14388, 4890, 3217, 5625, 6433, 5450, 3175, 12412, 3150, 3938, 15339, 4700, 7275, 1181, 1880, 10198, 2339, 1387, 1623, 6314, 5021, 11243, 14799, 8996, 346, 4043, 6022, 9099, 775, 3035, 7471, 6261, 2962, 9541, 7540, 6878, 5198, 8572, 5871, 14274, 11503, 14764, 8148, 11637, 2122, 227, 13213, 12479, 1210, 14005, 10546, 14027, 7337, 14785, 6982, 10131, 4203, 7596, 10396, 491, 11219, 14128, 15553, 6719, 14216, 9655, 11116, 1432, 13255, 8673, 10748, 14692, 11560, 12516, 12673, 10589, 14464, 2957, 8763, 12009, 6550, 3827, 2863, 11302, 7276, 9265, 12038, 1595, 15461, 4882, 4103, 14681, 2299, 14400, 9570, 5439, 7997, 15010, 2592, 1089, 14042, 15356, 4315, 12879, 3861, 10459, 3786, 16302, 135, 15664, 12885, 11640, 10193, 339, 7530, 1610, 2258, 12269, 15837, 967, 16184, 14407, 15003, 5360, 1434, 6741, 8699, 1727, 14153, 3868, 3872, 3036, 13160, 6472, 6834, 12921, 10267, 219, 12550, 2158, 14999, 3204, 7331, 7431, 9797, 7103, 3206, 12131, 6682, 11450, 11313, 10422, 4336, 16340, 11932, 10559, 8239, 6340, 2725, 3207, 12571, 15316, 2196, 6216, 4944, 11559, 2894, 6190, 7581, 10890, 11036, 15388, 2554, 13429, 3249, 9361, 5317, 10680, 7074, 10703, 16047, 15276, 5096, 14380, 9066, 278, 7052, 3765, 11606, 13536, 11595, 11620, 3456, 11858, 4083, 12320, 1470, 6647, 8978, 3360, 12116, 1980, 15535, 600, 10601, 15485, 7193, 10856, 9948, 15586, 7120, 6298, 6530, 6367, 10145, 7976, 1224, 7698, 1080, 629, 11755, 2905, 5659, 4506, 5372, 15500, 10314, 2256, 910, 10136, 7731, 9641, 14370, 13362, 1530, 11525, 1561, 4056, 9034, 11529, 6983, 1874, 4431, 16180, 8358, 14582, 7619, 3444, 4298, 7905, 9828, 10472, 12857, 8309, 499, 7947, 7439, 4404, 10882, 16259, 8190, 12840, 11457, 9235, 4559, 12454, 13324, 8436, 16014, 11066, 9625, 14432, 526, 11594, 6755, 5170, 15313, 5405, 4547, 11712, 13891, 6794, 4106, 7030, 3983, 14332, 1912, 7430, 5462, 10793, 9630, 14572, 1268, 14237, 3353, 8774, 2462, 11487, 5422, 11511, 15940, 2767, 2474, 3581, 9329, 15319, 1317, 6072, 5685, 14234, 8211, 8446, 8721, 10271, 5101, 13854, 5367, 846, 9825, 11411, 8027, 9394, 7732, 4253, 7184, 11191, 10934, 14733, 6414, 8923, 7467, 1300, 914, 9040, 13185, 11009, 6138, 3980, 13695, 1496, 15563, 11378, 3389, 10205, 11233, 1864, 10536, 14155, 10260, 14584, 1041, 14210, 4936, 13415, 16360, 516, 549, 11659, 9882, 7599, 7119, 12734, 16197, 2032, 12222, 6332, 7289, 9303, 4254, 628, 5832, 10140, 10809, 13101, 12775, 895, 7602, 3037, 3078, 11105, 2870, 2209, 4096, 1232, 15893, 9112, 13286, 3159, 14501, 9465, 11888, 5153, 11564, 231, 10268, 9195, 7201, 10688, 567, 11655, 11135, 6976, 3698, 11454, 11365, 2885, 12322, 14102, 126, 6330, 64, 9193, 9589, 12959, 3180, 13828, 391, 2119, 6290, 11714, 2806, 5341, 14623, 5918, 6349, 2142, 6518, 2131, 15353, 1318, 9347, 8807, 8064, 8195, 8326, 14679, 13855, 1661, 3631, 6215, 10323, 7064, 15775, 8924, 3088, 7060, 4930, 4949, 8004, 16330, 15017, 6761, 15737, 14353, 9735, 6855, 1738, 11208, 5523, 16339, 4748, 5934, 8855, 3833, 6491, 4138, 10292, 1532, 14314, 2683, 5574, 3028, 1186, 3662, 7257, 376, 15064, 10958, 5320, 6032, 10962, 14975, 10794, 12440, 7714, 5297, 14922, 4381, 3681, 14264, 14756, 5411, 12316, 10405, 10973, 5975, 9048, 10086, 7147, 9308, 14434, 9910, 3385, 5438, 403, 10471, 4919, 9597, 6984, 2587, 16222, 5929, 12506, 9307, 6390, 2490, 1749, 13365, 14960, 16105, 1974, 1373, 7959, 15795, 3294, 4131, 14995, 14438, 3131, 7382, 2249, 6694, 9165, 15133, 12148, 11612, 10531, 4749, 13965, 1464, 14687, 7961, 8619, 13386, 15156, 16315, 3909, 9521, 13974, 6499, 3624, 864, 4079, 11218, 13927, 10592, 14177, 12061, 2580, 12192, 7142, 9914, 1343, 7635, 13711, 6560, 15576, 11181, 4508, 3433, 14376, 12202, 170, 6132, 2937, 6922, 115, 9430, 12145, 13945, 16054, 12147, 1021, 528, 9007, 1249, 5154, 15536, 12071, 5449, 9830, 12884, 2188, 4845, 9976, 7982, 1755, 13911, 10034, 8944, 2364, 8525, 10349, 15321, 11854, 8520, 1361, 627, 12025, 2590, 6746, 12080, 5489, 8364, 3764, 5380, 2247, 5072, 12098, 2384, 12979, 7202, 4417, 5656, 13751, 8457, 1306, 3322, 2294, 11726, 7133, 1875, 1163, 8935, 10945, 2436, 1383, 8893, 9226, 1563, 1689, 12205, 859, 737, 7741, 5954, 13484, 15728, 13493, 3878, 7033, 2114, 8165, 14073, 1917, 8230, 12858, 1474, 8955, 13801, 6790, 3809, 2882, 9381, 6904, 12944, 3396, 10797, 9716, 2766, 4993, 6788, 10672, 9403, 1630, 8049, 7757, 2, 9293, 4017, 11479, 4672, 274, 8671, 14854, 9827, 2800, 11791, 15537, 11390, 14011, 1055, 7500, 6819, 10227, 7415, 13860, 7066, 2109, 2197, 637, 11699, 2970, 15459, 11051, 15813, 8169, 1420, 6075, 9674, 9912, 13167, 11793, 14215, 6417, 1201, 14480, 7318, 16121, 5258, 3168, 13882, 14629, 11325, 884, 9544, 3196, 13601, 14336, 15521, 6548, 365, 15209, 711, 545, </w:t>
      </w:r>
      <w:r w:rsidRPr="0059356F">
        <w:rPr>
          <w:sz w:val="6"/>
          <w:szCs w:val="6"/>
        </w:rPr>
        <w:lastRenderedPageBreak/>
        <w:t>10679, 11653, 9653, 7810, 2328, 6443, 9389, 2531, 4448, 4157, 12609, 4008, 7700, 10734, 950, 4292, 12549, 190, 11494, 1624, 12250, 9982, 3532, 11339, 10706, 4405, 10765, 2821, 11623, 4380, 3410, 13156, 15445, 5141, 7991, 15094, 14602, 1341, 5570, 765, 8630, 4276, 8127, 16338, 279, 7922, 4028, 6202, 14166, 5086, 9126, 6239, 11495, 6537, 13157, 3721, 12498, 10108, 9071, 12418, 10588, 4804, 12700, 15162, 165, 12032, 6541, 1358, 15090, 10896, 12563, 6236, 14686, 3501, 14533, 8661, 6660, 12219, 5655, 185, 14233, 9898, 9382, 13011, 14959, 15387, 14811, 11458, 2011, 4308, 2992, 502, 11347, 1391, 15139, 2867, 4455, 2469, 2946, 12244, 10346, 13002, 1477, 13159, 7568, 15363, 11882, 10066, 4066, 14362, 14355, 5728, 994, 9003, 9518, 659, 3711, 13809, 15952, 14496, 8753, 70, 9840, 15503, 14710, 10567, 6680, 5971, 12579, 12806, 11307, 2038, 8308, 467, 8821, 7526, 5481, 13615, 2658, 3647, 4530, 14066, 8486, 13387, 14958, 15817, 9147, 13948, 3914, 1962, 10838, 2440, 11976, 11232, 8216, 4483, 3167, 8815, 14452, 10541, 11220, 15176, 1418, 8150, 10093, 9080, 9714, 3842, 3996, 14022, 12654, 8551, 4453, 821, 340, 7515, 10383, 15769, 11057, 388, 7859, 3732, 12427, 12789, 6814, 14962, 8185, 10842, 13326, 2919, 803, 11030, 4259, 10328, 15028, 6644, 7660, 12769, 302, 14097, 12226, 13351, 7803, 8393, 3674, 16218, 9124, 8907, 7869, 11162, 9635, 15326, 740, 7041, 3561, 12165, 13435, 14843, 3455, 5305, 6594, 199, 12405, 1690, 11435, 9555, 679, 12535, 8139, 3673, 5752, 6653, 312, 9324, 10788, 7425, 13878, 5554, 6432, 5848, 11918, 8988, 16383, 5988, 13574, 14855, 3116, 1342, 10833, 12375, 1747, 10753, 5795, 12513, 9280, 10457, 8738, 14707, 7484, 9010, 12938, 6243, 8608, 9610, 14538, 15834, 4806, 3795, 10080, 10942, 7094, 4680, 10800, 12407, 14423, 5049, 3739, 3388, 13563, 3602, 241, 1096, 8477, 11716, 5209, 14981, 1371, 2227, 12383, 7511, 14381, 14990, 12896, 251, 8435, 14109, 6838, 8443, 7031, 2528, 10640, 933, 1948, 5090, 14431, 1943, 8074, 9736, 5445, 13554, 1725, 1244, 15882, 2415, 5540, 4581, 6883, 14917, 6885, 11234, 8547, 806, 7409, 8498, 14573, 4721, 8728, 8228, 1558, 4737, 7341, 8706, 8488, 785, 5514, 5872, 13895, 12261, 13832, 5410, 11502, 5164, 7798, 2961, 7865, 2860, 6042, 12718, 15455, 15412, 14317, 12338, 6394, 10355, 2892, 2333, 15281, 2538, 2566, 4465, 16266, 15100, 11056, 11121, 384, 9879, 8835, 658, 12572, 13463, 9263, 12771, 11598, 7884, 8958, 7241, 13913, 8344, 3627, 14198, 9778, 11201, 5127, 7044, 12018, 15621, 11802, 5669, 9282, 6507, 16142, 15916, 14412, 1350, 7610, 12069, 10855, 5349, 15996, 15924, 16265, 4438, 9999, 8301, 7537, 8184, 7663, 10810, 132, 5437, 1626, 14414, 7736, 10385, 15296, 12255, 7903, 9332, 1979, 5267, 6325, 3905, 9535, 14740, 3885, 5642, 8355, 3235, 12992, 8227, 12328, 11713, 2917, 13379, 13396, 6895, 1856, 12193, 4288, 12930, 14516, 15469, 9157, 12501, 12483, 3488, 8550, 4123, 13091, 13907, 6217, 7049, 2874, 291, 10084, 5412, 9227, 15710, 6048, 100, 15293, 10442, 11955, 7206, 7554, 12435, 5144, 8113, 11115, 6092, 13542, 3437, 4010, 11310, 7034, 14626, 5575, 5022, 16210, 12243, 8382, 4223, 7332, 9845, 8657, 9191, 9695, 15574, 1187, 687, 3095, 5610, 13291, 93, 3886, 6669, 9633, 14529, 10926, 13957, 3643, 14419, 2343, 12797, 13920, 15905, 13180, 7016, 10513, 6059, 8799, 1451, 2715, 6251, 10950, 13202, 14477, 7675, 1013, 1664, 824, 12657, 4556, 3889, 13471, 6916, 16300, 6756, 14869, 14578, 12844, 12814, 14655, 12586, 10889, 5375, 9207, 13995, 3866, 9503, 14489, 5674, 10311, 1884, 2217, 13079, 12017, 1705, 3975, 4757, 14030, 10687, 14441, 6006, 9626, 7686, 13279, 1277, 2931, 8909, 15970, 791, 833, 14996, 9372, 12024, 879, 3841, 14551, 9785, 5289, 3007, 9530, 8674, 9346, 7316, 2972, 15283, 4908, 12169, 871, 684, 8952, 12379, 11356, 3540, 13028, 8683, 2292, 15794, 10614, 1103, 13694, 802, 8920, 13991, 11223, 15077, 15675, 11815, 15332, 7485, 2799, 11441, 9068, 13184, 7510, 11420, 9775, 2804, 14711, 7218, 547, 2788, 4545, 6631, 13813, 16143, 6724, 835, 5698, 12159, 13507, 9748, 3503, 4293, 9402, 10144, 7301, 10040, 15408, 13631, 443, 14303, 9107, 9786, 13720, 9886, 5252, 3110, 2794, 7932, 12286, 13401, 10521, 4788, 12508, 15052, 15453, 14077, 4365, 1334, 9969, 14576, 1837, 10054, 8930, 16187, 9121, 2018, 8315, 2208, 1236, 2916, 4726, 13338, 2513, 3092, 3102, 2651, 7835, 9693, 9420, 6654, 5301, 5808, 14504, 1679, 6430, 1883, 352, 6816, 752, 437, 14503, 7743, 10987, 12166, 6151, 15089, 12887, 11667, 6481, 2340, 10818, 6585, 12149, 15650, 3636, 13456, 14635, 10411, 13153, 6699, 13724, 11440, 5132, 10509, 2439, 15016, 2463, 4920, 6121, 5321, 12451, 9443, 3239, 3672, 513, 14135, 14228, 12492, 14385, 6559, 15816, 15037, 14356, 5763, 13006, 11781, 16378, 7167, 7221, 2261, 13692, 13616, 5486, 969, 14169, 4926, 9123, 15160, 13499, 15029, 13523, 2837, 9459, 7622, 13131, 13670, 3544, 268, 6343, 15398, 2403, 7816, 10626, 300, 16044, 6018, 15844, 4248, 5012, 5558, 1591, 12248, 7020, 12948, 7778, 14252, 9342, 4287, 6027, 3257, 3321, 9675, 15932, 1923, 3770, 8349, 11811, 4985, 60, 8205, 8927, 8665, 782, 8780, 11334, 11326, 8616, 10352, 6590, 979, 13823, 12522, 12847, 15656, 8688, 16208, 6420, 7400, 4317, 6031, 2770, 3379, 4986, 7770, 10224, 6937, 5532, 6516, 6254, 9989, 4208, 3593, 16108, 8787, 4419, 14024, 5911, 8503, 9946, 6005, 4142, 8338, 11380, 6763, 5647, 15038, 3537, 1390, 14525, 1338, 4979, 3874, 9302, 15472, 6188, 10642, 9201, 12377, 15854, 14644, 2974, 12758, 8602, 13863, 10941, 10832, 2481, 1092, 7270, 8858, 7325, 4632, 1357, 335, 4150, 980, 11829, 3461, 4197, 10876, 4302, 13664, 11366, 13524, 6437, 8987, 1493, 12591, 4447, 762, 7371, 3787, 15256, 4909, 4618, 14482, 404, 14669, 1937, 3952, 12832, 6676, 13169, 9289, 1655, 2226, 5955, 883, 5868, 5255, 7895, 12813, 11941, 10527, 7704, 900, 1556, 11124, 12863, 3350, 1583, 9467, 1421, 248, 8990, 9257, 15954, 14220, 1072, 16165, 12796, 242, 4089, 9523, 15234, 7929, 11794, 855, 14744, 897, 5193, 6985, 2579, 15622, 399, 11211, 12968, 6529, 8464, 11517, 14614, 14245, 4124, 2563, 13733, 13313, 6409, 16094, 10948, 5831, 2129, 10094, 4255, 585, 12481, 13402, 7782, 11856, 15057, 11273, 12666, 12239, 10844, 13825, 1853, 8018, 10622, 4665, 9319, 6142, 2984, 11013, 7306, 6514, 15681, 11597, 14907, 13799, 6582, 1545, 1267, 4536, 13359, 10552, 8925, 2705, 3117, 13632, 5657, 15110, 968, 2281, 488, 12190, 1363, 15464, 3717, 255, 7774, 3571, 9102, 14918, 6823, 4780, 11037, 3835, 8095, 8475, 5887, 6265, 5767, 3793, 1810, 3599, 5185, 1900, 8789, 4765, 12582, 2195, 13582, 4717, 7541, 1299, 13545, 7823, 15232, 12306, 12692, 10673, 6213, 972, 13592, 11102, 15145, 14348, 11570, 2703, 8016, 4834, 6331, 1895, 1580, 14364, 14515, 10537, 7749, 2876, 14196, 10400, 9197, 13337, 8014, 3174, 4886, 2222, 5002, 2521, 9442, 4114, 3863, 15167, 2246, 4647, 14491, 10247, 12606, 3539, 1005, 8060, 13305, 619, 3790, 1751, 6675, 6292, 1071, 12570, 8484, 14751, 15804, 3287, 12458, 10013, 1212, 82, 11567, 16230, 8741, 10543, 14222, 14897, 9030, 3704, 14941, 9167, 9668, 1579, 11910, 2323, 9709, 11544, 508, 1559, 10032, 3191, 305, 4072, 13226, 4218, 13187, 12824, 9253, 12675, 9211, 3893, 14211, 2497, 12974, 2025, 8269, 4664, 3684, 12860, 10083, 4220, 3644, 8262, 13389, 8152, 9247, 413, 9808, 8089, 490, 13739, 3146, 3822, 3001, 1046, 12077, 2664, 10866, 13259, 6860, 6775, 8836, 5169, 7818, 15070, 347, 8546, 9228, 10434, 1257, 14883, 5679, 15760, 10514, 12870, 613, 10492, 2061, 7274, 8471, 13546, 9218, 13566, 14675, 14379, 2600, 13967, 9823, 8587, 10586, 10288, 504, 11507, 6640, 3345, 15888, 9713, 15678, 6133, 2079, 7863, 15409, 9851, 8287, 11855, 11721, 8853, 15084, 8844, 2589, 1949, 372, 6324, 10871, 10169, 3089, 4706, 14632, 1261, 1862, 8110, 4712, 15739, 3828, 12465, 1999, 6708, 13648, 8914, 1066, 426, 9683, 5159, 16211, 2263, 11095, 12880, 0, 11104, 13840, 3856, 288, 11566, 8735, 11996, 4667, 13539, 2085, 4210, 5631, 2596, 2376, 14340, 8038, 5495, 5250, 11319, 9883, 11741, 3202, 13842, 6363, 8707, 6308, 754, 8240, 12000, 6341, 5123, 15603, 7174, 14807, 14685, 3577, 11195, 3440, 12729, 3367, 9387, 15699, 1003, 8908, 15444, 690, 4390, 4450, 4722, 4646, 7028, 2859, 11290, 11694, 2137, 16267, 4649, 12095, 11581, 4576, 9236, 10689, 13045, 10049, 6090, 14908, 1429, 10757, 2909, 14484, 14624, 6734, 781, 13816, 10697, 8839, 9784, 7154, 9957, 16116, 3977, 6545, 2949, 7522, 15752, 8510, 10235, 16308, 1166, 11735, 1211, 11182, 1596, 1351, 11329, 14051, 13218, 10863, 9374, 11530, 14104, 13779, 6894, 8829, 3424, 7219, 13662, 4861, 14961, 9111, 1934, 1148, 10708, 15781, 8567, 8827, 7696, 14717, 14835, 8726, 7728, 3873, 6249, 6800, 14845, 5806, 13307, 1462, 10740, 3733, 2338, 5599, 12325, 7851, 13744, 11228, 8271, 6636, 3451, 9921, 3397, 5527, 473, 8650, 13196, 4816, 10232, 14467, 1645, 9022, 14750, 5245, 3949, 9964, 3811, 8933, 4247, 10599, 3132, 1838, 6652, 5553, 12980, 6970, 10841, 11707, 16374, 10623, 11022, 3436, 8759, 14620, 15044, 13330, 452, 431, 5377, 8147, 562, 11080, 13001, 6034, 6899, 14690, 8244, 10590, 13772, 12167, 8181, 5212, 5076, 13325, 14403, 6455, 7084, 11482, 4638, 3244, 12685, 5842, 3737, 12614, 10735, 8591, 11311, 1292, 8689, 7550, 5217, 977, 6732, 6126, 6915, 12085, 15314, 11303, 225, 7658, 2567, 2367, 6887, 8331, 5266, 6065, 848, 6881, 5148, 5115, 2282, 5201, 14864, 1029, 13807, 1891, 952, 1663, 8796, 13859, 7607, 15462, 10887, 12154, 939, 3292, 5039, 13315, 3232, 10291, 4267, 13004, 9799, 15287, 16226, 2277, 11064, 433, 14984, 7670, 8361, 1027, 8598, 9855, 9131, 222, 12802, 5594, 817, 10477, 13685, 11483, 978, 12988, 293, 13086, 7820, 16188, 12122, 1713, 5171, 10334, 10449, 15329, 8415, 3729, 5866, 5800, 7802, 8080, 8732, 4213, 3072, 8877, 3193, 168, 8521, 15392, 7839, 15969, 28, 9014, 4903, 9522, 10791, 177, 12401, 3628, 14800, 3413, 10002, 5787, 11953, 9178, 11710, 11565, 15495, 10189, 7699, 12296, 8368, 5358, 8743, 12362, 12585, 14909, 14182, 12605, 4898, 10364, 354, 4977, 7556, 3592, 9514, 8302, 7036, 12001, 10930, 12287, 12517, 15798, 7781, 13704, 11617, 2779, 14124, 13373, 11346, 12923, 13090, 13551, 16082, 6397, 9446, 143, 8206, 205, 9086, 640, 2156, 8842, 7671, 11844, 8540, 6165, 11333, 8825, 8986, 14193, 5637, 13568, 101, 2317, 12956, 5702, 3553, 2893, 9958, 3483, 12838, 15264, 14338, 9477, 6685, 11630, 1821, 8000, 12015, 1522, 4326, 14149, 15802, 3648, 3298, 2487, 12049, 6442, 11351, 11250, 5071, 1305, 15727, 7148, 2451, 9199, 8451, 8386, 12359, 12658, 8224, 5905, 4509, 14731, 7935, 10395, 14278, 4542, 7448, 10571, 4015, 9968, 9360, 7419, 14371, 5990, 6581, 9312, 14144, 5907, 4133, 3869, 5505, 11646, 2588, 9972, 6702, 12016, 13836, 6688, 5776, 1310, 3390, 7344, 861, 6477, 14552, 393, 5992, 7159, 13418, 5794, 9220, 15880, 2420, 14038, 15894, 3463, 337, 3978, 4104, 14308, 14933, 16346, 15244, 13241, 11362, 6764, 12655, 799, 2252, 9160, 10641, 6731, 13474, 8690, 5695, 12619, 15824, 4966, 14932, 8945, 2782, 3854, 4782, 12777, 2479, 831, 3439, 14013, 397, 15379, 16369, 4699, 2112, 8617, 13886, 7502, 5278, 5271, 2765, 7261, 4735, 14129, 13950, 1873, 12712, 8859, 8511, 15958, 14935, 1739, 14544, 3122, 7090, 16191, 12731, 16221, 10881, 5097, 12598, 12036, 7951, 2681, 10470, 1426, 10578, 15249, 6413, 415, 8615, 5616, 7100, 1772, 14943, 6870, 12326, 11516, 5753, 9294, 9663, 695, 13263, 15604, 3094, 5984, 2081, 13649, 5663, 12915, 12438, 5629, 3682, 7925, 10063, 533, 9473, 2805, 10608, 8182, 3241, 8403, 11986, 14880, 10310, 13979, 7009, 15673, 2175, 6318, 14688, 5508, 7363, 12062, 6463, 5365, 15629, 2084, 12912, 10107, 14841, 12436, 3362, 8613, 14478, 7189, 4566, 12271, 13262, 7496, 12272, 2841, 14392, 4554, 11371, 7800, 8454, 6666, 733, 13296, 7575, 8420, 16195, 7898, 14075, 11079, 8493, 8850, 7956, 14643, 2983, 2019, 10246, 16336, 13795, 13847, 195, 10990, 13102, 9122, 11434, 10819, 4698, 13443, 12588, 6859, 11402, 11139, 7758, 16287, 10576, 6063, 15557, 8768, 11175, 16115, 1564, 4961, 3027, 5474, 5441, 5925, 3713, 16098, 9579, 12747, 7633, 11133, 5190, 11836, 10730, 16215, 2356, 5938, 6300, 5233, 5001, 16285, 4055, 12201, 7294, 12007, 9458, 10362, 11379, 6811, 11464, 15079, 13872, 76, 9826, 10789, 2534, 14391, 14460, 13458, 8720, 5381, 5095, 10171, 9386, 1130, 11190, 888, 7577, 5027, 4095, 10202, 10849, 12497, 466, 4163, 5036, 13525, 8571, 1162, 10906, 529, 12422, 6316, 1715, 1438, 1485, 15112, 15926, 5493, 1225, 801, 1087, 3308, 8130, 13591, 7739, 9145, 14191, 16002, 9472, 1026, 9666, 1424, 2507, 11868, 11663, 11763, 9116, 5976</w:t>
      </w:r>
    </w:p>
    <w:p w14:paraId="38085FDA" w14:textId="5A400924" w:rsidR="0059356F" w:rsidRDefault="00E55AD9" w:rsidP="00E55AD9">
      <w:pPr>
        <w:pStyle w:val="Heading3"/>
      </w:pPr>
      <w:bookmarkStart w:id="34" w:name="_Toc514069625"/>
      <w:r>
        <w:t>Set 3</w:t>
      </w:r>
      <w:bookmarkEnd w:id="34"/>
    </w:p>
    <w:p w14:paraId="1EEBA7B2" w14:textId="77777777" w:rsidR="00FE00CA" w:rsidRPr="00FE00CA" w:rsidRDefault="00FE00CA" w:rsidP="00FE00CA">
      <w:pPr>
        <w:rPr>
          <w:sz w:val="6"/>
          <w:szCs w:val="6"/>
        </w:rPr>
      </w:pPr>
      <w:r w:rsidRPr="00FE00CA">
        <w:rPr>
          <w:sz w:val="6"/>
          <w:szCs w:val="6"/>
        </w:rPr>
        <w:t xml:space="preserve">5103, 1249, 12078, 8817, 9497, 4419, 14146, 8417, 13337, 15111, 11484, 4835, 11746, 741, 608, 4983, 6501, 2088, 14503, 5858, 11737, 11576, 294, 13268, 7948, 9654, 254, 9924, 8716, 7971, 846, 9155, 4242, 767, 12662, 14674, 14189, 8469, 4235, 16340, 4209, 2763, 7248, 15903, 537, 11443, 9663, 92, 4284, 13246, 7537, 5806, 6331, 14080, 3016, 12361, 1189, 5423, 3248, 556, 3523, 9045, 7642, 13298, 9619, 7599, 15063, 4723, 8239, 5913, 10614, 6911, 1225, 14792, 9212, 15890, 7070, 13656, 7480, 5893, 104, 10397, 6658, 7376, 12855, 4868, 12008, 8862, 6717, 13595, 14220, 4776, 8056, 2250, 3901, 2256, 12523, 249, 321, 12370, 15241, 11973, 6462, 8018, 13783, 6309, 4999, 1272, 14655, 5046, 10933, 1001, 16302, 5779, 7585, 1455, 5516, 12755, 15129, 8234, 11556, 8808, 7089, 13875, 15301, 14097, 11981, 7698, 11765, 6367, 12251, 16300, 2988, 12860, 12026, 1145, 16040, 11603, 6795, 8253, 7954, 13376, 9530, 16016, 2995, 11305, 404, 3176, 11768, 10312, 10979, 13023, 1444, 1910, 11306, 1868, 9971, 3163, 6885, 11379, 1102, 4799, 6678, 6036, 13163, 3716, 3710, 8009, 3724, 4331, 6374, 16358, 12438, 11442, 10595, 1254, 9735, 15155, 13737, 15901, 5744, 11696, 12238, 16311, 8633, 14102, 2685, 5653, 1087, 1510, 5877, 10101, 2154, 6721, 15566, 6360, 7167, 12697, 12758, 4450, 5886, 12837, 12365, 4541, 1479, 14313, 3665, 11504, 10746, 14134, 663, 15256, 1206, 14595, 1991, 10214, 15910, 4991, 7330, 5525, 13096, 8980, 3640, 11600, 8772, 3603, 2799, 6659, 6914, 7187, 2393, 4015, 14290, 2005, 6353, 1400, 12621, 8937, 12444, 15229, 5055, 8113, 9062, 15866, 15526, 5952, 5134, 4545, 71, 12547, 11502, 11856, 6640, 4770, 6208, 8929, 7419, 4228, 6629, 14546, 1787, 123, 10044, 2739, 9935, 12705, 12210, 1046, 10329, 469, 108, 15968, 9533, 1147, 7358, 14828, 6905, 8914, 1646, 3875, 8368, 8497, 13403, 2711, 581, 1337, 6777, 8900, 14813, 15047, 2390, 10022, 4946, 8059, 6666, 6859, 10137, 4659, 10230, 13334, 14368, 3636, 10626, 551, 1882, 8050, 4387, 9077, 2289, 14944, 7367, 1135, 2633, 16339, 13035, 15650, 5238, 11080, 5509, 9405, 13500, 6478, 11201, 274, 10563, 4028, 6129, 12950, 8689, 8276, 15410, 4566, 6180, 13787, 6024, 8541, 2288, 7618, 7015, 13845, 7184, 12284, 5221, 15206, 6560, 10172, 10770, 1429, 15620, 14964, 5363, 9365, 6339, 2715, 6454, 9140, 5326, 10691, 986, 10009, 859, 1509, 11747, 9922, 2707, 15142, 15628, 7547, 3824, 6774, 2161, 11805, 372, 819, 527, 4880, 11144, 8289, 15247, 3510, 14111, 9588, 2832, 12153, 7434, 5424, 4202, 9369, 9461, 2835, 11756, 8408, 5437, 2445, 10315, 6063, 12748, 13741, 416, 2475, 14979, 4842, 15591, 12124, 8029, 1973, 5289, 6761, 8405, 12998, 3027, 11959, 3577, 142, 9468, 13742, 8205, 2363, 11501, 4702, 1281, 4986, 9485, 3602, 4476, 3952, 3844, 6025, 4928, 5469, 10384, 7154, 15003, 6075, 12289, 1966, 14151, 11446, 6617, 12193, 10604, 4596, 3275, 13192, 6168, 15634, 9288, 13363, 5121, 6964, 13185, 5091, 10682, 12899, 8962, 9826, 75, 8089, 3375, 8404, 8600, 3949, 8474, 6302, 107, 8609, 8043, 10708, 1093, 16265, 16080, 7680, 13088, 8873, 6483, 4479, 2320, 13464, 3527, 375, 12449, 13670, 14119, 8461, 8309, 7866, 7069, 7757, 5692, 4246, 1571, 13938, 10218, 2224, 7839, 3037, 14321, 14726, 8596, 2531, 8628, 5743, 15214, 12836, 10310, 13245, 12345, 13336, 14378, 110, 2266, 10066, 13415, 8547, 15004, 14822, 4677, 5050, 9921, 12522, 14942, 308, 15005, 8742, 10646, 7282, 613, 12582, 754, 2360, 11858, 10361, 6857, 474, 8942, 15343, 12555, 5803, 13297, 3496, 14848, 15900, 4762, 7745, 7895, 13364, 9731, 2695, 15796, 12067, 4962, 7522, 1757, 2860, 9308, 7681, 3954, 10938, 4500, 14133, 5013, 15814, 7817, 13509, 5205, 13607, 406, 9237, 4340, 14672, 4104, 7162, 8885, 11679, 1317, 1097, 11198, 12373, 15860, 16237, 6705, 10703, 9718, 14372, 3064, 1160, 6204, 15435, 14846, 8731, 7462, 6882, 3017, 15970, 11944, 1483, 4144, 15921, 4175, 1131, 6159, 6142, 5354, 7270, 2834, 14830, 7056, 3442, 8615, 16303, 1142, 14498, 2071, 13027, 15305, 12301, 15464, 11723, 10221, 12187, 3331, 3235, 1275, 7317, 1672, 7508, 13786, 15710, 12923, 1650, 4855, 1266, 6436, 2928, 9302, 7087, 13372, 8816, 16028, 12043, 13696, 10982, 2744, 221, 9856, 13590, 15304, 6258, 16171, 10408, 9295, 14138, 11363, 1911, 1850, 15795, 3939, 13111, 2549, 16298, 16002, 7430, 10900, 16333, 1502, 15764, 614, 8555, 4860, 15717, 16245, 530, 16383, 6101, 14355, 5052, 15478, 11837, 4624, 4654, 7261, 9229, 15418, 5123, 239, 4701, 1875, 6890, 11969, 7729, 14653, 8252, 11669, 15687, 7923, 938, 5168, 14824, 10223, 10122, 4005, 12810, 12062, 12882, 14695, 6099, 4687, 14198, 3340, 1560, 6622, 6551, 15437, 3829, 14023, 7949, 5975, 12346, 10001, 2403, 15369, 13849, 2109, 14947, 10756, 6496, 4748, 8784, 6797, 7930, 1517, 2892, 2011, 11178, 1927, 15518, 7407, 5270, 15391, 8559, 2341, 12691, 1070, 8594, 531, 2504, 7153, 14006, 8273, 14865, 14859, 7520, 13401, 5430, 9149, 13155, 13745, 5464, 13162, 12299, 12859, 9522, 12288, 15272, 15136, 429, 5625, 4474, 8883, 11591, 6239, 1800, 9799, 15939, 2539, 8589, 14072, 5713, 11767, 6907, 3083, 8483, 15166, 2680, 312, 15638, 9001, 8460, 15415, 2659, 7865, 3502, 500, 15646, 2571, 10051, 15000, 3499, 4320, 8189, 1503, 12319, 5922, 444, 2298, 2863, 8128, 10370, 2871, 13014, 15032, 3611, 14387, 6135, 5513, 3257, 13665, 12266, 15931, 637, 6870, 7794, 7549, 1541, 4162, 9912, 1804, 15611, 9974, 12898, 2868, 8145, 11831, 13026, 7125, 11248, 2042, 3048, 8034, 5081, 5074, 2151, 14626, 2045, 8134, 611, 7014, 11256, 54, 15179, 11520, 11778, 14274, 12731, 12570, 6597, 7887, 15221, 15587, 10444, 13542, 7050, 8069, 10944, 3919, 7969, 10244, 13191, 1015, 1960, 3174, 3106, 6365, 3632, 5935, 3277, 3529, 12175, 8154, 4792, 15832, 6609, 1777, 5017, 12828, 10367, 9781, 8834, 248, 15103, 625, 13236, 2998, 12139, 10208, 1325, 732, 5292, 11561, 11888, 3072, 4006, 487, 3117, 2279, 5054, 9999, 16064, 4681, 15327, 10241, 6299, 2283, 1687, 3928, 3363, 5151, 7121, 10414, 13438, 10433, 1158, 5856, 11355, 14579, 6688, 9462, 10775, 13942, 15896, 9386, 12082, 4802, 3645, 8976, 772, 1573, 15983, 3866, 597, 12982, 14005, 910, 5132, 9686, 10428, 4529, 645, 7441, 6124, 319, 9438, 13499, 4968, 8216, 7770, 1808, 7984, 1035, 11507, 13758, 2520, 738, 1192, 2457, 8726, 7840, 243, 9495, 5914, 161, 14152, 12114, 10487, 1485, 1658, 8558, 4031, 12063, 15948, 10902, 2406, 13468, 11049, 850, 13012, 9327, 2202, 15371, 3619, 2048, 1933, 5502, 10866, 4971, 8882, 4982, 12147, 12738, 15738, 14396, 1579, 12029, 8713, 5336, 13860, 12313, 9669, 10402, 3704, 10072, 10375, 12294, 1233, 11466, 3683, 7726, 417, 13065, 11481, 6221, 8328, 5714, 11785, 4582, 6701, 3051, 3324, 9824, 1311, 14939, 10246, 5937, 7762, 11860, 7237, 14590, 13657, 11776, 6198, 9335, 5555, 4074, 1705, 16087, 16017, 1794, 16031, 7223, 6389, 3307, 2517, 11473, 10195, 14779, 4164, 3327, 8305, 11970, 4253, 9419, 12684, 6876, 11303, 9244, 15177, 6698, 11294, 13262, 5981, 3158, 9325, 5947, 8911, 11424, 5896, 7761, 15180, 16228, 10306, 10071, 4781, 5905, 7428, 1191, 15145, 5124, 5585, 2111, 9905, 6877, 11864, 1451, 12735, 4010, 16264, 8109, 10647, 2410, 15967, 13624, 13287, 15393, 28, 15943, 6260, 2920, 12539, 5844, 12525, 15774, 13100, 5959, 14101, 13173, 6416, 7250, 9184, 14159, 14878, 6977, 6136, 9291, 2235, 12218, 7688, 132, 13947, 15681, 14729, 2921, 6152, 14487, 2124, 2581, 4738, 6329, 765, 7124, 13871, 4585, 14812, 15200, 8708, 14157, 1717, 61, 4170, 12144, 8133, 6482, 12653, 347, 9778, 11263, 4607, 7191, 1781, 9894, 9172, 13300, 10239, 8190, 15561, 240, 5020, 12993, 11316, 11478, 5368, 4647, 8087, 7582, 1368, 12563, 449, 987, 9258, 14304, 8268, 7766, 9620, 14413, 10325, 12009, 4405, 1765, 9047, 14712, 10681, 7041, 513, 7224, 4306, 4927, 15382, 15585, 3964, 1733, 9202, 1892, 5741, 6855, 7472, 1053, 3974, 3568, 3868, 2374, 10618, 2482, 6576, 8638, 15496, 14869, 3946, 7926, 3219, 15438, 8845, 9963, 4895, 3729, 2204, 14886, 15380, 10634, 2938, 7146, 3191, 7590, 396, 13806, 2330, 9366, 5486, 6035, 10641, 10868, 13615, 11413, 9107, 170, 1418, 149, 11197, 11548, 11956, 13628, 1013, 7798, 316, 3321, 14940, 7669, 10404, 10955, 5998, 13953, 5122, 7379, 14415, 13940, 9569, 633, 1482, 10878, 7544, 427, 9418, 12668, 9080, 8983, 9760, 16199, 4033, 2162, 1161, 5545, 15086, 4066, 15375, 7483, 3410, 1874, 11016, 7343, 15793, 7624, 6508, 9095, 14735, 769, 13039, 8265, 7059, 16216, 12347, 14269, 13028, 12706, 15463, 8100, 2971, 11878, 1269, 7747, 4601, 7067, 4114, 1940, 3390, 13545, 16209, 14977, 1309, 1984, 1027, 15610, 4131, 8300, 10765, 98, 4869, 4609, 8576, 9096, 4794, 13676, 15707, 16197, 6357, 5503, 15747, 11519, 9911, 9672, 9616, 9044, 3600, 11960, 8480, 4857, 3993, 1924, 6220, 10330, 1492, 8611, 9981, 7449, 15701, 11771, 7706, 6091, 14492, 4354, 6840, 4725, 7264, 303, 15600, 9323, 12074, 8580, 3217, 5837, 1106, 5785, 9605, 805, 1383, 3834, 5341, 2761, 10249, 6553, 12717, 10818, 11085, 8195, 7444, 3732, 3108, 925, 15245, 11677, 4556, 12276, 10088, 1348, 10251, 7340, 7870, 3104, 10790, 3105, 3121, 11571, 9662, 9891, 5586, 5688, 12395, 15790, 14263, 620, 14894, 4404, 1372, 13650, 15755, 13890, 3616, 12661, 5894, 11233, 2319, 9937, 2414, 1762, 12208, 12575, 9870, 10475, 13958, 4236, 6002, 1534, 6224, 6842, 10683, 10549, 5926, 4691, 14710, 11101, 13813, 4944, 9228, 9721, 2145, 9052, 8463, 2857, 8811, 8699, 4050, 5754, 8458, 11409, 9600, 14755, 13346, 4506, 14258, 4823, 2301, 12991, 2254, 5446, 936, 1064, 12201, 1365, 5059, 418, 15871, 12164, 11403, 9400, 10277, 15824, 808, 10285, 15078, 460, 12344, 11531, 332, 1055, 226, 3379, 11581, 9396, 12530, 721, 7854, 14091, 9099, 3007, 11284, 7277, 9967, 3628, 5410, 8505, 10141, 11859, 2617, 16035, 2077, 5428, 10295, 5983, 5474, 1214, 1879, 1204, 4411, 7418, 1360, 855, 6647, 10723, 4349, 9178, 9269, 14926, 7621, 875, 779, 11937, 2119, 6632, 4604, 6474, 5302, 2760, 13343, 6616, 6313, 2906, 11672, 4558, 2405, 9231, 8543, 15258, 13385, 1069, 14460, 4181, 15102, 7225, 13847, 5661, 3878, 12891, 485, 2512, 7006, 7082, 9060, 2700, 12174, 9465, 4365, 5075, 1891, 9, 4255, 16305, 11338, 12657, 9691, 11186, 4586, 3896, 13044, 7408, 2870, 12601, 9300, 10039, 4914, 4457, 4505, 7432, 5602, 7324, 8450, 7091, 15184, 15429, 5569, 12832, 13798, 6824, 5716, 9203, 8989, 2901, 3833, 11811, 6987, 6557, 7196, 3168, 14633, 7063, 16053, 6277, 4537, 2791, 5578, 7208, 1760, 10764, 330, 1290, 5664, 15695, 8485, 12104, 7964, 14773, 11341, 14084, 3008, 9566, 11764, 14493, 15677, 14305, 6522, 11840, 7445, 5272, 9391, 2750, 3193, 1039, 16069, 7973, 3819, 12337, 15494, 16058, 16257, 1285, 14920, 7293, 8026, 1301, 6314, 5248, 814, 10967, 296, 10631, 2807, 7858, 10729, 3229, 5281, 4076, 10704, 7474, 504, 1096, 11698, 6195, 15549, 4370, 6841, 7236, 245, 5978, 1362, 11105, 4449, 2755, 7607, 12756, 8906, 4865, 8527, 4805, 16072, 5119, 2524, 3049, 9402, 1054, 14559, 8499, 2446, 12158, 10465, 5757, 13843, 10696, 10927, 9353, 4371, 1526, 2794, 8157, 15997, 1711, 2705, 1349, 13725, 8202, 14178, 7371, 15875, 7422, 8201, 16001, 7392, 14406, 2455, 10087, 595, 1558, 14419, 15976, 8403, 16093, 14540, 11734, 8357, 1540, 10406, 5897, 4464, 14123, 3077, 10688, 13865, 6770, 5283, 3585, 3695, 4553, 1358, 4736, 15037, 10261, 8093, 10037, 8977, 6628, 12786, 10203, 11953, 8709, 13296, 6676, 11308, 10099, 2648, 8810, 59, 7695, 5645, 7579, 14802, 1279, 12157, 617, 15286, 5470, 1704, 5811, 4210, 15170, 10307, 790, 10316, 7413, 4423, 734, 8298, 6940, 6393, 14615, 13566, 6804, 10430, 2175, 14375, 5647, 9251, 2483, 2491, 15529, 14983, 12204, 15962, 415, 9574, 9640, 12474, 13692, 5718, 11681, 8188, 2583, 1188, 9186, 9213, 4095, 4274, 3696, 6081, 58, 4329, 10695, 9502, 888, 8758, 5674, 9527, 6769, 8036, 10830, 7919, 3281, 10110, 2523, 6354, 14654, 4243, 1217, 7017, 10599, 3763, 9915, 10439, 5159, 4816, 15630, 1730, 5544, 7420, 10070, 2163, 1530, 3920, 10827, 8863, 8183, 1945, 7220, 5601, 9059, 9779, 15460, 12379, 6899, 1384, 6349, 9514, 3298, 11532, 15141, 15845, 7350, 669, 16067, 11009, 11267, 6199, 8342, 5500, 6968, 14823, 4905, 8531, 11948, 12676, 1284, 14608, 4520, 11539, 12408, 2239, 600, 702, 10500, 15568, 8650, 5062, 1119, 14829, 4401, 16032, 7567, 2352, 6037, 8861, 7192, 3624, 10432, 3808, 8710, 4675, 14261, 13899, 2999, 6690, 7768, 13660, 10958, 8397, 2302, 6398, 55, 7838, 11739, 1956, 456, 9881, 8064, 6023, 16033, 89, 11155, 7468, 1869, 10986, 16321, 14591, 7134, 5900, 3273, 4655, 2126, 7504, 14254, 7079, 10106, 3743, 15715, 7589, 5025, 13481, 4386, 12931, 8554, 8523, 12211, 12870, 11079, 2412, 3372, 9896, 9814, 1889, 4088, 2026, 10109, 10497, 15242, 8326, 4780, 14060, 15751, 9866, 9058, 7656, 2064, 7847, 1405, 6519, 8571, 14205, 6504, 10754, 13342, 6176, 3765, 4942, 5356, 8978, 8649, 13666, 14662, 3948, 14009, 13199, 3548, 6948, 7860, 12272, 735, 13743, 11369, 16192, 15461, 11081, 7040, 7741, 963, 3535, 15224, 5680, 13559, 3320, 9795, 13250, 13243, 8610, 2980, 11936, 16025, 8539, 11035, 15683, 5986, 15403, 3122, 7095, 6569, 6425, 3341, 15409, 7072, 11204, 10193, 478, 9696, 12068, 14718, 11034, 15149, 1099, 2333, 7140, 4073, 10672, 2107, 6061, 5514, 3408, 14137, 5200, 13882, 11082, 1448, 723, 13520, 6921, 13613, 657, 11052, 10709, 12, 14306, 9515, 15038, 12041, 4564, 10807, 8308, 348, 5694, 8413, 9348, 982, 211, 15877, 9757, 2434, 5760, 7694, 5889, 11699, 4951, 9377, 9591, 13200, 1319, 9722, 8016, 15297, 5732, 1771, 3136, 12198, 11913, 6604, 22, 13061, 12604, 5261, 400, 2844, 7467, 14936, 3641, 7003, 8583, 2394, 6030, 15065, 15594, 8573, 15913, 2701, 10040, 11924, 4760, 14129, 4458, 8712, 15978, 12677, 219, 9822, 3598, 5663, 4552, 14955, 3047, 4231, 12400, 10418, 12680, 101, 7720, 4286, 2623, 8184, 13716, 15178, 6916, 8075, 14150, 6967, 8169, 2092, 13993, 15199, 8227, 11440, 2366, 4943, 6901, 11352, 3579, 15531, 7427, 2528, 8770, 11999, 4750, 14814, 13652, 14938, 13490, 12099, 9324, 3272, 15613, 4489, 4599, 3721, 6715, 227, 4890, 13633, 5427, 7093, 322, 7128, 12163, 2282, 8847, 5307, 1031, 12244, 6919, 11635, 205, 16071, 2880, 8824, 6385, 8525, 15454, 5204, 15085, 1326, 3892, 11253, 11042, 11682, 7566, 1670, 6515, 14275, 96, 9094, 4572, 11609, 12197, 2227, 1980, 4473, 3381, 14270, 13644, 12975, 8261, 10839, 5314, 14421, 12647, 618, 12399, 6541, 15685, 14232, 4652, 8311, 9770, 10448, 6599, 703, 9907, 9081, 10731, 540, 8723, 15123, 7981, 15595, 829, 908, 1253, 7098, 12824, 8174, 14155, 6388, 4598, 10887, 10577, 11977, 15201, 12140, 13206, 13190, 7925, 1017, 13554, 609, 3656, 9424, 10625, 13086, 16188, 3130, 6776, 8076, 5098, 7743, 8700, 10118, 6432, 802, 12606, 8598, 8454, 13487, 1742, 409, 12695, 1456, 11798, 11152, 5932, 13291, 4642, 4583, 1354, 4086, 4512, 14647, 9939, 8191, 9354, 13900, 9010, 10956, 9126, 12334, 14990, 4758, 13303, 4680, 1778, 4128, 10750, 15718, 6710, 8657, 12909, 5137, 7360, 4923, 12782, 6280, 9368, 11935, 14265, 11985, 14943, 1893, 904, 4797, 12772, 8104, 6981, 11417, 10841, 8023, 5440, 10714, 562, 6245, 8542, 7458, 11399, 9030, 2399, 11229, 6266, 11755, 7328, 14089, 2343, 4134, 2912, 3147, 12672, 7092, 2764, 4852, 9880, 5218, 12331, 2125, 1797, 7824, 3031, 4964, 2073, 4960, 4314, 15357, 5240, 778, 12348, 5901, 7829, 5768, 10311, 9161, 4225, 13264, 12541, 12728, 10802, 3969, 5273, 2132, 12715, 538, 4201, 14196, 2413, 1244, 5530, 6120, 10739, 4456, 8223, 10653, 6071, 666, 3360, 6505, 207, 15143, 1818, 6112, 14538, 15651, 8451, 10120, 6275, 13668, 6872, 5524, 14430, 8859, 8293, 9503, 8644, 13081, 12979, 6042, 3386, 6926, 12172, 185, 5679, 5323, 2653, 3056, 9556, 10012, 5224, 4299, 12498, 8240, 5349, 10652, 4570, 2644, 9568, 14714, 6733, 13301, 7735, 15919, 2964, 14227, 15863, 12925, 15769, 9769, 12878, 13041, 14873, 15257, 12142, 4611, 13638, 11923, 909, 5751, 3580, 16175, 16227, 10466, 2521, 11680, 8938, 7084, 169, 2248, 11758, 3957, 11510, 15232, 9108, 6675, 4501, 11108, 7683, 9732, 9304, 817, 16292, 8022, 1298, 4845, 8459, 13450, 5891, 3178, 9754, 7828, 11367, 6543, 12638, 9844, 2031, 12264, 14641, 6822, 2212, 15105, 13466, 393, 539, 12808, 2074, 15799, 12805, 14348, 8687, 15363, 2392, 15060, 3517, 6520, 8453, 7329, 2120, 466, 10357, 9970, 3782, 9518, 13753, 12727, 7689, 11769, 9997, 8775, 7322, 11383, 13872, 15635, 7452, 6512, 7702, 12894, 16341, 7308, 2766, 15934, 14916, 10236, 1452, 15425, 2039, 4922, 10515, 6446, 6933, 6437, 9153, 11673, 10060, 998, 11995, 588, 8266, 7226, 9796, 9743, 8249, 3444, 11412, 882, 7386, 15226, 2774, 1739, 14999, 4448, 627, 363, 9147, 1683, 3635, 14627, 15998, 8683, 287, 9299, 13729, 14537, 113, 10798, 12553, 16343, 12457, 9512, 3172, 11542, 12352, 7000, 5972, 8324, 16363, 12035, 6431, 2435, 3409, 806, 5767, 11555, 13838, 165, 15284, 10112, 13548, 16203, 11791, 7534, 2718, 5152, 10728, 12416, 5639, 11886, 6335, 4200, 12587, 5405, 8117, 15453, 15202, 12191, 10569, 11148, 10710, 2593, 5235, 5693, 15492, 344, 10865, 14650, 665, 3839, 8275, 10505, 10133, 3227, 7399, 12132, 6058, 7321, 114, 7724, 6819, 1113, 7997, 9890, 5092, 11120, 11562, 8876, 1194, 5612, 2989, 5481, 15191, 8099, 4226, 11396, 711, 10459, 2082, 10138, 1506, 6506, 7465, 1547, 15217, 13064, 5164, 13184, 15203, 13097, 14267, 9621, 7546, 3646, 11521, 11295, 204, 14105, 6172, 14303, 1256, 2510, 1428, 1088, 10925, 15686, 12127, 56, 13265, 11692, 9333, 4307, 7682, 7403, 11916, 10983, 15580, 12394, 12435, 9226, 9243, 1710, 6020, 8052, 14810, 12780, 9551, 2996, 12010, 7107, 1663, 1572, 8123, 2757, 2243, 1592, 15128, 11644, 13842, 14638, 4461, 11604, 2590, 16160, 57, 15609, 10787, 7878, 15280, 10640, 12571, 14842, 7415, 9961, 13680, 16269, 1431, 4832, 12491, 12343, 4998, 4211, 1486, 13596, 6510, 5417, 10517, 5019, 4460, 10177, 1877, 14262, 2306, 434, 6048, 3730, 203, 13125, 14852, 9003, 9580, 2012, 10159, 1727, 2618, 371, 5855, 13614, 667, 1987, 1220, 14866, 3605, 12599, 12718, 3691, 8688, 10620, 14062, 15840, 6, 13965, 3082, 7660, 14339, 16200, 9698, 10485, 14601, 15183, 8654, 2770, 9215, 2206, 7451, 2367, 14689, 13025, 10514, 14094, 15261, 8322, 4482, 46, 1810, 12777, 9127, 14181, 11946, 2688, 1493, 654, 16327, 12054, 10509, 4426, 1240, 4957, 8010, 191, 354, 4256, 14616, 12020, 3427, 5808, 14536, 14984, 4769, 12066, 5106, 5566, 16167, 14985, 6832, 1505, 3922, 7325, 14713, 11176, 9545, 14895, 14740, 10613, 8711, 12900, 7815, 8549, 5638, 843, 6848, 16282, 854, 261, 3416, 3607, 3264, 10471, 894, 14337, 10720, 14639, 15072, 11508, 11470, 11575, 13894, 3010, 4584, 8740, 3874, 16270, 12580, 8019, 14252, 12809, 9227, 16213, 9410, 6945, 11760, 13834, 7327, 8410, 9092, 11418, 5275, 13740, 9544, 4519, 430, 14605, 5284, 2223, 16202, 15294, 3265, 12608, 6986, 11645, 1078, 13512, 16236, 3080, 3589, 4105, 15808, 1241, 12929, 12479, 5838, 4874, 14956, 13859, 1198, 11392, 6194, 15547, 541, 11398, 12902, 14649, 7129, 9968, 12371, 302, 5021, 15310, 3236, 13752, 12186, 12722, 3131, 14728, 14876, 1985, 1379, 14268, 12118, 7145, 15171, 10965, 13323, 15397, 2854, 12875, 14395, 14827, 10460, 3779, 10758, 4648, 6298, 12330, 10774, 2226, 11875, 13995, 497, 945, 2068, 6665, 6713, 2484, 9975, 12235, 16159, 11007, 12702, 9103, 11660, 5535, 481, 7150, 11327, 8282, 993, 13719, 7891, 4438, 7810, 7932, 8, 4813, 12578, 13453, 9601, 3195, 745, 11296, 12171, 662, 9756, 6669, 15278, 1620, 2887, 3483, 11485, 8299, 4517, 15510, 14513, 11227, 3231, 2914, 5287, 4364, 9658, 11753, 5300, 11167, 15514, 5710, 10697, 11845, 715, 1723, 10083, 3551, 8957, 5677, 4726, 13485, 1948, 1359, 13254, 12351, 399, 7871, 8178, 8231, 4657, 1060, 3150, 14997, 5796, 5707, 13734, 13588, 11544, 8341, 15822, 247, 16313, 8889, 6989, 3045, 13121, 11978, 1842, 14596, 10826, 13006, 4787, 4569, 1104, 15026, 5319, 10493, 4121, 2773, 7219, 13382, 11928, 14351, 14508, 15564, 8530, 9984, 5076, 6773, 13990, 7851, 5769, 15054, 6186, 9087, 4949, 14093, 10399, 3316, 5580, 6693, 11457, 797, 3865, 3422, 8032, 4345, 14748, 12594, 6170, 16279, 8213, 16177, 12834, 10951, 3759, 9326, 11411, 9401, 15069, 10494, 9798, 13431, 6748, 1105, 11433, 8107, 9531, 15346, 15749, 2990, 3149, 1678, 5515, 12765, 5605, 168, 7337, 6328, 12807, 442, 2728, 2113, 14621, 14784, 8528, 7366, 792, 13445, 8852, 2433, 1438, 7576, 1747, 603, 14759, 10064, 753, 6623, 8844, 15721, 15161, 13276, 4768, 4751, 11292, 10794, 13024, 6843, 14310, 13021, 9331, 15324, 3211, 9102, 4953, 1011, 6727, 6424, 15754, 12615, 6594, 729, 11671, 6076, 2962, 14271, 13422, 8407, 16345, 5854, 5415, 3094, 10694, 1861, 9538, 8181, 15302, 7556, 6430, 16277, 15218, 7519, 7368, 11249, 12637, 3988, 2025, 886, 10163, 9639, 9217, 6712, 7180, 244, 7491, 9902, 5483, 6053, 5828, 4113, 333, 12100, 4165, 7495, 3564, 11724, 2940, 2624, 10045, 13736, 10096, 15500, 6724, 3657, 5499, 14982, 2897, 16027, 12217, 7588, 13597, 1855, 14589, 11979, 10255, 12967, 9525, 9985, 13352, 6529, 8988, 1063, 1514, 542, 11033, 13215, 13183, 13824, 9344, 7004, 8027, 5378, 16034, 3859, 12947, 10320, 5885, 5293, 10969, 3160, 338, 7401, 8228, 164, 7775, 9357, 4203, 12113, 12978, 1519, 10961, 9426, 1043, 16008, 13457, 9218, 10028, 7638, 16244, 9430, 1342, 9617, 9976, 865, 12751, 5462, 12262, 6992, 11362, 9517, 15865, 10227, 1784, 11675, 11146, 6227, 6273, 10369, 1152, 9464, 12311, 14447, 7900, 1323, 2108, 13999, 10457, 1583, 4568, 4409, 12635, 167, 514, 6052, 842, 15440, 2953, 134, 11835, 566, 5111, 11901, 8097, 9301, 9763, 15800, 6214, 4232, 14782, 14717, 6055, 6837, 11026, 3941, 5133, 13460, 14148, 14221, 5712, 6479, 15690, 4264, 14494, 4872, 4522, 13929, 8732, 15498, 1536, 13695, 4308, 1458, 16062, 8762, 10154, 355, 7238, 6210, 15918, 12920, 1675, 9511, 13550, 7782, 11628, 7005, 3387, 12425, 9745, 6391, 12549, 9610, 11564, 5979, 11275, 11854, 5150, 15361, 12605, 3855, 10508, 6004, 16367, 8054, 1026, 9031, 7486, 10809, 12624, 18, 3676, 6312, 9452, 3701, 4578, 7447, 2811, 3556, 9073, 11134, 4212, 15696, 5833, 5087, 1651, 12593, 13538, 5139, 6939, 1496, 8046, 3547, 7101, 5575, 5591, 464, 13712, 4047, 8372, 12282, 1567, 1002, 9641, 13819, 2371, 8083, 2221, 1943, 1538, 15066, 4020, 1949, 5632, 9185, 11646, 9479, 13772, 4690, 8646, 5598, 9471, 2738, 8826, 2187, 7305, 11716, 4651, 1029, 289, 12398, 2447, 7886, 7704, 8421, 7986, 1655, 14226, 10991, 1983, 2245, 236, 14371, 8476, 15639, 13053, 4538, 5316, 252, 13156, 5029, 6642, 7596, 12053, 192, 10585, 5337, 5659, 8777, 8017, 3519, 684, 9139, 6880, 16020, 3621, 14789, 2792, 13927, 7502, 11140, 5156, 7985, 1839, 8925, 844, 6282, 5110, 15263, 14632, 4965, 8865, 12243, 7551, 5706, 11054, 3092, 13356, 11547, 4555, 15631, 7573, 12267, 8833, 13661, 15584, 14168, 1669, 7647, 3220, 9692, 8095, 15036, 8767, 12015, 2222, 2260, 668, 1211, 4106, 15360, 15337, 4947, 1218, 11119, 14373, 11039, 5528, 224, 15252, 8739, 16312, 11950, 4161, 14352, 947, 10476, 10651, 1556, 2013, 10615, 283, 12350, 13932, 3238, 9825, 15733, 8315, 976, 16094, 13289, 14234, 15908, 15704, 12226, 7787, 8376, 5829, 2838, 12260, 559, 8038, 10978, 14350, 1612, 10204, 896, 7756, 12086, 2956, 8660, 9006, 5249, 7911, 11311, 6324, 11774, 10947, 6614, 14370, 14678, 5419, 12070, 8917, 11317, 8280, 1487, 14428, 4249, 10353, 12436, 12890, 8514, 5069, 3382, 15744, 3888, 2686, 5324, 7684, 13913, 1713, 658, 9093, 11622, 15895, 446, 14241, 5118, 15006, 184, 6996, 10350, 7057, 12678, 5245, 13109, 10078, 6333, 8835, 661, 6645, 2730, 8678, 16170, 16012, 6641, 13717, 7526, 13143, 16120, 15949, 8271, 6817, 8940, 9584, 10197, 14593, 8561, 8681, 2372, 11307, 6248, 16239, 6993, 4469, 6182, 580, 15802, 16205, 8306, 10966, 744, 9475, 5498, 3869, 9995, 12768, 14966, 1955, 13792, 5819, 14459, 7287, 5615, 3986, 847, 7110, 4692, 803, 7785, 8187, 3470, 14465, 11688, 16070, 6952, 4252, 7884, 16243, 11713, 16324, 16154, 15542, 9659, 3677, 15708, 564, 9313, 14511, 11630, 14805, 9753, 12517, 783, 12137, 15533, 11818, 2890, 253, 15503, 2197, 15045, 8391, 7974, 4214, 8666, 10199, 5722, 3497, 15880, 10149, 3905, 914, 158, 5182, 14175, 707, 1213, 14329, 12812, 528, 1563, 10946, 5542, 8518, 3880, 6467, 8345, 5072, 1287, 5892, 10129, 4744, 14050, 2093, 13664, 15234, 14783, 4101, 5041, 2114, 12932, 10914, 13970, 9969, 6493, 1329, 10864, 12817, 14322, 8815, 6413, 14970, 13370, 10165, 5311, 10095, 6723, 5786, 14385, 10962, 11200, 12230, 13461, 5912, 14231, 4341, 6752, 7687, 13527, 6687, 4412, 12378, 3807, 4316, 10685, 13923, 9449, 3606, 7929, 10719, 3596, 3854, 14281, 12972, 13142, 154, 14923, 11647, 13587, 5350, 13224, 1430, 8813, 16380, 15668, 15259, 10767, 12380, 5920, 5393, 7740, 5233, 16179, 3498, 7793, 3736, 3669, 12135, 8827, 9634, 12720, 3977, 13207, 2418, 3631, 2566, 6215, 6143, 12255, 5930, 10224, 15945, 13467, 5039, 15255, 9264, 10002, 3090, 1783, 2810, 10212, 6289, 15819, 9899, 15444, 9719, 7256, 10056, 6440, 5908, 3672, 4037, 3617, 2080, 16208, 10949, 15855, 9846, 5729, 3054, 13551, 3044, 6716, 10123, 1908, 2002, 6563, 13960, 9421, 12643, 11566, 7712, 10280, 5077, 15984, 12918, 11408, 8898, 2591, 11419, 9867, 11880, 450, 31, 4721, 6346, 13610, 11919, 1417, 11040, 378, 15958, 12700, 13320, 6823, 2954, 5635, 341, 748, 6950, 1553, 5142, 9146, 8111, 7975, 10948, 1635, 12278, 14733, 4260, 8902, 14844, 16263, 4926, 5064, 2211, 641, 197, 15719, 5957, 6550, 10521, 14836, 885, 10606, 9200, 2864, 2865, 6621, 16168, 8442, 7484, 14223, 2285, 16258, 10140, 15306, 2564, 12265, 13851, 11099, 15706, 5009, 6906, 6590, 15048, 1932, 12692, 12480, 2609, 4757, 5397, 2942, 12948, 15469, 13150, 3664, 15071, 12159, 9707, 4072, 7175, 2924, 6251, 5219, 7453, 15215, 11003, 4132, 13255, 6395, 9633, 10747, 14338, 2966, 13562, 12085, 14122, 457, 14136, 7373, 5816, 6118, 15589, 11588, 4304, 9425, 12189, 4019, 12105, 11252, 13636, 8416, 10338, 3873, 9370, 16195, 2607, 7577, 8621, 16351, 13546, 2645, 14462, 12466, 8891, 7182, 8177, 16174, 7365, 12274, 4244, 5742, 10422, 5637, 13275, 7456, 10319, 2003, 9661, 7514, 14481, 2189, 2782, 13408, 13684, 4327, 15076, 3694, 3026, 2931, 11650, 11480, 1236, 1416, 11279, 13579, 1412, 7591, 2910, 3144, 12126, 2452, 9949, 13855, 1873, 13991, 4155, 4403, 9190, 8879, 288, 7753, 4888, 1111, 8843, 11378, 13602, 14077, 13807, 13331, 12429, 4581, 383, 13820, 14266, 12445, 2219, 11621, 9378, 11209, 673, 11992, 3593, 9483, 11436, 3738, 2258, 14404, 11912, 510, 2437, 15734, 9628, 15385, 14704, 14751, 13822, 12675, 4110, 6293, 3558, 14506, 8066, 13672, 5875, 3524, 6410, 6484, 4969, 555, 6128, 8382, 10126, 8661, 4821, 12031, 8722, 9944, 10136, 6711, 2169, 8866, 225, 13973, 845, 6794, 9748, 7951, 4833, 69, 7023, 13988, 699, 2562, 7965, 698, 13188, 5301, 9943, 13594, 3761, 11207, 14872, 10419, 7116, 4442, 1457, 1408, 2358, 3436, 7411, 11344, 11053, 14914, 3680, 15439, 1999, 3681, 11631, 14008, 1979, 1202, 2387, 7535, 6831, 6814, 11264, 6679, 8698, 12250, 812, 1734, 1466, 6756, 13113, 15273, 4846, 9293, 11491, 7133, 12825, 1121, 15095, 10610, 2034, 2029, 7719, 575, 7177, 3356, 4415, 2991, 16096, 6492, 3987, 11934, 3081, 1363, 6644, 2041, 15797, 8304, 7615, 3328, 12944, 7476, 16360, 13459, 1, 8441, 3975, 6428, 3897, 12320, 660, 15872, 990, 5364, 3560, 13355, 2291, 10429, 4526, 9198, 5862, 3256, 4503, 8635, 1636, 3472, 12335, 5452, 9027, 4376, 14817, 14732, 4169, 13863, 1216, 8138, 8930, 12383, 5228, 4576, 7331, 14558, 11218, 3148, 9309, 327, 11618, 4496, 6288, 16194, 11689, 9875, 2742, 15148, 1065, 484, 14393, 2789, 6691, 2552, 13609, 9572, 12939, 2134, 9076, 15011, 15318, 13671, 796, 2905, 5866, 7612, 10619, 6261, 1840, 9583, 3252, 8256, 8893, 6873, 11486, 5787, 8870, 4894, 7466, 14949, 3790, 4186, 8939, 10386, 1396, 10059, 9101, 4646, 15121, 9820, 2805, 13688, 9774, 15235, 7281, 900, 6865, 14082, 7748, 6274, 7808, 5904, 12421, 15367, 6889, 3133, 2981, 11041, 2577, 3492, 2788, 12690, 13107, 13177, 15657, 901, 15773, 8591, 14560, 3887, 4673, 639, 16318, 2740, 5717, 16378, 5832, 13114, 3197, 10661, 2487, 7667, 11535, 15477, 16088, 11907, 8063, 11260, 13708, 929, 9221, 9809, 9676, 1262, 15336, 9841, 11332, 14599, 2565, 11372, 14752, 16247, 291, 4959, 13781, 1647, 11885, 15253, 137, 12156, 9559, 9695, 12745, 284, 8781, 13444, 5798, 11000, 2443, 5630, 7019, 14795, 15812, 964, 7424, 9831, 10924, 352, 14083, 5695, 1722, 6382, 5834, 4428, 2272, 6157, 4614, 15725, 9409, 15271, 3249, 6456, 12036, 12360, 11128, 788, 10124, 2085, 4918, 1831, 1488, 15289, 12750, 7016, 1381, 3786, 8727, 4092, 14529, 11254, 10254, 3058, 10769, 13267, 737, 2345, 3555, 7542, 2817, 3268, 1045, 15347, 6526, 7525, 5070, 494, 4374, 14292, 3755, 2128, 15243, 7414, 15666, 1864, 3286, 14041, 15168, 6130, 7941, 10842, 12317, 8625, 3662, 8546, 923, 8934, 2545, 15729, 7029, 10823, 16267, 8947, 3895, 11096, 615, 11087, 1330, 15147, 2097, 9210, 4715, 14195, 6041, 6255, 16060, 7139, 6942, 583, 11626, 8088, 12934, 8365, 1859, 10385, 3856, 9932, 11812, 4477, 8926, 10201, 3518, 2605, 14504, 11691, 1828, 5780, 14257, 712, 8848, 4709, 5171, 12760, 12232, 4904, 8140, 1137, 5572, 1230, 3637, 12788, 16054, 10733, 14557, 8116, 6178, 5262, 15057, 5412, 14482, 157, 13954, 5454, 4921, 15844, 2252, 15419, 2846, 2203, 9519, 3504, 4241, 10970, 15100, 2818, 10813, 9191, 15527, 14952, 1836, 426, 6207, 10155, 10881, 11031, 12646, 3385, 11589, 11407, 11784, 764, 6498, 4975, 14326, 6757, 15424, 4618, 1250, 961, 1122, 2385, 12143, 5079, 12996, 14908, 7641, 16098, 14242, 9423, 13311, 12699, 15730, 12935, 16319, 6067, 3102, 10901, 476, 9207, 14631, 11273, 14243, 8049, 6815, 5801, 6917, 653, 3774, 2781, 8776, 6006, 16260, 15782, 952, 5490, 2378, 11361, 4219, 3166, 10073, 1168, 7657, 11223, 8836, 1799, 6377, 9626, 9049, 7801, 9454, 1277, 980, 11444, 1872, 4718, 14160, 3025, 13202, 5176, 15002, 11536, 15342, 1012, 15222, 7075, 10290, 15016, 15205, 16242, 14669, 1081, 14855, 11014, 10146, 12277, 1504, 10911, 15090, 3999, 15108, 3394, 4197, 9647, 13909, 12316, 1964, 10523, 1472, 12614, 7433, 14176, 10252, 6875, 16007, 3500, 11662, 5643, 10870, 16361, 1903, 13533, 9074, 1550, 12655, 898, 12511, 2480, 2935, 15624, 3840, 9854, 9121, 5295, 11138, 2063, 820, 2893, 9382, 14835, 6635, 14547, 1481, 8636, 11012, 13949, 8310, 9116, 10275, 12128, 2576, 16246, 428, 9996, 809, 7788, 4542, 10732, 6564, 8667, 839, 5863, 6378, 11159, 90, 13662, 13704, 3087, 15546, 6672, 12907, 14276, 13361, 3369, 11832, 1289, 13941, 3531, 8768, 6949, 15356, 5527, 2055, 4493, 10322, 1071, 13523, 9294, 13925, 9673, 15097, 7877, 11112, 8538, 12476, 15917, 4385, 16036, 15052, 10190, 14480, 14427, 6900, 3124, 15570, 209, 5067, 8521, 9211, 5413, 5149, 2916, 16238, 12134, 12358, 10571, 9085, 3688, 13816, 2823, 3346, 10601, 12915, 2918, 4674, 5207, 12830, 10664, 2015, 15254, 1577, 7584, 13313, 10057, 6937, 14362, 35, 11882, 9504, 13274, 15487, 6078, 7334, 4431, 1177, 11151, 12363, 3091, 13011, 7126, 6568, 9255, 5584, 7543, 15313, 1437, 1809, 5969, 15465, 2713, 4891, 8849, 507, 11809, 10443, 12247, 5145, 14709, 2693, 10063, 8735, 12257, 16353, 14237, 10539, 15757, 1042, 4575, 6127, 8212, 16336, 2819, 14131, 13034, 3706, 1776, 419, 2427, 15833, 12093, 6653, 151, 2110, 14646, 10420, 11558, 8874, 12025, 1624, 3861, 12385, 14246, 1728, 14935, 11567, 9623, 15821, 9827, 16135, 16077, 8151, 11976, 2675, 7531, 15777, 3781, 573, 9025, 1133, 5163, 7301, 4100, 1391, 3099, 5129, 11339, 13634, 14534, 7727, 509, 9589, 11668, 11465, 13455, 13956, 1021, 5737, 4466, 5642, 2123, 4075, 7473, 11345, 830, 11900, 5104, 11670, 11853, 2793, 5035, 9520, 198, 311, 12033, 1568, 7552, 6149, 8510, 4038, 2525, 12536, 3034, 10510, 12482, 15648, 15373, 8431, 3590, 6709, 2652, 7835, 5175, 10649, 6681, 11780, 2325, 1525, 3789, 1494, 11158, 12694, 4322, 10588, 13563, 14336, 6739, 3812, 8677, 10371, 6306, 1720, 14937, 3289, 9336, 14100, 3516, 13288, 10426, 13604, 14391, 1860, 9607, 5328, 2364, 12569, 6708, 15172, 13618, 13483, 545, 16136, 5810, 15428, 2663, 260, 13366, 3062, 897, 10488, 14145, 12889, 2747, 1878, 13304, 13286, 11525, 11141, 12516, 672, 10926, 4834, 8855, 9285, 1166, 8780, 2473, 6662, 9560, 9284, 10546, 3310, 14285, 463, 5564, 1731, 14832, 3162, 4417, 12060, 486, 1870, 12874, 9557, 7255, 1153, 3857, 8244, 6272, 8566, 3542, 6696, 2347, 10994, 12955, 10269, 1574, 5881, 7914, 2460, 4311, 6571, 8556, 4312, 9648, 11017, 5320, 3871, 2604, 8880, 12583, 2843, 7431, 10331, 6697, 2629, 1112, 12911, 13253, 11147, 1215, 14879, 6177, 6151, 11300, 7686, 11515, 16253, 15400, 9818, 5489, 14173, 2494, 15173, 3206, 10010, 11607, 15985, 6667, 1138, 16014, 5056, 13592, 11918, 9138, 1692, 15277, 6591, 3068, 5166, 9437, 10705, 1657, 14581, 4002, 6047, 7035, 15262, 217, 12058, 862, 15338, 3572, 9927, 15559, 1539, 9051, 3573, 11084, 6233, 11172, 8179, 7253, 13632, 4440, 12440, 14917, 16090, 5756, 14284, 12368, 14578, 8766, 12926, 14477, 9547, 215, 3337, 7754, 1339, 8971, 15698, 10356, 10511, 8806, 14095, 3013, 5189, 11331, 590, 10805, 13316, 16354, 1207, 5422, 8015, 9832, 11287, 5675, 11210, 4267, 14015, 15565, 7906, 13129, 6054, 9111, 13529, 3183, 10107, 5534, 2453, 3766, 14790, 14202, 10, 12280, 5749, 8409, 5678, 6355, 4825, 16084, 11036, 15741, 7294, 5973, 3055, 7765, 4622, 13950, 2281, 6652, 981, 5997, 6930, 16113, 7351, 6561, 4257, 9726, 6684, 7716, 361, 6138, 11157, 3326, 4368, 5608, 3985, 7181, 6771, 11639, 3207, 10713, 7898, 9416, 7961, 9448, 1761, 7827, 716, 2724, 16057, 15963, 13476, 13003, 9762, 11972, 6404, 7188, 2950, 12310, 15870, 16325, 10743, 16173, 4470, 214, 12471, 2155, 10151, 6083, 5460, 14044, 14833, 9311, 4763, 8809, 1205, 2955, 1221, 13902, 4445, 10257, 14525, 10185, 13458, 3042, 8941, 12693, 15515, 3098, 12508, 5701, 9727, 15607, 5824, 16218, 10477, 1351, 3898, 1986, 8517, 3944, 5684, 16141, 2772, 11097, 10512, 13339, 10097, 10272, 8224, 14331, 4427, 11421, 15676, 3271, 4014, 8550, 1564, 5398, 3355, 6191, 5691, 7629, 14073, 11920, 12039, 13260, 4885, 15925, 4963, 3003, 2676, 14628, 14858, 2599, 10381, 8557, 2809, 11092, 8802, 15850, 1141, 346, 16109, 15024, 6791, 5153, 7156, 13368, 10086, 176, 6278, 730, 4818, 6598, 181, 10490, 12101, 3011, 1463, 853, 6524, 5532, 13388, 9859, 5348, 4381, 1475, 15581, 13340, 3764, 8786, 2946, 10862, 9055, 14903, 1100, 11164, 8508, 12603, 3482, 1222, 1963, 14839, 10877, 13093, 3223, 11884, 3758, 14061, 2822, 14309, 11957, 13727, 12649, 1557, 7166, 14244, 3474, 1020, 5611, 4838, 2668, 10657, 4859, 3592, 4700, 10702, 238, 6183, 16204, 2690, 3715, 6796, 7499, 12136, 2568, 9747, 4735, 9024, 8690, 1688, 25, 9898, 4867, 15828, 11816, 11090, 1018, 5626, 10067, 12663, 2665, 10612, 9565, 11530, 10248, 7482, 16122, 12561, 5331, 9057, 13101, 14354, 425, 2217, 11333, 13231, 11509, 14618, 11297, 5746, 2692, 1938, 1057, 2170, 13319, 7723, 8672, 7262, 6059, 13964, 13612, 3433, 1569, 16317, 8986, 13713, 97, 11169, 3488, 12851, 14316, 9238, 6475, 1022, 5431, 15340, 2886, 3698, 9450, 11298, 339, 10019, 3485, 7391, 8498, 15914, 868, 1355, 4321, 13375, 14749, 12381, 7510, 6586, 15114, 6466, 1179, 5761, 15923, 2144, 9496, 4213, 7498, 11220, 2084, 5131, 1128, 7020, 2666, 8637, 794, 14535, 15283, 3891, 2847, 16043, 5529, 11222, 8789, 6747, 5685, 7819, 328, 8366, 5148, 10145, 2448, 8219, 1788, 13443, 13857, 1395, 16114, 5305, 3399, 11744, 5497, 9643, 343, 4829, 11712, 14551, 9804, 3908, 2404, 5322, 298, 9851, 14747, 5634, 12333, 15031, 9041, 13723, 15276, 9306, 9526, 1312, 11523, 5196, 2467, 8629, 13435, 11849, 15761, 11010, 13349, 8706, 13699, 9088, 7142, 12173, 1565, 11059, 12960, 14390, 11695, 10449, 4305, 8790, 7164, 15524, 12862, 8430, 3469, 4142, 10722, 12598, 11325, 13687, 9274, 7620, 3810, 553, 6102, 9876, 3344, 8984, 15433, 12543, 16224, 15110, 9434, 9193, 8717, 2315, 9281, 16, 6633, 13127, 256, 6291, 6854, 12639, 15420, 7033, 14603, 4056, 3571, 13771, 12892, 12564, 11043, 5010, 5380, 3159, 11431, 6423, 12077, 14741, 5463, 10108, 6470, 5876, 10153, 130, 2143, 12790, 15084, 8764, 12245, 8246, 7915, 7881, 7802, 7696, 14604, 4027, 1543, 3604, 15999, 2972, 7217, 7263, 12983, 2808, 178, 1721, 7355, 8222, 13799, 14032, 15739, 11720, 1276, 4621, 12813, 5682, 16127, 1745, 12800, 1320, 13560, 8313, 15612, 5533, 8112, 816, 1699, 6925, 5666, 1661, 14841, 9923, 13067, 10202, 2828, 11393, 11445, 9432, 5916, 3432, 117, 15897, 11743, 12488, 6471, 861, 13423, 6117, 1946, 13424, 8264, 6406, 7010, 16301, 505, 1824, 16026, 2681, 11636, 10880, 13689, 6692, 16225, 2881, 9148, 7652, 682, 1814, 6897, 3345, 1926, 7908, 15862, 688, 10913, 11498, 11732, 12242, 5403, 8172, 6217, 8369, 12568, 10738, 12049, 10645, 4034, 12150, 13378, 16315, 1806, 15969, 6088, 362, 8406, 14476, 4798, 9874, 2416, 10804, 10715, 8422, 2736, 11388, 7609, 1851, 16142, 160, 4468, 16180, 1237, 14456, 310, 14561, 4313, 15557, 4363, 12628, 3798, 9457, 5826, 4325, 3652, 9965, 5488, 9529, 15151, 9801, 9772, 8943, 2051, 6352, 3471, 13939, 8150, 7117, 760, 9750, 7311, 11374, 10932, 6766, 958, 9575, 11685, 13922, 9990, 8686, 15007, 10127, 10574, 14531, 8754, 6342, 1350, 4487, 3634, 12397, 671, 3063, 11932, 14207, 4605, 15906, 1048, 1089, 14774, 7274, 5984, 4045, 11282, 9321, 5345, 9709, 3702, 15059, 9222, 14698, 12287, 6050, 15801, 10015, 15140, 9008, 7461, 491, 3882, 2022, 2909, 2017, 11578, 4149, 14530, 10912, 5504, 1665, 9729, 10856, 14909, 10114, 12450, 9528, 231, 12804, 4740, 4395, 11702, 15422, 5604, 5835, 14473, 11641, 10147, 14374, 10717, 7864, 2945, 11461, 6883, 1659, 857, 8578, 7060, 4695, 3707, 15539, 15933, 8121, 10434, 11271, 6920, 2762, 11072, 15436, 996, 2153, 12145, 10492, 4443, 4150, 4173, 2816, 16226, 11569, 15521, 9505, 4786, 15553, 11801, 11242, 11799, 3050, 11291, 13213, 5938, 7068, 12485, 4408, 16068, 7604, 200, 6341, 439, 7336, 5956, 7245, 127, 11044, 14598, 1896, 870, 10937, 12665, 10873, 626, 5165, 16381, 12949, 11045, 10346, 14927, 12314, 8115, 7450, 194, 9427, 4682, 12710, 3336, 6334, 4669, 14455, 13451, 1356, 2198, 6379, 7733, 4936, 12584, 7292, 9508, 3450, 8607, 12876, 10300, 1248, 6163, 9484, 10974, 11910, 651, 2117, 10456, 10400, 6767, 7852, 1725, 9360, 3084, 15852, 13427, 3088, 11076, 5271, 2276, 6575, 9359, 11754, 6778, 14874, 11861, 14251, 8788, 13258, 12917, 11516, 12332, 7249, 3731, 15208, 11224, 705, 4985, 4262, 4730, 14033, 15809, 13804, 15041, 13414, 4871, 5259, 8171, 9022, 14861, 3367, 10518, 3893, 6922, 12747, 3317, 13095, 213, 11230, 14919, 9150, 2466, 13540, 12980, 12721, 13351, 15720, 10567, 9947, 3486, 4543, 13252, 11570, 851, 15358, 3155, 7205, 6012, 7494, 382, 2032, 8208, 11814, 1628, 5085, 8180, 11225, 10886, 14280, 12719, 15250, 2515, 15960, 13931, 11423, 3490, 14549, 84, 3886, 9540, 5135, 3426, 9250, 3103, 4218, 6651, 462, 8060, 3493, 13141, 13098, 8080, 14212, 15317, 9920, 5656, 4123, 6228, 1643, 2527, 8464, 801, 1751, 13574, 6745, 3290, 7076, 8350, 7807, 11165, 9467, 7463, 5450, 12566, 1674, 4091, 11991, 8935, 10293, 7132, 15275, 3198, 379, 7978, 8296, 11632, 12372, 5596, 12382, 6364, 12223, 4254, 8353, 10393, 5531, 11373, 8340, 7291, 5117, 9625, 11135, 9130, 324, 13473, 15013, 4814, 1953, 7280, 16116, 13059, 14171, 8574, 15601, 15067, 13539, 4785, 14973, 7946, 13046, 13284, 3968, 10423, 10074, 3364, 10474, 11460, 3304, 10447, 4812, 14958, 3192, 3374, 13944, 8682, 15395, 11869, 2815, 11377, 8904, 8981, 2350, 13353, 4455, 13314, 3302, 15411, 3397, 1750, 11560, 5097, 9958, 10265, 7711, 12322, 7998, 14479, 15622, 14028, 9940, 8303, 7477, 6160, 14288, 1130, 15290, 14358, 6895, 2386, 4060, 6028, 15804, 13800, 7979, 8909, 1186, 5800, 4166, 5291, 10299, 10187, 10840, 1616, 11205, 863, 8801, 1610, 12219, 7920, 14945, 10573, 9666, 1666, 5310, 9189, 15195, 632, 6464, 10308, 7892, 14036, 12641, 12446, 10458, 1697, 12427, 3748, 571, 1344, 8647, 15789, 11537, 13887, 1826, 1030, 9267, 6612, 6801, 9275, 13175, 3745, 6332, 13398, 11684, 7646, 6284, 16187, 13309, 15497, 4634, 13068, 9741, 5306, 7746, 8167, 12849, 8702, 7179, 10608, 8958, 8152, 14154, 3501, 16100, 10278, 8932, 16222, 5088, 10031, 13135, 7776, 11188, 8318, 10716, 11192, 4516, 1682, 12964, 2376, 8007, 5048, 1689, 13643, 14398, 14856, 11949, 1136, 9602, 9853, 6435, 6735, 7161, 15746, 10545, 2384, 16342, 14224, 8037, 11551, 5332, 1600, 8193, 10689, 9197, 9715, 15579, 5868, 5623, 15427, 10642, 9590, 15339, 2247, 6264, 1410, 10522, 8457, 9488, 14296, 2190, 7320, 5839, 3462, 9422, 14128, 5451, 9181, 9316, 13868, 10693, 12590, 14764, 13921, 3863, 5590, 15528, 1934, 5921, 4454, 7061, 11020, 2541, 8207, 10655, 13611, 11149, 10467, 14799, 3583, 13030, 15830, 6098, 11310, 16268, 11353, 13103, 5, 5506, 12763, 1975, 9960, 9254, 10158, 3553, 5358, 2842, 8432, 2419, 3319, 9910, 6072, 342, 10279, 11160, 16143, 15092, 5493, 736, 12815, 724, 8671, 16124, 15916, 11821, 6592, 14607, 4746, 774, 4940, 8582, 15955, 4771, 10314, 1529, 4334, 13817, 11121, 3846, 14341, 8953, 6775, 6108, 14299, 2867, 2899, 3481, 8718, 5945, 3520, 15511, 11838, 1376, 6363, 13084, 11469, 10623, 8494, 4379, 4224, 8153, 12513, 13591, 1821, 364, 6045, 1982, 9900, 15770, 5942, 9451, 6162, 13948, 7044, 4109, 16092, 10541, 8106, 5288, 12497, 12192, 11955, 15265, 9904, 13867, 64, 6955, 5197, 6898, 14816, 12261, 3348, 1546, 15602, 10660, 6826, 16022, 1232, 3648, 13751, 11795, 3961, 3543, 8884, 11605, 12616, 14885, 9433, 6226, 1898, 2009, 5458, 3697, 1341, 7795, 15892, 125, 3525, 10846, 10535, 13367, 11029, 14294, 14806, 11196, 4557, 15135, 4447, 7935, 6472, 696, 874, 12401, 832, 16119, 6109, 2731, 12613, 1921, 7645, 5720, 12794, 8793, 15643, 15109, 9581, 10363, 12386, 6808, 1754, 9862, 13764, 12071, 5934, 6799, 11257, 16308, 11813, 12521, 2458, 15798, 6999, 14808, 2667, 14259, 6011, 7438, 13726, 3825, 13718, 1224, 3395, 15365, 13472, 6343, 3314, 4355, 4016, 7369, 12341, 15064, 8429, 6539, 13147, 2706, 4524, 8292, 5944, 441, 13605, 11028, 14554, 5641, 7822, 593, 6654, 7750, 13330, 13997, 4492, 8284, 16075, 13757, 1589, 12342, 11583, 10243, 4238, 282, 7950, 12258, 10941, 12895, 5396, 2415, 1942, 7518, 10910, 10035, 1082, 7661, 1695, 9863, 11807, 14507, 3509, 3536, 7697, 11350, 1681, 91, 14180, 11512, 5443, 8872, 7988, 1929, 506, 5001, 12545, 4550, 6547, 9885, 11599, 7028, 9351, 2538, 13407, 4661, 4627, 9847, 8830, 7583, 9787, 6825, 13774, 15269, 14600, 7928, 7080, 835, 15077, 14147, 15204, 15781, 3794, 1535, 10184, 1328, 8467, 3376, 11751, 9135, 4216, 325, 199, 8720, 11986, 8907, 1611, 4230, 14409, 7194, 1369, 3114, 8098, 9374, 1183, 7791, 13399, 12873, 14907, 16212, 1561, 14925, 3918, 9347, 6256, 12312, 10918, 2461, 3154, 2220, 10411, 14642, 1335, 6656, 10903, 10052, 2561, 13852, 5919, 7103, 2303, 499, 11824, 8047, 12589, 12838, 14311, 7515, 1743, 12554, 1817, 1340, 15274, 13077, 2185, 15592, 13358, 7216, 7120, 4480, 8829, 5030, 8445, 2230, 13778, 2967, 4418, 6556, 12687, 13430, 508, 13226, 6613, 3278, 13682, 5948, 3182, 8931, 16079, 13915, 7562, 1512, 8380, 15748, 6192, 8627, 14743, 8371, 10005, 3057, 5201, 9535, 9188, 11931, 899, 2072, 6394, 5520, 5658, 1513, 6175, 15767, 5996, 10882, 3186, 2086, 9771, 4527, 911, 6202, 2637, 3420, 8587, 2992, 683, 2554, 7025, 1957, 14064, 3282, 1696, 14272, 5432, 11479, 14505, 15285, 10463, 9487, 6636, 242, 9404, 10526, 2833, 5507, 3574, 7111, 15488, 1545, 7937, 120, 7563, 8895, 14950, 15490, 8385, 1476, 3666, 10749, 11964, 10916, 5852, 12297, 13171, 16241, 4380, 3041, 15632, 6631, 14108, 5022, 10027, 1925, 15430, 4603, 13428, 4856, 9780, 2550, 6401, 3541, 11735, 1052, 11255, 2168, 10584, 2877, 8079, 5971, 5420, 14225, 14380, 2188, 8001, 596, 9813, 12138, 8355, 12670, 10372, 16023, 4896, 10656, 2422, 10942, 13230, 827, 12420, 2534, 15043, 12596, 1148, 3251, 7011, 8705, 7774, 6835, 8479, 1193, 13263, 6368, 13844, 14707, 16337, 6639, 13493, 11890, 13514, 9725, 9930, 1182, 1801, 447, 3093, 5096, 9453, 5485, 15971, 10548, 6572, 7097, 9889, 10598, 3591, 15841, 4172, 3995, 6267, 1786, 12017, 12291, 1453, 8091, 12109, 15947, 15849, 11866, 4194, 2277, 14260, 8645, 8168, 11664, 16111, 9110, 7780, 10711, 15537, 8247, 1732, 2654, 3343, 14112, 2391, 5976, 5609, 2917, 11217, 2806, 9808, 3511, 3849, 1347, 3795, 16254, 9767, 5266, 6009, 14367, 10189, 2273, 5256, 5872, 7206, 10919, 2127, 12827, 15240, 1570, 12292, 1343, 8343, 983, 2651, 12108, 8656, 6205, 8489, 7485, 15887, 12556, 15225, 9631, 5388, 7867, 12106, 3119, 8438, 12338, 977, 14071, 4909, 746, 2488, 14572, 12683, 5278, 15019, 932, 12256, 7924, 5442, 7136, 11477, 1531, 13050, 3424, 12640, 15590, 10897, 10579, 8215, 9399, 7267, 12618, 16156, 2563, 3240, 13648, 815, 13908, 3653, 16273, 188, 1838, 10855, 6744, 2530, 15784, 15922, 4285, 12225, 1401, 563, 16076, 8420, 13928, 4704, 14533, 953, 3909, 1827, 8161, 15216, 10554, 15163, 13048, 8567, 14905, 7163, 7648, 6017, 11359, 8173, 14770, 2492, 4667, 13354, 9687, 4350, 5172, 9171, 4903, 6148, 4085, 8828, 6400, 15915, 3332, 7105, 1413, 12052, 15957, 1693, 6938, 7032, 11627, 9328, 9112, 5243, 14629, 5594, 10242, 3076, 14435, 9653, 8854, 14343, 16129, 3559, 2423, 5654, 7614, 4793, 2696, 12024, 10507, 7303, 3466, 6179, 13698, 4276, 3912, 3297, 2007, 1259, 2152, 1829, 402, 16021, 15988, 12573, 8349, 9652, 13793, 12620, 9298, 12612, 12791, 15223, 14690, 2056, 8204, 12853, 6031, 11729, 8532, 4430, 1626, 1080, 1634, 14736, 4791, 10058, 2732, 9679, 12916, 10617, 8118, 12374, 2496, 10943, 4719, 4753, 1871, 13754, 15238, 5567, 403, 12852, 775, 4452, 8771, 6166, 14666, 8241, 305, 11056, 3461, 3365, 13646, 6970, 8641, 10930, 16038, 12130, 5587, 4344, 14994, 6994, 13307, 6144, 9124, 8562, 2948, 6595, 2597, 2997, 14863, 7269, 12567, 11397, 3125, 11005, 8103, 3820, 12961, 6384, 5325, 9761, 4660, 4375, 9473, 1881, 5933, 10469, 7593, 7030, 6650, 4269, 12502, 13477, 3388, 7240, 15618, 220, 2261, 16065, 2689, 4910, 14840, 11711, 13029, 11095, 5738, 12833, 13209, 12484, 1366, 12426, 4315, 11902, 7387, 4623, 10194, 6187, 6115, 2508, 8096, 6359, 118, 100, 15499, 14606, 15094, 1426, 12714, 7996, 13658, 16287, 116, 13620, 15104, 11123, 1090, 11763, 1523, 2641, 7668, 7812, 638, 8203, 13547, 286, 12866, 14960, 8077, 9872, 10270, 14363, 3625, 1162, 3194, 147, 11506, 4858, 1480, 3033, 5086, 10302, 5910, 2205, 11623, 6753, 8804, 16085, 12359, 1830, 15390, 1813, 13879, 15980, 5543, 5562, 6230, 9936, 6338, 6856, 14466, 1049, 5815, 5426, 11855, 13685, 3889, 16000, 5012, 14142, 3069, 6827, 94, 6699, 4912, 9358, 14644, 13934, 917, 15156, 10589, 7273, 398, 3655, 576, 2978, 15856, 8055, 15311, 8415, 2546, 5049, 14098, 1802, 9869, 10721, 586, 10806, 5144, 10237, 93, 3521, 9390, 1832, 11761, 16232, 766, 1210, 13984, 4369, 14446, 13750, 16138, 543, 12021, 9009, 3610, 9845, 52, 3245, 15637, 11914, 1755, 5329, 13186, 11942, 10513, 1246, 10725, 15525, 12390, 4433, 3325, 13945, 4502, 9598, 709, 1407, 4755, 10915, 3809, 4827, 8255, 3434, 10225, 12642, 12503, 16189, 14414, 6765, 4223, 11432, 12072, 9737, 14868, 16368, 1637, 12507, 9388, 2428, 4413, 7241, 3171, 4041, 13327, 8200, 6608, 3134, 13906, 3814, 3403, 15198, 1515, 13720, 2300, 14584, 3464, 10600, 2476, 12631, 9339, 5631, 3569, 1282, 7516, 15577, 8886, 9664, 12840, 6546, 12732, 3329, 15929, 15040, 4159, 10374, 7176, 9609, 7383, 727, 8294, 7258, 927, 2785, 7284, 5607, 14699, 5471, 11926, 10663, 7039, 5789, 7603, 15475, 10677, 2543, 10111, 1853, 3141, 15891, 10454, 9994, 6860, 2979, 8176, 9702, 9279, 7962, 15861, 3318, 15287, 7423, 3137, 7496, 15014, 8792, 9549, 7678, 5231, 13484, 884, 13203, 10680, 11450, 4754, 6185, 11794, 5265, 3811, 11594, 11938, 8563, 5554, 4245, 11550, 5579, 4174, 4670, 13251, 3830, 10503, 15176, 9830, 706, 6213, 7211, 3620, 5772, 3638, 7832, 16275, 2305, 8290, 15416, 14471, 8979, 16350, 9023, 13502, 9884, 1614, 10256, 1255, 1621, 13193, 6772, 13158, 14030, 6411, 1398, 15353, 8283, 6232, 6488, 14571, 266, 14622, 6386, 15641, 6570, 3061, 5154, </w:t>
      </w:r>
      <w:r w:rsidRPr="00FE00CA">
        <w:rPr>
          <w:sz w:val="6"/>
          <w:szCs w:val="6"/>
        </w:rPr>
        <w:lastRenderedPageBreak/>
        <w:t>1582, 5805, 5236, 12771, 14182, 1959, 6816, 1260, 8513, 10989, 14342, 5807, 2719, 7372, 5217, 13091, 4434, 4790, 3907, 13747, 14648, 11883, 1606, 10309, 9982, 15450, 10179, 12579, 3890, 1051, 9564, 2310, 16110, 9632, 5966, 6104, 14164, 6249, 3425, 5794, 5820, 9962, 13631, 700, 12325, 7074, 335, 14791, 8680, 3972, 3557, 15018, 14659, 759, 4662, 9717, 1197, 1454, 3096, 3599, 4266, 7007, 9343, 14700, 2969, 166, 6850, 13434, 13210, 14045, 452, 14158, 2858, 14448, 4997, 2533, 1033, 3894, 6798, 1103, 15333, 16101, 3417, 9919, 13508, 9225, 4382, 5108, 14065, 15562, 5676, 13369, 905, 10953, 3451, 10174, 2699, 13004, 15188, 11665, 15647, 13599, 6203, 9678, 3705, 5433, 8910, 14612, 12698, 7760, 2271, 8894, 11073, 2262, 9247, 8008, 5795, 7448, 13518, 1299, 9833, 4108, 13043, 6084, 4125, 8395, 9297, 6611, 4639, 1632, 1528, 15536, 5060, 223, 9282, 9578, 7957, 10004, 15705, 11244, 1930, 2192, 11027, 15260, 7876, 7388, 2218, 2451, 9098, 3687, 9929, 9532, 15649, 1252, 13079, 11700, 4610, 14124, 11286, 546, 7804, 2741, 12905, 8869, 10892, 13977, 5478, 5518, 8512, 7734, 10832, 15550, 4347, 9959, 2327, 12492, 2612, 2270, 951, 6719, 1702, 10046, 222, 14156, 11825, 9677, 15904, 13090, 3446, 9570, 8245, 11319, 14144, 15236, 5980, 7527, 16307, 15282, 12430, 10772, 6538, 11513, 1439, 14055, 5167, 14236, 7470, 16052, 12190, 13935, 3361, 10438, 2136, 3330, 448, 2529, 7195, 15659, 9239, 1640, 5369, 2377, 8805, 12184, 7268, 15839, 5558, 4864, 15068, 11133, 11967, 10968, 10779, 6969, 10778, 307, 14165, 15538, 13005, 3111, 7751, 12709, 14461, 14444, 3308, 4190, 4916, 2783, 7634, 9868, 2640, 6062, 11216, 14247, 2102, 5392, 16221, 647, 8669, 13918, 2798, 3768, 5206, 10876, 9966, 12544, 15667, 9897, 8411, 6530, 5193, 10538, 2631, 12682, 13290, 1056, 3484, 1010, 1900, 6718, 3146, 2737, 6105, 12992, 3052, 11651, 9587, 2895, 6686, 3902, 15101, 9931, 5026, 27, 13060, 14174, 8196, 7625, 4966, 2797, 2861, 14043, 2444, 7363, 2551, 15652, 1677, 9509, 14661, 11161, 15473, 11023, 14734, 6867, 12376, 15010, 1495, 1172, 1174, 13730, 15027, 11063, 14614, 15185, 14344, 8068, 2465, 4281, 2407, 9878, 4079, 6973, 3315, 3021, 4488, 13784, 4043, 3831, 4897, 813, 1157, 16042, 2232, 6497, 2214, 14928, 4513, 2468, 11129, 6216, 5090, 12844, 201, 6290, 8823, 10939, 7487, 12234, 15167, 11879, 8462, 13622, 5400, 9439, 12867, 3924, 11655, 4444, 10670, 3029, 5783, 14470, 11321, 7637, 15737, 7190, 6253, 12047, 5374, 14051, 290, 15716, 10000, 3292, 11175, 20, 3581, 6542, 13052, 4055, 9491, 1654, 15669, 5195, 5995, 3801, 8073, 14797, 15588, 11168, 8853, 12611, 5804, 1941, 1497, 3138, 6447, 5686, 5550, 2081, 12736, 11929, 4467, 2547, 16370, 12458, 12708, 8812, 10472, 4820, 9596, 1257, 7234, 1399, 14422, 4044, 16304, 3690, 7353, 8875, 7806, 8120, 12893, 1843, 8114, 943, 5964, 3467, 5274, 11804, 13140, 13055, 4145, 2965, 15909, 5784, 5425, 6603, 1596, 1086, 4824, 6820, 13788, 3923, 15937, 13392, 12414, 2729, 9675, 6361, 5961, 3996, 26, 8570, 3725, 4446, 4115, 10905, 6864, 11998, 2505, 8974, 4107, 8335, 4933, 2023, 13448, 13436, 14186, 10530, 12389, 8389, 16262, 10555, 8197, 1007, 13952, 7377, 8919, 2311, 12129, 9431, 10834, 3983, 12324, 5644, 12659, 12557, 14756, 2246, 6469, 7578, 3142, 7138, 14514, 5416, 6093, 7228, 9159, 8964, 7378, 10117, 15616, 6169, 642, 4707, 8338, 15061, 15873, 4638, 9573, 5511, 2351, 10115, 12302, 15596, 2758, 10424, 2292, 384, 12263, 1615, 2716, 12443, 10801, 15951, 14003, 15138, 12686, 11906, 1994, 15660, 14153, 14042, 5260, 14439, 11018, 14968, 2902, 13425, 15778, 13437, 5949, 8375, 11640, 10737, 9979, 11905, 6271, 2069, 13273, 8612, 3546, 126, 12936, 13302, 16051, 4187, 6620, 13746, 8428, 5179, 3407, 9380, 13856, 1533, 12997, 1883, 8141, 1588, 11187, 12622, 9069, 4399, 10274, 9259, 14680, 6509, 2146, 3565, 15987, 2509, 4683, 11582, 3618, 3818, 6893, 74, 1199, 15727, 9599, 4547, 9776, 6703, 3613, 299, 2507, 5309, 14766, 4540, 2600, 13013, 11482, 218, 7173, 5990, 10971, 7575, 4090, 3019, 10667, 12512, 11002, 3293, 6574, 6114, 10980, 9817, 6457, 12131, 16133, 14345, 5209, 1139, 8229, 12968, 14484, 4117, 1605, 12729, 5244, 14333, 7247, 8500, 14024, 8297, 8605, 10761, 10245, 13876, 10894, 2439, 8584, 4298, 13341, 12076, 4102, 4653, 5898, 4562, 6513, 14727, 8728, 10519, 13170, 10253, 4057, 4967, 10098, 14485, 12527, 7931, 4767, 10496, 2939, 5280, 9195, 2495, 10504, 10479, 13456, 7960, 9145, 79, 8452, 3828, 15986, 10537, 13884, 15196, 1790, 7943, 13869, 1378, 8936, 5748, 4353, 4915, 15953, 13623, 5230, 12633, 13239, 12741, 4183, 13885, 6545, 4900, 145, 8444, 8569, 13721, 14720, 4421, 4658, 8701, 7883, 10276, 9397, 15811, 7888, 15096, 14527, 7945, 13558, 13987, 7833, 15981, 7910, 4361, 5040, 9807, 3526, 269, 3867, 10332, 2079, 11927, 10591, 7700, 12976, 10171, 12679, 2888, 15623, 3567, 2078, 1265, 1200, 7479, 1286, 16373, 9219, 15512, 1603, 594, 6390, 12822, 585, 1132, 13998, 4616, 12868, 8846, 12115, 837, 2441, 10026, 2234, 4295, 3674, 5708, 6263, 9240, 3561, 13755, 10178, 10726, 11565, 10596, 3378, 7397, 14038, 4283, 3362, 14922, 139, 13497, 5465, 14851, 15389, 13131, 7304, 926, 15672, 7425, 6019, 12028, 3205, 6548, 15558, 8423, 4979, 15471, 11872, 9260, 9084, 10130, 6910, 15842, 3095, 2229, 11829, 14670, 10609, 14664, 14376, 5421, 640, 2947, 2207, 5745, 3800, 16044, 2714, 10534, 4407, 3549, 7286, 15372, 14798, 7836, 5595, 13763, 10284, 4389, 8954, 8623, 4046, 7880, 14312, 2380, 9017, 3817, 10183, 15268, 4714, 928, 3246, 15763, 6459, 4548, 11089, 1490, 6165, 212, 9113, 8747, 10700, 411, 997, 11106, 1414, 12634, 5671, 9613, 10674, 7185, 4040, 9317, 14957, 13123, 3915, 13715, 12040, 5776, 12323, 10502, 3342, 780, 2837, 5125, 9318, 10781, 2803, 9697, 2118, 7349, 3689, 906, 9429, 4282, 6155, 13641, 16252, 15928, 3965, 3247, 7977, 1795, 12906, 10238, 11145, 954, 1684, 4847, 9953, 3832, 2137, 9303, 6477, 15665, 838, 7404, 60, 2555, 5559, 5213, 659, 3224, 6044, 7953, 5728, 3291, 14287, 1092, 11078, 6188, 8551, 13066, 10929, 7037, 3350, 12220, 16284, 8433, 6480, 10135, 10819, 3053, 13069, 13702, 13982, 15279, 15341, 5018, 86, 6566, 11634, 751, 11865, 7086, 8684, 16329, 8899, 5667, 4837, 9716, 262, 5902, 5203, 11933, 15771, 6847, 2014, 2024, 7352, 14206, 3170, 6070, 8226, 7611, 6145, 10013, 12595, 8787, 16139, 13031, 16352, 3622, 5480, 2795, 15480, 11619, 12752, 3991, 13176, 1462, 13916, 9786, 5526, 12865, 2001, 7856, 15881, 6319, 771, 2903, 7654, 9283, 4346, 5994, 1449, 6902, 5553, 9276, 4326, 16115, 6554, 6954, 6790, 15572, 643, 4271, 12270, 13348, 5466, 7429, 13198, 10824, 7148, 10879, 2429, 13821, 13471, 10561, 16344, 14483, 12409, 2105, 15308, 2426, 6988, 8449, 1962, 2973, 9933, 1997, 5874, 6043, 13975, 4039, 4672, 11391, 13850, 5258, 9206, 10811, 11102, 2884, 16045, 9630, 12075, 11349, 10730, 11637, 8679, 13486, 6555, 694, 16297, 2672, 7586, 13119, 3189, 3440, 5418, 5286, 5257, 11606, 14255, 9546, 6619, 5943, 12006, 6762, 2923, 15, 6000, 7703, 7409, 3214, 14424, 1581, 4973, 3816, 15693, 15404, 9109, 680, 12723, 2660, 7065, 10785, 11117, 15175, 12329, 2993, 14298, 10216, 12160, 1767, 6369, 12018, 6534, 11899, 674, 3400, 4756, 9460, 3287, 4030, 3692, 701, 10788, 3352, 4650, 5763, 8871, 6460, 6720, 5918, 1756, 6908, 2943, 6315, 6759, 4251, 2934, 11194, 7999, 7594, 12290, 3971, 8520, 4323, 14025, 12847, 13896, 16346, 2135, 12730, 8094, 7047, 2370, 13132, 9272, 15517, 15964, 11736, 8162, 9792, 7548, 7873, 11472, 13019, 8927, 2570, 15008, 2381, 1484, 10673, 10321, 8139, 10553, 3959, 6046, 10453, 1346, 12999, 9768, 10162, 9071, 8471, 579, 1293, 13078, 12453, 8484, 10168, 14745, 7338, 15805, 4948, 10706, 14211, 6132, 1118, 1373, 4151, 9411, 1243, 6965, 3478, 6540, 9235, 14640, 6782, 978, 10859, 5449, 1066, 15139, 8670, 2121, 4737, 12152, 10940, 10337, 13866, 733, 10043, 251, 558, 12518, 472, 16158, 8814, 4263, 5939, 2179, 6607, 11127, 9736, 16117, 6279, 7993, 8668, 3792, 11598, 7879, 14116, 13930, 523, 237, 5315, 10992, 12879, 14361, 10094, 6420, 10808, 1155, 10305, 15051, 10455, 112, 9028, 8761, 13418, 12268, 5177, 11060, 433, 3777, 7108, 16288, 13663, 3254, 11980, 16349, 12452, 9346, 15759, 4511, 1436, 6344, 12795, 10368, 14761, 2968, 1988, 10262, 717, 8632, 5447, 4697, 13433, 866, 2334, 357, 5727, 1478, 15330, 14857, 2397, 2661, 10675, 8796, 14910, 3544, 2421, 3722, 2149, 4342, 4484, 708, 1885, 12469, 6638, 14897, 1258, 7475, 10923, 12803, 689, 6834, 6461, 2684, 2058, 2658, 2158, 14860, 13744, 13292, 14946, 1025, 280, 7221, 8946, 7435, 11057, 16271, 1714, 4495, 16272, 3803, 8738, 13412, 8472, 8822, 15434, 1837, 8604, 14778, 12283, 9379, 4069, 6018, 9829, 9014, 12463, 4560, 13789, 6618, 14201, 9474, 1928, 5636, 2831, 11903, 10668, 1083, 15827, 16278, 5359, 13985, 7081, 6626, 7335, 1167, 7643, 10650, 9510, 10017, 11921, 1127, 9986, 7513, 15711, 12529, 13972, 2037, 3566, 2502, 5330, 2602, 13074, 10170, 8753, 4099, 9816, 5861, 11309, 5016, 4509, 1819, 11574, 7855, 1296, 34, 6736, 10975, 7055, 9470, 7096, 10552, 9381, 15248, 5083, 9608, 1440, 973, 12713, 7628, 16294, 12811, 13980, 4198, 6283, 14445, 10298, 2274, 1679, 6021, 5467, 15574, 3295, 1729, 7644, 6073, 13735, 14474, 5468, 14068, 9493, 15642, 8798, 11815, 7715, 6552, 1909, 12327, 2171, 15750, 2231, 11661, 12165, 14347, 14941, 15555, 14611, 9393, 421, 2674, 3468, 10671, 15312, 140, 8724, 9964, 12666, 6300, 7665, 11740, 4118, 1769, 11221, 14703, 15042, 11387, 2606, 12228, 15837, 11954, 11983, 5552, 7550, 14328, 9201, 2314, 7972, 16102, 12229, 3770, 6077, 11153, 14512, 7297, 2769, 14918, 9554, 2129, 5066, 8664, 5170, 14974, 3979, 890, 11487, 2355, 12784, 10899, 14989, 1820, 11343, 9649, 9541, 6403, 6473, 13841, 12548, 10996, 9489, 7982, 4803, 871, 14452, 11075, 3233, 11098, 13580, 11843, 7106, 11143, 7942, 1716, 957, 3415, 2215, 13270, 9129, 11642, 9364, 5031, 880, 7580, 628, 9342, 5537, 6671, 3368, 390, 1686, 14746, 14995, 16191, 15407, 14737, 14573, 4784, 7143, 3973, 5361, 2321, 14048, 7739, 11368, 3623, 2090, 11676, 150, 6147, 4384, 4531, 5434, 15614, 6262, 6307, 6869, 11557, 1047, 10816, 2035, 15379, 747, 8175, 3925, 12307, 1392, 3746, 5618, 8599, 1887, 7956, 9032, 11116, 10990, 6254, 12465, 15674, 6677, 5208, 9738, 11659, 5411, 4237, 5985, 13151, 8643, 956, 3900, 15724, 5057, 14216, 5771, 979, 8301, 4062, 4221, 7803, 5461, 1375, 14769, 10391, 9234, 12856, 13377, 4559, 14187, 6680, 13577, 3950, 1067, 804, 16074, 4393, 8733, 12572, 5752, 15164, 7872, 15281, 4093, 14971, 631, 11289, 13667, 918, 1812, 8975, 136, 11870, 9307, 3152, 10209, 9446, 2985, 2173, 4324, 6935, 14087, 2802, 3085, 1123, 6418, 6402, 12477, 7940, 4377, 902, 5823, 7568, 4135, 3685, 4191, 12388, 4171, 15449, 10831, 3135, 3237, 13411, 3841, 4026, 9790, 9938, 9651, 15158, 9002, 3815, 7222, 6729, 13979, 6465, 12766, 11274, 6861, 7936, 7541, 2725, 16144, 8714, 5194, 5116, 8143, 3853, 14758, 8399, 1554, 6103, 6106, 3931, 495, 4290, 8035, 16256, 4929, 2536, 11351, 3728, 7922, 12273, 10531, 14592, 11975, 15049, 10744, 13020, 4720, 9928, 2848, 5797, 3823, 7853, 7002, 5080, 8878, 13936, 15950, 11847, 5127, 4478, 15920, 3202, 12500, 2535, 607, 8062, 5802, 14787, 5791, 4694, 9713, 15017, 3495, 9220, 8595, 267, 10795, 11590, 9118, 14900, 9398, 6340, 8972, 13864, 14199, 2249, 9156, 5903, 2827, 8354, 6200, 4367, 3793, 16229, 8465, 935, 4168, 6844, 10389, 5033, 5522, 14786, 2556, 7921, 9205, 13295, 2904, 6764, 16134, 9286, 10867, 13271, 12472, 6348, 15319, 1638, 2936, 454, 2000, 1884, 2286, 9579, 6991, 3660, 1708, 11088, 14630, 13814, 2908, 1537, 4561, 13701, 13335, 5549, 6625, 5606, 5867, 8281, 937, 12281, 3370, 8384, 9680, 7673, 9622, 14248, 16178, 4508, 1627, 8164, 11163, 4563, 5538, 13924, 15823, 14663, 14912, 4179, 9945, 10143, 10936, 3837, 2104, 12180, 11270, 6760, 7916, 7442, 5365, 13229, 1944, 12034, 10343, 6655, 12349, 4970, 10061, 6244, 1267, 4878, 11871, 3836, 8537, 2308, 15157, 16103, 10025, 5755, 8058, 12442, 16165, 9414, 8132, 11328, 10544, 14441, 7830, 3609, 11428, 2348, 2425, 3945, 8842, 4533, 2402, 3127, 5619, 1180, 9290, 8773, 2614, 6323, 12938, 5448, 10869, 1951, 2493, 15752, 14283, 2634, 15994, 8506, 9682, 13731, 7119, 12328, 16106, 1642, 14250, 4205, 6229, 7395, 15702, 791, 11162, 1763, 15886, 10049, 9950, 8746, 4913, 10029, 7676, 2717, 15689, 2432, 15815, 9252, 7158, 16140, 250, 5850, 10378, 8166, 14273, 11211, 13674, 7426, 6082, 3608, 7662, 1780, 1899, 8522, 4199, 10080, 14027, 12073, 13996, 5014, 2669, 2911, 3838, 1164, 869, 13797, 11894, 1238, 4485, 3700, 9277, 11430, 1095, 5704, 4007, 10883, 7488, 2469, 11666, 14804, 6587, 15193, 14524, 14577, 3539, 6806, 4772, 11917, 1251, 2586, 15712, 8291, 9700, 4127, 15443, 9406, 13861, 9196, 15848, 13528, 5629, 7659, 8230, 5574, 4439, 10018, 8588, 2756, 440, 5670, 5790, 5246, 4296, 29, 1058, 6111, 12883, 12903, 9865, 10440, 15303, 7505, 9158, 9860, 480, 15543, 3512, 10799, 2497, 7157, 10053, 782, 5822, 4471, 3899, 15295, 14233, 965, 8321, 14932, 11615, 1707, 3140, 2826, 3392, 189, 4906, 2768, 12177, 7347, 13678, 11667, 5940, 704, 8126, 246, 8744, 5950, 13962, 10478, 5946, 5402, 2280, 2670, 13306, 15508, 810, 10359, 13986, 8715, 4685, 10828, 11064, 12303, 6225, 10960, 13089, 5917, 5747, 7524, 1150, 2778, 12121, 7260, 1471, 7375, 12973, 155, 616, 15451, 14930, 10917, 5282, 10304, 5185, 10875, 12746, 2133, 7616, 16095, 3116, 1602, 11180, 12269, 4546, 13765, 1077, 3347, 5183, 10529, 2498, 3545, 3185, 9100, 2558, 4261, 14295, 12514, 8279, 14031, 9646, 14613, 10644, 7664, 14278, 5003, 8165, 5541, 16148, 11441, 13136, 9266, 7990, 9577, 7772, 14788, 915, 3528, 1387, 15932, 14319, 14684, 15858, 7677, 1741, 15459, 13217, 12089, 206, 6222, 4892, 6259, 6242, 584, 807, 5770, 5782, 15366, 15593, 6588, 670, 4863, 4288, 309, 6326, 9812, 7199, 15874, 15583, 1648, 12914, 15442, 9310, 11915, 3110, 102, 15447, 14057, 15700, 14996, 14715, 9480, 11458, 2184, 12051, 11276, 9054, 5226, 13326, 13036, 5290, 14300, 410, 14801, 3508, 15334, 8108, 7859, 14880, 15825, 15412, 13840, 9934, 883, 14521, 11602, 10845, 9656, 1175, 9576, 6936, 7198, 873, 8685, 156, 6726, 15112, 12629, 4394, 15582, 11038, 13128, 1867, 7178, 5649, 6080, 13115, 4706, 3717, 8782, 15376, 9916, 8003, 9857, 13138, 49, 6582, 12887, 2116, 15485, 2845, 2856, 2862, 7557, 6714, 13870, 14359, 3943, 1555, 9128, 2210, 5143, 2784, 4148, 5568, 13777, 12362, 14454, 3532, 2431, 12617, 6197, 388, 1532, 13775, 1789, 12576, 3269, 13194, 12097, 11961, 13474, 12042, 6866, 4840, 3066, 11524, 15806, 5023, 13981, 11406, 13195, 14437, 3775, 11580, 6746, 1314, 12046, 12740, 14543, 11066, 4664, 9582, 6661, 6966, 1718, 13888, 9507, 14217, 4870, 5005, 6294, 14472, 14161, 16121, 1226, 14716, 5690, 15169, 11893, 12801, 4877, 83, 4939, 11709, 10607, 14491, 10536, 5061, 2040, 10016, 1919, 7598, 3976, 1936, 4294, 8039, 9334, 16211, 14130, 3601, 3787, 624, 13829, 8916, 1231, 5212, 6051, 16013, 10380, 16112, 3199, 2346, 8238, 5577, 11459, 15826, 3208, 3334, 2913, 13233, 14213, 6742, 605, 5735, 14843, 3457, 10935, 281, 2896, 7112, 1971, 525, 8858, 12081, 15239, 5831, 14324, 14203, 10288, 1906, 3718, 6615, 10211, 2704, 16163, 9877, 2894, 3022, 14086, 15878, 15321, 5954, 4882, 14610, 2569, 10355, 8864, 10724, 2165, 7693, 6874, 6830, 4996, 4696, 13212, 2295, 13858, 16334, 11183, 14520, 7104, 7764, 6408, 128, 7406, 10611, 6441, 11529, 10348, 6164, 13417, 12625, 374, 15119, 7471, 12912, 4097, 5220, 10815, 1775, 119, 13892, 7380, 11762, 10405, 8307, 4289, 15966, 4779, 16377, 12773, 6094, 5681, 10945, 3190, 11526, 7127, 4668, 2601, 5853, 15907, 12802, 9536, 14429, 15658, 7345, 14594, 9839, 13402, 1303, 9208, 2479, 3014, 9192, 8630, 6060, 7437, 8707, 2148, 14289, 6286, 9840, 11389, 1014, 10679, 8468, 10950, 5435, 9749, 4425, 3639, 15122, 13583, 7966, 7421, 10334, 1434, 7137, 10963, 10857, 5620, 12418, 12819, 11612, 11559, 5977, 12354, 153, 12820, 14074, 2294, 3780, 7602, 1315, 10712, 12535, 13360, 15758, 13969, 5068, 12224, 13536, 8137, 4808, 12739, 3421, 3682, 7155, 12494, 1491, 13042, 2379, 6637, 2598, 5084, 12792, 15977, 13626, 7113, 10362, 11663, 10226, 4122, 12724, 9361, 14018, 5353, 15335, 3643, 7362, 13504, 8295, 1318, 6311, 13182, 4011, 8961, 6305, 12098, 1008, 16183, 14092, 12151, 3333, 7341, 14099, 13167, 10557, 14811, 14518, 15055, 3742, 3002, 1187, 13406, 1273, 4828, 13617, 7227, 4021, 12069, 5890, 652, 1115, 6521, 2339, 14708, 8269, 15787, 1597, 5730, 12470, 4310, 11247, 15299, 7405, 8655, 9036, 8148, 451, 6033, 13780, 2436, 11719, 15723, 4932, 7633, 11126, 11371, 7970, 11707, 2095, 3514, 14501, 12798, 15374, 3650, 6243, 8791, 1586, 10920, 8892, 3435, 12090, 11792, 4815, 15160, 14624, 5371, 14365, 1336, 7384, 10077, 3173, 9893, 14915, 14256, 6558, 6758, 385, 13724, 15349, 13544, 5546, 15709, 4613, 5112, 8923, 3479, 7169, 8435, 6013, 3032, 9524, 975</w:t>
      </w:r>
    </w:p>
    <w:p w14:paraId="65AB7D79" w14:textId="77777777" w:rsidR="00FE00CA" w:rsidRPr="00FE00CA" w:rsidRDefault="00FE00CA" w:rsidP="00FE00CA">
      <w:pPr>
        <w:rPr>
          <w:sz w:val="6"/>
          <w:szCs w:val="6"/>
        </w:rPr>
      </w:pPr>
    </w:p>
    <w:p w14:paraId="66C124F7" w14:textId="47165407" w:rsidR="00FE00CA" w:rsidRDefault="00FE00CA" w:rsidP="00FE00CA">
      <w:pPr>
        <w:pStyle w:val="Heading3"/>
      </w:pPr>
      <w:bookmarkStart w:id="35" w:name="_Toc514069626"/>
      <w:r>
        <w:t>Set 4</w:t>
      </w:r>
      <w:bookmarkEnd w:id="35"/>
    </w:p>
    <w:p w14:paraId="3EA26B48" w14:textId="64E9E1FD" w:rsidR="001511EA" w:rsidRPr="001511EA" w:rsidRDefault="001511EA" w:rsidP="001511EA">
      <w:pPr>
        <w:rPr>
          <w:sz w:val="6"/>
          <w:szCs w:val="6"/>
        </w:rPr>
      </w:pPr>
      <w:r w:rsidRPr="001511EA">
        <w:rPr>
          <w:sz w:val="6"/>
          <w:szCs w:val="6"/>
        </w:rPr>
        <w:t xml:space="preserve">6409, 4588, 8527, 14727, 4965, 7774, 5884, 13887, 11928, 15030, 15397, 11236, 15436, 1795, 11320, 4121, 1240, 5751, 7151, 11407, 10833, 1991, 6049, 11436, 9216, 12188, 16156, 6372, 6493, 7628, 9259, 1061, 16063, 11383, 14051, 9760, 5842, 12427, 14655, 14591, 2775, 7264, 2039, 5608, 6518, 280, 5916, 13420, 15645, 8814, 10534, 2200, 4417, 11093, 7064, 12617, 8819, 2582, 12251, 6574, 7162, 1939, 732, 7779, 9787, 10218, 1111, 29, 371, 14196, 15910, 8308, 14574, 9333, 9194, 9934, 12498, 12719, 1292, 14321, 9773, 13839, 14356, 15257, 1818, 10783, 1929, 1435, 13006, 977, 8933, 9294, 15345, 6486, 11521, 5186, 4343, 2424, 9603, 11671, 15909, 13077, 15986, 10286, 7040, 4900, 394, 4832, 3915, 5122, 9995, 14565, 12069, 13262, 2667, 8627, 10307, 5170, 7237, 9901, 5940, 1698, 14646, 13842, 322, 632, 440, 1759, 9167, 1406, 11295, 16121, 7926, 14274, 8728, 2993, 13703, 3378, 15001, 12698, 863, 4691, 487, 15202, 7479, 9427, 562, 7861, 6205, 7752, 5843, 12732, 1224, 6105, 13416, 12414, 1773, 5382, 870, 3008, 14724, 11785, 5632, 11975, 15232, 11980, 16372, 5623, 1331, 4467, 1588, 10849, 4917, 9327, 15316, 10198, 15073, 15982, 15465, 7211, 8767, 11381, 6803, 6816, 13649, 13152, 15926, 13267, 8597, 13213, 7515, 1391, 12699, 12786, 1607, 1942, 3056, 8506, 1370, 8850, 15997, 12949, 6586, 15538, 10390, 6445, 8067, 6874, 1869, 4412, 14286, 14843, 9128, 5037, 1182, 10319, 9066, 10497, 7648, 15191, 5221, 16015, 11591, 12878, 3910, 13449, 9301, 9664, 11971, 6655, 13377, 11557, 981, 2632, 7607, 13017, 7436, 4648, 4394, 7326, 7513, 3718, 2746, 5636, 13926, 12823, 15900, 5532, 10221, 10799, 14113, 5620, 8371, 13035, 13318, 8591, 11377, 6979, 14114, 1907, 8893, 11760, 16012, 2948, 1749, 13634, 7340, 4800, 4978, 5294, 13852, 1316, 5424, 2457, 1602, 11451, 10518, 11330, 5898, 14869, 5569, 1096, 7478, 8775, 4027, 16373, 2524, 11211, 2643, 11052, 11231, 8753, 12489, 195, 4984, 3346, 8864, 12805, 9232, 6625, 13391, 9847, 11375, 3799, 2587, 3511, 14547, 126, 6492, 14401, 8253, 8086, 13733, 15993, 760, 12375, 13325, 9758, 4752, 5503, 2460, 2475, 3683, 13024, 1407, 14133, 2057, 14152, 15989, 9784, 15349, 1959, 11023, 11934, 7134, 1956, 3969, 10767, 312, 9917, 3039, 8400, 9945, 6991, 4977, 7418, 956, 4696, 10695, 7091, 2852, 13857, 344, 6746, 2853, 246, 4466, 7713, 7816, 2005, 15562, 11787, 74, 2526, 9559, 1033, 8076, 752, 3693, 8950, 10763, 3009, 9665, 7194, 9092, 7156, 10742, 11108, 10673, 7187, 8736, 1613, 10075, 10755, 7754, 2637, 3672, 12796, 9448, 335, 6920, 8414, 2854, 11309, 6552, 2502, 7738, 15514, 6534, 15037, 14903, 4292, 11245, 8765, 12559, 1105, 6662, 15319, 13162, 8510, 11158, 1318, 859, 16169, 7762, 1537, 13927, 8120, 10293, 845, 3755, 11246, 5536, 3383, 5992, 402, 14010, 12156, 8388, 15924, 9472, 14022, 4084, 4874, 14897, 13726, 12048, 1952, 7046, 3525, 12767, 6840, 5284, 8254, 12666, 4888, 12401, 4351, 16188, 16222, 1931, 6602, 9025, 12105, 12968, 15587, 2727, 6070, 9473, 7777, 2022, 8828, 2614, 11821, 11979, 5699, 12370, 3229, 6233, 5744, 15152, 11408, 221, 4855, 13361, 139, 6419, 12222, 6422, 16177, 9429, 15975, 10077, 6214, 7672, 14580, 14537, 966, 10412, 14745, 10436, 9903, 867, 12046, 5269, 8509, 8235, 15307, 1793, 16282, 2331, 1479, 318, 781, 3634, 11866, 4322, 11088, 829, 13448, 12115, 8093, 7605, 1556, 8458, 4134, 1207, 245, 14118, 13715, 1081, 4672, 12002, 5158, 12331, 9229, 2715, 10630, 3492, 15288, 3136, 9143, 12791, 4903, 6515, 1013, 4951, 15548, 4631, 9338, 11707, 16369, 6117, 7032, 853, 11965, 5474, 16010, 13405, 5290, 12636, 9471, 1026, 7080, 122, 7396, 6135, 6665, 8719, 6376, 9729, 7365, 3215, 2668, 4408, 699, 10953, 5489, 320, 9438, 3573, 12895, 6031, 5177, 12323, 15905, 7273, 9161, 5213, 16364, 9634, 7785, 5351, 8616, 6425, 9004, 10873, 700, 5243, 5811, 15454, 10875, 13177, 497, 16297, 654, 8264, 12148, 8042, 12052, 13223, 4368, 7216, 6599, 13707, 4955, 15045, 9203, 10112, 13182, 15016, 7558, 9557, 3352, 9721, 8628, 10776, 8715, 3046, 5613, 6517, 11378, 4581, 662, 16011, 4081, 2324, 11382, 12195, 14997, 2576, 4300, 2604, 1373, 14112, 10603, 13787, 14255, 3821, 5579, 2223, 9985, 14828, 15820, 10001, 7339, 2064, 6703, 2304, 9275, 13574, 15891, 5561, 7028, 10921, 10070, 15839, 8968, 3829, 9807, 16199, 6730, 2977, 8084, 16312, 13578, 11150, 8572, 14008, 14803, 15751, 15634, 14060, 11766, 2792, 1048, 12854, 4653, 13992, 8299, 6841, 3744, 15723, 16108, 10121, 6989, 1424, 11750, 9536, 2859, 4802, 13200, 10167, 14713, 16220, 14229, 6987, 14786, 8248, 6369, 6166, 6188, 16285, 7421, 15697, 5300, 10587, 14334, 7709, 9931, 2023, 15050, 8390, 6792, 10141, 14259, 6544, 6597, 216, 5173, 14896, 14355, 10385, 14011, 827, 7580, 1177, 14877, 14079, 8099, 1861, 9453, 8798, 9378, 12013, 2786, 11278, 9481, 893, 13106, 15250, 3427, 15791, 15085, 3117, 10091, 154, 8784, 8763, 9018, 2387, 3003, 2499, 10559, 4380, 14583, 6593, 2761, 904, 13776, 8426, 14340, 1476, 10418, 7145, 11200, 6731, 11465, 14038, 6542, 9830, 12214, 2970, 9400, 14746, 9580, 10110, 7675, 8579, 11935, 914, 1149, 3210, 11967, 9170, 7060, 15755, 9645, 7684, 13779, 16165, 13710, 3431, 8240, 9041, 427, 15478, 13973, 2860, 12640, 13372, 5722, 8517, 5865, 3873, 4893, 5694, 12067, 3942, 12744, 11469, 12977, 7058, 9620, 7047, 13764, 9284, 1485, 12257, 13503, 16278, 4990, 11876, 10934, 3495, 11360, 7090, 13046, 5038, 14204, 13931, 496, 1197, 3758, 8336, 8587, 3881, 9521, 8612, 10621, 1511, 1820, 9455, 6616, 7093, 12865, 4420, 1157, 190, 8423, 5698, 14902, 1932, 16159, 3665, 13020, 14759, 5595, 8500, 519, 15940, 13670, 4039, 6414, 6637, 155, 14180, 13723, 7242, 13761, 1529, 12713, 8623, 13925, 4116, 14176, 5407, 13348, 4010, 11933, 4602, 1209, 489, 4715, 12913, 12845, 385, 10950, 5103, 9321, 4831, 3264, 15531, 8196, 10998, 4367, 3224, 15190, 7244, 12547, 2089, 13259, 9108, 9840, 725, 9972, 11217, 11068, 4464, 4801, 4105, 7426, 10135, 4909, 5539, 12961, 3239, 7225, 3962, 15388, 3600, 1768, 554, 11257, 8739, 10359, 13277, 4087, 12433, 1887, 9993, 1655, 4007, 14673, 10955, 8227, 7646, 1807, 2420, 5624, 8729, 54, 9048, 9367, 2932, 10862, 10750, 12600, 14107, 13206, 6379, 9669, 14749, 8920, 4002, 3823, 753, 7707, 13180, 10911, 3213, 1017, 11505, 16371, 14190, 1969, 12662, 15972, 4975, 449, 3287, 6405, 2922, 13875, 1875, 2975, 11038, 6506, 4738, 8779, 8935, 6985, 10530, 2991, 15646, 3521, 5062, 10753, 13605, 3362, 16250, 3268, 7746, 16073, 12462, 14027, 4541, 2734, 4857, 3649, 13784, 12934, 11481, 5627, 5163, 12557, 181, 10651, 7929, 11800, 2193, 2648, 10582, 9225, 2093, 6078, 7349, 14859, 14075, 10132, 8862, 13468, 5094, 10707, 7433, 6373, 4012, 1417, 12066, 4747, 2825, 13072, 11418, 3533, 5604, 6257, 4593, 15773, 5702, 1877, 8243, 4061, 4484, 3880, 14632, 6174, 14766, 6958, 4128, 10940, 6296, 6570, 9635, 3125, 12702, 9095, 68, 607, 10357, 3890, 8574, 4767, 12898, 14282, 5520, 9801, 11479, 5671, 2992, 12183, 12881, 7057, 14281, 3894, 802, 102, 4534, 15749, 6550, 156, 7842, 7020, 1829, 8455, 15664, 13965, 8698, 11415, 10928, 1933, 7009, 4112, 10208, 1010, 8111, 8989, 3235, 8252, 10079, 655, 1060, 15305, 9154, 13090, 8225, 15748, 7641, 206, 9297, 5375, 548, 14961, 6301, 9942, 300, 3055, 7616, 14993, 16232, 642, 12319, 9499, 14111, 13013, 5634, 2470, 9615, 4067, 13070, 9057, 15353, 5764, 12391, 5108, 2143, 14835, 375, 3100, 3088, 1872, 14817, 3390, 8782, 8378, 3763, 332, 10358, 7589, 14942, 7812, 8273, 3444, 16213, 3625, 15540, 8405, 3421, 9812, 9590, 15970, 4790, 15403, 6583, 767, 4871, 3780, 2635, 12305, 12505, 14567, 9224, 13492, 6585, 8130, 9058, 9939, 8307, 8877, 7268, 5531, 11712, 15087, 1166, 16227, 9841, 5931, 13203, 10000, 777, 3689, 2116, 194, 6559, 4991, 14937, 12307, 2318, 10779, 10177, 7243, 5760, 9967, 2609, 10646, 16172, 5188, 16125, 7397, 3152, 451, 6658, 13154, 14006, 809, 15641, 2206, 504, 6461, 11311, 3743, 4001, 8937, 8684, 1571, 11654, 12955, 7853, 14450, 5530, 426, 856, 9811, 6262, 4158, 10289, 14800, 7127, 4826, 5181, 5105, 8930, 10511, 30, 8716, 15294, 7471, 12337, 13314, 8106, 8941, 13236, 7342, 7972, 14910, 1688, 10222, 9112, 11774, 3298, 5336, 4711, 15946, 81, 12689, 12313, 918, 8427, 3958, 4398, 4915, 4295, 4444, 7943, 818, 11450, 404, 7804, 11229, 16360, 10823, 5752, 1974, 7667, 306, 8796, 1844, 3887, 9304, 9883, 7358, 6118, 1616, 10123, 1375, 7442, 12229, 41, 1833, 4512, 7137, 7331, 4639, 3458, 10475, 14559, 11263, 684, 15107, 15351, 2140, 5211, 10303, 12637, 2532, 7833, 8339, 16200, 8910, 11166, 2414, 16062, 7871, 6136, 11802, 16314, 5383, 5016, 12197, 5160, 532, 4797, 13138, 15331, 6603, 9856, 12215, 1348, 509, 13204, 3404, 3022, 15303, 6124, 3240, 8707, 6713, 10966, 1400, 13600, 5588, 10615, 7353, 4202, 6273, 11129, 1199, 10706, 5951, 14888, 13092, 507, 12725, 701, 5911, 3211, 4852, 4665, 8752, 3342, 5139, 9566, 5567, 1480, 3505, 7739, 14291, 9451, 15367, 5296, 16056, 8069, 14712, 4156, 4560, 1046, 1062, 7061, 11067, 13422, 11495, 7665, 14520, 8747, 11771, 3026, 13910, 6546, 8972, 6827, 11697, 16145, 5172, 1758, 11317, 3837, 11843, 14442, 3103, 15539, 3409, 7697, 1598, 15611, 4016, 12111, 7304, 11092, 11100, 10888, 9828, 10318, 9585, 12835, 6092, 4404, 15220, 12792, 15724, 5011, 3077, 8602, 14532, 5716, 13397, 13181, 6995, 1327, 9748, 6013, 5667, 9053, 2548, 9090, 9865, 9341, 11648, 11098, 8603, 10712, 15513, 13146, 3174, 11634, 14922, 14034, 15380, 5828, 1066, 2919, 2378, 3636, 12996, 12201, 15146, 8389, 8780, 10569, 7678, 15269, 12730, 2724, 255, 13915, 4846, 15105, 8708, 2658, 15375, 12743, 7847, 15214, 1821, 6042, 4014, 12545, 1925, 6573, 14526, 2186, 8237, 14981, 6850, 16376, 4609, 7441, 5523, 2263, 5525, 2723, 2673, 4878, 14865, 11642, 8109, 1674, 2307, 11480, 5645, 5863, 5709, 15308, 1125, 14860, 11077, 8228, 9086, 15729, 2571, 1835, 12693, 14804, 14741, 15280, 409, 13082, 3491, 3664, 500, 13276, 2750, 84, 12810, 9598, 15815, 5074, 4885, 7230, 2185, 11216, 15027, 4849, 559, 5374, 7737, 9528, 11181, 11343, 3330, 10653, 8905, 12966, 3130, 7999, 10160, 6311, 9120, 15980, 10290, 673, 4214, 5333, 9871, 6112, 5480, 1690, 1623, 10814, 1597, 13797, 7693, 5018, 2705, 14195, 3694, 3024, 12480, 7424, 11090, 7610, 5322, 14205, 7908, 12308, 5761, 12320, 3542, 13964, 9433, 15004, 7875, 10558, 14720, 6062, 6490, 8037, 12181, 9872, 4603, 4914, 7944, 15847, 13241, 15217, 10571, 3530, 1167, 13984, 13884, 15864, 10766, 15902, 7071, 4259, 11149, 14288, 954, 9676, 10944, 4431, 44, 587, 5867, 16091, 7051, 3448, 9581, 8205, 5642, 9447, 14318, 7770, 6090, 7310, 3477, 1170, 11834, 12787, 13791, 3120, 12199, 1397, 6516, 1916, 14232, 1158, 5543, 943, 9797, 11608, 2300, 14405, 9998, 10869, 2783, 13577, 4642, 15227, 9495, 915, 9978, 7443, 7869, 10431, 1377, 5818, 11790, 5855, 13151, 13507, 5875, 4296, 8686, 8181, 14395, 10917, 13702, 3157, 436, 12354, 257, 7088, 10881, 5107, 10043, 11812, 10808, 15235, 12851, 12386, 4896, 14823, 16225, 11925, 2392, 1645, 4503, 1472, 5977, 12021, 9767, 13481, 5922, 12074, 2500, 722, 6131, 12150, 9307, 2525, 5093, 8208, 12121, 3131, 8387, 10778, 15485, 10791, 12147, 1859, 6654, 6613, 6832, 638, 15239, 10105, 11830, 15171, 6272, 13157, 4996, 5272, 1601, 2212, 1285, 7540, 4575, 10435, 6390, 4378, 9326, 14105, 13038, 3892, 16107, 6508, 8793, 8145, 13362, 14989, 9003, 11114, 7487, 478, 8917, 6184, 3819, 4362, 15530, 11664, 1246, 4876, 6008, 4989, 14939, 8898, 4543, 15131, 12203, 12292, 2313, 8511, 12962, 8795, 8281, 5229, 125, 9192, 6095, 2589, 12943, 5171, 16184, 10826, 1249, 11569, 7588, 3506, 2579, 15553, 90, 12347, 6038, 3033, 11199, 15312, 14807, 1427, 1700, 14630, 6750, 7203, 9328, 14851, 27, 14339, 9683, 10682, 12800, 3607, 15688, 7333, 5668, 8785, 3263, 10428, 5099, 6567, 10006, 3601, 448, 7543, 13008, 3265, 8246, 2433, 10053, 2261, 12227, 15199, 6430, 4850, 14936, 10268, 9997, 16365, 1453, 9818, 10211, 2533, 8520, 11512, 3413, 3307, 14931, 3288, 5436, 6888, 8190, 12361, 1416, 5672, 9464, 9991, 14461, 8569, 12695, 11723, 2469, 10174, 7821, 9739, 14219, 12618, 11936, 2079, 14928, 5490, 2142, 7185, 15103, 7627, 7274, 6185, 12114, 2075, 2664, 15262, 13231, 8353, 6006, 11504, 8960, 10315, 13037, 533, 10884, 264, 15741, 14367, 6868, 1478, 13368, 15193, 5385, 12026, 5851, 14433, 10092, 2712, 1058, 12106, 4934, 6982, 15628, 9352, 3365, 5509, 10169, 950, 16163, 10680, 3221, 14155, 2832, 7537, 4720, 8148, 9474, 16106, 6579, 9371, 1247, 8845, 7380, 14612, 12314, 2804, 15835, 14818, 1016, 15210, 10774, 7611, 14277, 2660, 4913, 2567, 6004, 13036, 10238, 5638, 3243, 15719, 16214, 10352, 2681, 11700, 10401, 3611, 6824, 13917, 9655, 13648, 212, 8619, 4643, 15483, 3282, 6548, 4376, 5988, 14482, 7122, 13669, 11577, 5090, 10499, 7205, 5631, 10574, 413, 1661, 15469, 5829, 14025, 11081, 1282, 9389, 10302, 16268, 14970, 2537, 8430, 9544, 9897, 11178, 5202, 12084, 7295, 10287, 5913, 11321, 8970, 14088, 14595, 1041, 3416, 11307, 7797, 5688, 14287, 10737, 3635, 10628, 9605, 372, 1312, 10551, 5860, 4508, 9617, 3407, 7911, 14406, 2280, 8249, 6469, 8161, 8637, 7351, 9649, 7756, 12248, 12088, 6937, 6997, 13693, 16084, 5827, 12965, 10332, 10579, 12994, 9658, 14599, 1250, 1826, 15359, 14972, 10980, 4794, 11565, 7619, 14250, 14448, 1345, 1468, 1825, 8245, 5183, 14802, 8031, 9741, 9258, 13435, 12495, 16032, 12384, 13747, 2699, 13471, 12009, 9221, 10090, 6324, 12213, 1190, 8447, 2539, 6325, 2764, 14943, 4036, 6856, 6709, 3248, 12076, 4784, 13387, 795, 2145, 6622, 2131, 11131, 4157, 8859, 11439, 481, 9582, 10044, 14477, 4496, 15833, 7992, 3643, 12049, 9064, 14747, 4894, 10749, 6928, 15007, 12706, 5050, 14908, 1725, 3172, 13303, 12018, 8817, 6040, 6352, 1505, 4678, 6306, 9097, 830, 8895, 10376, 10985, 11815, 15018, 11655, 1201, 14093, 15844, 10702, 10229, 2501, 5777, 619, 15474, 7879, 9509, 9339, 11588, 12507, 16310, 9337, 879, 16076, 6089, 2202, 13656, 10765, 8416, 13684, 5825, 1785, 3794, 10632, 13716, 10409, 10803, 2016, 10446, 9974, 7623, 13872, 1514, 11371, 14390, 471, 412, 6403, 6226, 15775, 12566, 3854, 10538, 2972, 7163, 14733, 6604, 3323, 9757, 5686, 13630, 5003, 12685, 7827, 10111, 13757, 8704, 1622, 14156, 1379, 3252, 11318, 3827, 15618, 3367, 15020, 6645, 8797, 10081, 5849, 5578, 12757, 7289, 3116, 223, 9392, 3569, 1103, 9150, 8513, 1403, 3841, 6307, 7575, 15930, 4681, 12681, 12652, 11513, 9881, 12858, 3526, 14349, 2430, 1496, 2189, 5841, 7044, 13114, 12671, 8422, 14049, 14421, 1102, 10933, 10502, 14505, 12367, 26, 769, 9197, 10554, 660, 11532, 14329, 15615, 12738, 9278, 9777, 13743, 15093, 14543, 9250, 5204, 9077, 8286, 14202, 3553, 2090, 5894, 9363, 2168, 10463, 16047, 5131, 9796, 9695, 3648, 3598, 4395, 2704, 15613, 13140, 10399, 15535, 14517, 7226, 3361, 10594, 9369, 16290, 10999, 1924, 4230, 14578, 13022, 15955, 16319, 15404, 11983, 11938, 7905, 7764, 9117, 5718, 7964, 6788, 5802, 12697, 15343, 9426, 15799, 15393, 6244, 6734, 9537, 9657, 9035, 8021, 9381, 3724, 12388, 15186, 14016, 2990, 5758, 5662, 541, 2086, 11259, 10388, 10342, 13290, 4432, 7324, 5367, 14311, 1040, 2872, 9385, 2290, 3579, 10645, 7371, 12376, 10824, 15818, 13371, 7049, 15642, 13745, 13879, 13524, 821, 11240, 5104, 9950, 11448, 14711, 16158, 13673, 7550, 14295, 7938, 10636, 8010, 12592, 7232, 12627, 10597, 5885, 11459, 5393, 15916, 2483, 3154, 6424, 1321, 3478, 6075, 6513, 3686, 15861, 5559, 8137, 8705, 8824, 9778, 621, 13862, 6017, 14485, 7410, 7027, 1884, 10364, 1218, 15489, 457, 8674, 15176, 10017, 6321, 8063, 11880, 10476, 14721, 5462, 8488, 5117, 906, 7277, 16080, 14963, 5224, 12141, 9235, 14708, 15493, 8007, 2421, 8672, 2150, 9405, 11348, 2818, 8027, 6511, 7278, 626, 13840, 10860, 6891, 397, 12119, 4713, 762, 6760, 8679, 6421, 7912, 9017, 11525, 260, 16042, 10501, 14476, 15742, 5193, 1754, 11065, 6252, 9510, 787, 6646, 2737, 14121, 6777, 14760, 6955, 15425, 14769, 4960, 10114, 9588, 6813, 16267, 8232, 3159, 15927, 9494, 16301, 569, 7092, 7213, 10782, 7960, 8043, 146, 6789, 12409, 8984, 14039, 11653, 4538, 15194, 4402, 11996, 10239, 10261, 6344, 5548, 2976, 15674, 6033, 9869, 13907, 10939, 7444, 12208, 7175, 9980, 14512, 8297, 10619, 7903, 13570, 911, 3973, 6751, 4684, 9680, 2782, 7303, 3013, 12635, 9523, 15464, 5127, 14116, 14842, 3311, 12910, 14217, 13105, 9158, 12610, 15423, 2411, 14312, 2940, 6555, 1631, 1214, 12827, 4160, 3777, 10272, 8788, 2025, 4099, 428, 3144, 12551, 10300, 13877, 15786, 1636, 13780, 9054, 924, 5303, 7645, 6035, 13708, 16059, 11542, 11372, 13428, 1819, 8794, 2622, 13344, 3065, 928, 6171, 2861, 8002, 12473, 8561, 590, 12279, 15873, 13978, 8564, 3912, 1213, 3517, 15625, 13822, 12688, 12140, 4923, 12543, 8057, 9005, 7586, 9846, 15582, 3140, 4748, 10938, 9493, 1862, 1268, 14772, 15865, 15951, 6981, 6941, 6164, 14115, 14163, 1491, 4236, 12030, 15302, 7297, 5902, 15159, 4516, 7649, 8046, 12277, 4078, 16179, 1067, 690, 8165, 5781, 13740, 7904, 3483, 7165, 5528, 3207, 4567, 3515, 12294, 14682, 5552, 8577, 8180, 7997, 8576, 2365, 1221, 15108, 10927, 9569, 1920, 2073, 8585, 10207, 6648, 14490, 15205, 15693, 4281, 6091, 2858, 682, 5307, 14501, 13986, 5746, 11491, 13068, 4840, 11517, 13201, 8079, 7412, 6729, 15426, 13990, 281, 8586, 2840, 356, 7549, 3514, 5713, 8545, 5563, 16216, 13752, 7287, 5439, 10828, 7168, 2083, 4239, 12185, 15264, 11431, 14862, 4528, 12775, 5162, 4872, 13116, 4133, 10107, 2935, 3060, 14368, 7959, 1543, 324, 11254, 4697, 4389, 6884, 5874, 13131, 750, 6756, 13304, 10386, 2958, 10802, 386, 8717, 15323, 1998, 308, 5583, 7582, 14004, 1056, 3531, 13059, 15528, 14647, 8808, 6743, 5270, 611, 614, 12312, 10811, 12519, 4605, 11974, 259, 5546, 8492, 10818, 5320, 3781, 6810, 10883, 2493, 9887, 16127, 11722, 13170, 11907, 2816, 10962, 5111, 9728, 2432, 2036, 3554, 5815, 993, 6364, 4608, 9027, 9912, 8385, 5100, 9031, 1234, 7559, 14285, 11902, 14701, 11249, 5360, 1043, 14692, 5263, 2542, 13248, 10408, 12783, 4756, 8664, 2126, 3661, 5648, 8300, 8376, 15701, 4867, 8555, 14023, 8088, 8943, 2038, 4458, 2785, 8766, 9783, 13819, 2535, 14563, 12674, 272, 2713, 1568, 3075, 2889, 14718, 1027, 10411, 5557, 201, 7065, 15402, 8645, 14065, 9070, 13441, 7214, 6026, 6915, 6228, 1707, 13053, 4987, 555, 11315, 14099, 11239, 2335, 6846, 5748, 3376, 14553, 1302, 15392, 9500, 10575, 14975, 133, 1901, 2634, 13269, 2863, 15116, 11665, 2295, 6085, 341, 15410, 832, 1995, 16382, 7130, 7653, 4998, 4714, 4995, 4580, 8257, 13547, 1395, 7704, 7690, 9915, 4138, 12472, 7724, 2362, 8810, 10973, 9733, 14837, 12424, 14521, 9098, 13530, 6127, 1682, 10661, 8926, 812, 12234, 4148, 5607, 323, 6968, 7941, 5665, 1657, 11583, 10387, 13133, 8952, 1562, 9182, 7866, 9395, 2494, 16355, 2557, 3324, 12041, 7280, 8955, 13977, 9924, 12171, 6860, 12942, 6081, 7113, 200, 14351, 4629, 6965, 9746, 10866, 15867, 8754, 1569, 1788, 10340, 3797, 13946, 1168, 14358, 5521, 8226, 12237, 12249, 6661, 8712, 7236, 15130, 15838, 8406, 7531, 16048, 12271, 14700, 10531, 8607, 11271, 4320, 11500, 10718, 7898, 1152, 2444, 11765, 3014, 12366, 6935, 8695, 4399, 5797, 10710, 7116, 8580, 13360, 15329, 15430, 9629, 4814, 11796, 6837, 5635, 14704, 7350, 5518, 8114, 3074, 2629, 9030, 1612, 11102, 7382, 4725, 5327, 12134, 2545, 3727, 14683, 4192, 15006, 2729, 6048, 13246, 15656, 11561, 16375, 15185, 2282, 10048, 5345, 8681, 6859, 7781, 5399, 999, 16211, 12064, 3518, 11335, 1495, 8006, 12068, 10288, 12058, 5280, 3123, 5429, 14246, 5366, 15610, 16323, 715, 3728, 6940, 11146, 8306, 6227, 4753, 4539, 15029, 13136, 6488, 8183, 11299, 16016, 6842, 8600, 14561, 5565, 6334, 3613, 12930, 9460, 779, 6853, 952, 12363, 7989, 14073, 10516, 13795, 3476, 2486, 7345, 3171, 8613, 13961, 8727, 7079, 900, 15424, 13785, 1591, 4958, 2800, 1361, 14879, 9324, 9747, 10118, 6016, 8173, 1477, 5647, 2599, 627, 7200, 6150, 3867, 10744, 7465, 11427, 2597, 7857, 11157, 11888, 3735, 16305, 15169, 1986, 28, 13666, 14850, 15481, 3091, 2518, 14325, 1120, 15804, 10217, 6415, 1289, 8986, 10988, 5058, 9857, 14916, 2069, 6902, 14665, 5949, 13741, 4791, 6443, 4908, 9538, 2350, 3384, 10527, 5515, 9022, 12717, 8377, 513, 12818, 1883, 5505, 12954, 11625, 13401, 6320, 10278, 5446, 1259, 6116, 9916, 12515, 13413, 3720, 9274, 5734, 13950, 2820, 3746, 5225, 1760, 9185, 15503, 1019, 11132, 11861, 11313, 16182, 11198, 16160, 6440, 14149, 3051, 14680, 1410, 2794, 7284, 2951, 10514, 2114, 4569, 8479, 12643, 5293, 3534, 14593, 11301, 11740, 185, 14791, 14971, 8872, 12168, 2046, 14925, 14336, 5538, 13589, 7002, 16116, 13031, 5980, 3559, 6310, 12876, 7915, 9977, 9099, 5052, 8094, 3334, 2139, 12694, 6572, 7792, 1353, 1712, 16272, 8635, 727, 11590, 7885, 2834, 5218, 13557, 2809, 12679, 13315, 2171, 11049, 14968, 6571, 5661, 7511, 3406, 5971, 16191, 14496, 5222, 14437, 15177, 1816, 15158, 14128, 8473, 7334, 16054, 12206, 9458, 13962, 15714, 805, 15083, 10839, 5078, 15760, 14047, 13825, 7453, 3253, 8340, 8617, 253, 12395, 4234, 2322, 3190, 9314, 1332, 14417, 12329, 2741, 12345, 15479, 12137, 5750, 10959, 13936, 370, 964, 2507, 7004, 11370, 13897, 4757, 13789, 14328, 15521, 2031, 13817, 1615, 14175, 321, 2347, 4552, 15785, 15999, 5347, 2397, 9578, 364, 3698, 10519, 3452, 8723, 5454, 2010, 2844, 4068, 3935, 10951, 6121, 2344, 10465, 9677, 9456, 4525, 2651, 0, 7572, 15543, 2473, 5419, 2474, 3568, 13119, 3493, 2583, 2382, 13704, 14279, 12073, 3934, 6134, 6384, 13742, 7773, 11868, 15172, 7167, 7108, 659, 4730, 2297, 7956, 6682, 103, 15195, 3018, 9705, 7043, 12534, 5287, 14310, 6678, 101, 8526, 4877, 12920, 10658, 2213, 14306, 12497, 10480, 1890, 3327, 13558, 4041, 2231, 1454, 11895, 13174, 10969, 12873, 6821, 13288, 14890, 1919, 2325, 9415, 4601, 8992, 8790, 3487, 1708, 10709, 10087, 8854, 967, 6183, 7050, 15354, 9940, 12399, 15827, 5420, 8097, 3220, 7197, 4594, 13222, 401, 10281, 236, 13948, 13353, 3575, 9596, 6093, 696, 3412, 5319, 2024, 2250, 14014, 7054, 4051, 5896, 2492, 3041, 13504, 3236, 396, 435, 7153, 7286, 6202, 4782, 6021, 8773, 15639, 1990, 2639, 5175, 10846, 2329, 10018, 6494, 10989, 7276, 13611, 7671, 14763, 14415, 6160, 8939, 10801, 13899, 16144, 2642, 4880, 473, 6416, 6381, 1245, 15311, 7292, 2428, 10752, 6741, 11223, 7595, 12083, 14653, 3115, 2920, 3715, 1343, 16244, 2094, 3494, 16383, 5728, 2672, 3725, 2320, 11154, 12267, 1989, 4151, 2606, 4344, 12065, 6808, 5735, 11468, 5473, 10469, 11860, 11749, 14271, 12514, 7957, 7745, 10787, 7025, 22, 3354, 3228, 11126, 3485, 3432, 3038, 6286, 4030, 878, 15296, 1239, 3197, 13753, 105, 4032, 14098, 10525, 11494, 9623, 10236, 1743, 7639, 2480, 13505, 3339, 8244, 5947, 3340, 7383, 10154, 5622, 8889, 8549, 7765, 6791, 6300, 4229, 3954, 9181, 5406, 5619, 8692, 4238, 12240, 8528, 15275, 4448, 1399, 14326, 9449, 2147, 12103, 6807, 3473, 1393, 6812, 5621, 1870, 9410, 2085, 6302, 11376, 11850, 9753, 93, 5397, 7336, 4703, 14424, 11742, 15817, 1035, 12709, 7384, 11878, 12155, 10895, 8077, 11218, 14792, 858, 14497, 4365, 7727, 11970, 6806, 1226, 5047, 6825, 8891, 3822, 15078, 8844, 4473, 10637, 8501, 5540, 8242, 15292, 12529, 8348, 10622, 8911, 15862, 11024, 2904, 13525, 258, 8544, 11641, 6551, 3877, 5633, 13365, 8535, 9045, 1710, 3792, 14588, 12352, 4137, 15325, 3053, 5554, 11618, 13264, 5639, 10382, 11906, 7747, 3233, 9336, 381, 9511, 10861, 15089, 15622, 277, 1100, 5945, 5674, 339, 8537, 11535, 158, 5814, 14251, 2732, 9046, 7969, 115, 9688, 2268, 3258, 6109, 3113, 9891, 11124, 5900, 4553, 7805, 9246, 1629, 7152, 11676, 6193, 1203, 1018, 12723, 4450, 13980, 1770, 12359, 11289, 9146, 9691, 6241, 6472, 13873, 8566, 10671, 7022, 16043, 15099, 1912, 10231, 14876, 15969, 2482, 5033, 5014, 7643, 14880, 6411, 7958, 2174, 8260, 9148, 12647, 6470, 2162, 9804, 9563, 3291, 2960, 7954, 1001, 9365, 1772, 7569, 16354, 162, 11425, 213, 6671, 1798, 16009, 12992, 1281, 6931, 713, 10345, 14892, 9245, 945, 12244, 10990, 11845, 9141, 9719, 3678, 643, 5938, 10473, 9006, 3776, 15141, 5959, 3439, 10143, 15966, 430, 2520, 3713, 9575, 11780, 3712, 14313, 6299, 14106, 10741, 5862, 5958, 1854, 5210, 693, 10259, 12403, 4762, 6138, 13311, 11137, 11280, 6163, 9347, 5182, 3939, 15439, 1775, 8875, 8547, 1178, 14309, 5448, 9508, 15556, 11690, 13771, 8946, 15579, 11710, 2706, 12378, 2943, 13098, 13455, 14354, 6194, 10134, 7717, 12712, 14244, 5960, 4194, 15032, 7834, 4038, 6157, 2478, 7793, 3901, 331, 13461, 12539, 7497, 13949, 3349, 12644, 3655, 15511, 8974, 16226, 15750, 10789, 7462, 7934, 13695, 3313, 1014, 1322, 1573, 6539, 13089, 1208, 11817, 10474, 5359, 2941, 10584, 11304, 1173, 9953, 8424, 5369, 4501, 12915, 2550, 10665, 5146, 4159, 806, 13155, 5486, 7760, 15597, 6036, 3256, 9217, 7763, 12490, 256, 16239, 9648, 12563, 10031, 5753, 10692, 6556, 3429, 5076, 10379, 13078, 1709, 15717, 4698, 7086, 3952, 503, 5526, 13480, 1797, 3441, 12928, 6362, 13529, 12956, 10049, 13828, 2630, 12014, 12597, 5321, 4065, 10754, 10958, 5555, 13113, 5549, 13694, 13486, 11020, 9503, 15164, 4370, 12678, 1262, 15732, 16193, 4925, 10831, 10195, 9969, 3658, 1020, 184, 4338, 8890, 5281, 4942, 3968, 4844, 4487, 10226, 1150, 9399, 9295, 5007, 9164, 3926, 13273, 279, 12734, 1494, 9788, 8543, 2468, 11225, 9248, 3446, 10727, 302, 7087, 6926, 4409, 11606, 13490, 10103, 9792, 3520, 11972, 13729, 6342, 3414, 13079, 15332, 12423, 4302, 2097, 11462, 13062, 12842, 11599, 9661, 8035, 4600, 11586, 6855, 7411, 6022, 15459, 2822, 14029, 14486, 3461, 5386, 1482, 9076, 10080, 7129, 1784, 11806, 6, 6037, 8194, 6566, 6456, 393, 4556, 6799, 10503, 3464, 3989, 3605, 14231, 4225, 7730, 13189, 3964, 12544, 2308, 6330, 5721, 4982, 6130, 11955, 1351, 1765, 7024, 15438, 11209, 12157, 13009, 11825, 8461, 6963, 7685, 8604, 598, 6549, 15915, 5083, 345, 9065, 6565, 9543, 5743, 8331, 4712, 7078, 7458, 4509, 193, 14341, 4820, 16276, 1596, 3804, 8769, 13953, 3928, 11677, 4611, 13664, 10036, 14203, 6123, 3853, 8582, 7420, 10451, 9334, 13765, 1411, 11875, 2393, 13647, 62, 14589, 6524, 9966, 15263, 6141, 9941, 5883, 11260, 11913, 9069, 51, 3079, 14215, 2910, 9422, 10785, 14124, 3326, 230, 3257, 8855, 658, 15985, 10059, 553, 14327, 6025, 12100, 3604, 4883, 14659, 6353, 6351, 12223, 1988, 9708, 7446, 6608, 7973, 13981, 10327, 14774, 10368, 6389, 14999, 8034, 12867, 7372, 5983, 7253, 14558, 13444, 14848, 4139, 11973, 7733, 6382, 12850, 14728, 16229, 13043, 3512, 9270, 5227, 5051, 13531, 14240, 12638, 5075, 8633, 14529, 12521, 15638, 7946, 11729, 6401, 10021, 8442, 14066, 1961, 10298, 13746, 4209, 10987, 4744, 846, 16052, 3269, 7252, 2402, 3272, 6903, 898, 11011, 14402, 1039, 8121, 2762, 4926, 11256, 7870, 6290, 15183, 16046, 10202, 14440, 12616, 15565, 14929, 5264, 13762, 1138, 9906, 418, 1858, 15904, 171, 15283, 14319, 3675, 1522, 13815, 13512, 7006, 2439, 9299, 215, 6220, 4499, 14264, 11593, 2221, 14169, 16149, 7790, 3704, 4708, 14535, 10312, 11995, 14827, 3209, 8296, 2351, 7188, 11829, 14007, 12333, 6754, 12969, 1015, 4671, 365, 10625, 11006, 10241, 2982, 11846, 8024, 1814, 9239, 10509, 7222, 6349, 8009, 873, 1566, 12884, 1291, 15026, 15049, 7179, 2613, 12126, 2534, 7282, 5479, 12265, 1921, 6742, 15244, 2826, 3738, 6725, 10194, 8480, 6358, 15636, 1405, 1458, 13464, 10970, 12463, 729, 4054, 11969, 1526, 6178, 10639, 1892, 4022, 2504, 2994, 15040, 7966, 10155, 16090, 15837, 4193, 5434, 2006, 13085, 5664, 3516, 7174, 16255, 3085, 9380, 8837, 5704, 3943, 16370, 1600, 12546, 11195, 7140, 14392, 4372, 10845, 12204, 1604, 5471, 2237, 6391, 1946, 6308, 9622, 2148, 15129, 10553, 9276, 13190, 5658, 650, 2995, 570, 11097, 7467, 5547, 1727, 16067, 12624, 9413, 3101, 14601, 2855, 5593, 11276, 1131, 12457, 1299, 12742, 16070, 11389, 13993, 13209, 9037, 14001, 1647, 254, 6707, 9440, 11015, 4489, 1518, 3692, 1489, 5712, 5594, 3129, 12438, 13115, 6043, 4327, 6670, 9409, 6420, 13192, 9604, 7662, 6265, 592, 6056, 8231, 2950, 912, 3019, 2696, 14744, 2845, 14577, 9547, 5012, 7991, 6002, 1163, 14587, 2671, 12024, 11693, 15586, 1693, 9573, 15566, 13347, 1581, 2124, 12675, 11963, 9876, 5097, 15772, 8869, 8969, 15409, 12296, 14668, 3832, 12995, 6453, 761, 10751, 3701, 10102, 4195, 7614, 14687, 5002, 3420, 174, 7148, 13617, 13545, 5720, 7668, 9281, 716, 9711, 8055, 1649, 2019, 2661, 13164, 4834, 13845, 16120, 6922, 10506, 3500, 6204, 16253, 2267, 10133, 2209, 6126, 8384, 6876, 1864, 959, 2459, 13516, 604, 2358, 1676, 13571, 2527, 10173, 13598, 1114, 4077, 1993, 14933, 11388, 697, 5981, 10433, 16136, 6107, 11551, 5955, 11111, 7193, 10925, 2117, 9219, 13963, 16028, 11235, 13479, 14891, 2674, 8236, 7830, 12209, 13938, 7470, 11627, 1767, 8703, 6638, 7743, 13905, 1360, 5260, 1930, 585, 1654, 13841, 5494, 2538, 9517, 59, 10872, 10247, 14753, 6778, 8486, 702, 8615, 3729, 5791, 15509, 13459, 6942, 11842, 12799, 12054, 7159, 160, 14764, 7493, 13208, 8504, 3350, 12556, 2679, 3227, 11283, 3440, 8383, 6103, 3484, 3289, 5178, 297, 9504, 4935, 9714, 12872, 4018, 15002, 7439, 9332, 1711, 2711, 9360, 13594, 10144, 13736, 11957, 4268, 9345, 15096, 6292, 6318, 8050, 16238, 6032, 10900, 12911, 13010, 5997, 12863, 678, 10844, 10197, 10655, 8567, 202, 10614, 4993, 15895, 11602, 6851, 15850, 3948, 10162, 11650, 150, 11820, 4353, 4186, 8285, 3783, 15272, 955, 2687, 16148, 13217, 14996, 8701, 15252, 8630, 10126, 188, 10280, 3275, 11635, 6413, 12095, 13345, 12170, 12753, 12889, 11837, 3059, 6976, 6088, 11662, 467, 16252, 3998, 9432, 14407, 731, 12651, 724, 14909, 7369, 6365, 3474, 14695, 15822, 4199, 9700, 4803, 11814, 2138, 7416, 14729, 712, 11997, 6897, 12620, 15385, 7810, 15589, 3585, 10523, 3149, 3135, 9678, 10346, 9191, 3593, 8961, 14533, 2881, 6795, 9824, 15304, 12946, 10894, 469, 13637, 930, 15661, 14275, 13212, 9374, 7018, 11478, 15468, 2044, 408, 12310, 16142, 16137, 10512, 9674, 705, 9261, 815, 6656, 470, 2422, 11054, 12614, 2401, 5086, 6763, 10442, 14230, 4591, 12902, 15545, 13937, 8863, 9043, 9960, 13229, 5830, 1642, 5159, 15135, 4702, 7150, 8327, 14739, 6617, 13378, 8140, 14919, 8499, 148, 10663, 1147, 1129, 5189, 10471, 5233, 15486, 15475, 5575, 11738, 6857, 13830, 9610, 7469, 11667, 15415, 8230, 1685, 9843, 12904, 5299, 13863, 13754, 4152, 737, 4493, 15652, 6592, 13680, 6966, 3971, 13913, 11177, 284, 886, 4243, 8460, 11628, 13533, 12087, 6441, 7422, 9001, 13778, 10129, 12459, 10273, 8618, 14723, 13982, 2551, 295, 6190, 1519, 1606, 5963, 9382, 14222, 3052, 1388, 15041, 7033, 5571, 6269, 9780, 3090, 6692, 6161, 14893, 1445, 14967, 2647, 5745, 11363, 10255, 13287, 15042, 9386, 11943, 16093, 14617, 13515, 824, 12420, 4425, 13168, 6254, 6971, 6322, 1451, 8601, 15659, 7592, 4119, 6817, 10775, 2391, 16135, 3355, 834, 3054, 10899, 3919, 10485, 6639, 15081, 10677, 4111, 6872, 9663, 4278, 3937, 13834, 524, 6685, 9624, 14142, 5878, 6601, 1764, 13393, 2427, 14487, 15406, 13855, 15790, 10179, 11148, 4140, 5948, 10095, 3481, 8440, 6563, 828, 16341, 6969, 13675, 4647, 1766, 14801, 14767, 10644, 7495, 14171, 8040, 1509, 6547, 2709, 1308, 15508, 15163, 4519, 8081, 4096, 8284, 2817, 5794, 9279, 6504, 8777, 7860, 7624, 16088, 14809, 14946, 11440, 14211, 2870, 6526, 11456, 5617, 11711, 8906, 13836, 7376, 4221, 13071, 15317, 14135, 10168, 4690, 5206, 12774, 13457, 14833, 4271, 1953, 14703, 11484, 7930, 11072, 11682, 7573, 13541, 6256, 9666, 5504, 645, 15884, 538, 12291, 1009, 14948, 16129, 9970, 14414, 15949, 9551, 8138, 15097, 13167, 5265, 14338, 12935, 351, 12372, 11544, 14953, 2841, 9568, 6328, 8605, 8761, 1567, 653, 15066, 3259, 3142, 1222, 9633, 4476, 6972, 9212, 6203, 443, 13023, 12869, 2371, 3364, 4610, 9222, 9478, 13058, 2108, 1787, 11652, 16206, 3374, 561, 16029, 4400, 10957, 2190, 5262, 16038, 13254, 13691, 7554, 15526, 10738, 7306, 2693, 7622, 11120, 15271, 4130, 1619, 6510, 7406, 2181, 895, 3212, 10736, 13835, 289, 5026, 4571, 14316, 2049, 2600, 12163, 2925, 1498, 378, 4663, 14906, 2076, 11851, 11954, 15118, 8744, 9653, 15766, 7564, 15576, 15013, 6758, 13407, 3082, 12676, 1038, 11679, 823, 15707, 15897, 8988, 3583, 5840, 3651, 5649, 14883, 11696, 15038, 1461, 3112, 1110, 10003, 6802, 15504, 10219, 11575, 9435, 14502, 3609, 8626, 10363, 4284, 13272, 11908, 9539, 13682, 14117, 1068, 14536, 11792, 10745, 8136, 1117, 10130, 8541, 16185, 7074, 7952, 14620, 8134, 15637, 8691, 4858, 11978, 5488, 7965, 12621, 8944, 10109, 4740, 6716, 11818, 15074, 9659, 5057, 16367, 14040, 10353, 4059, 8948, 14026, 1575, 5219, 3372, 291, 1874, 4227, 1841, 13718, 4988, 7651, 12142, 2134, 7626, 1401, 1756, 12899, 9892, 3863, 12470, 3410, 16380, 10631, 4548, 1364, 2909, 1780, 14623, 1705, 2276, 9406, 13671, 14987, 4079, 5706, 10912, 15816, 13939, 11399, 9452, 13880, 13052, 13643, 1579, 15608, 10454, 5115, 13253, 15125, 13517, 3496, 8654, 9944, 10592, 10491, 3423, 10781, 13323, 14758, 14826, 13738, 12795, 6863, 15708, 10449, 13028, 6772, 10426, 12903, 6783, 14412, 2784, 5155, 5235, 3603, 14614, 4414, 1987, 9383, 16069, 15676, 12944, 4822, 9907, 11506, 15234, 13042, 13402, 4920, 7013, 537, 4559, 5487, 273, 1663, 1806, 13445, 10664, 12011, 2071, 11873, 6762, 4650, 11337, 707, 4361, 7855, 1521, 9085, 7726, 11455, 240, 15703, 11116, 9786, 13606, 9305, 210, 10956, 12741, 7699, 13215, 2952, 6912, 563, 12408, 676, 4821, 16162, 11900, 16146, 8435, 631, 12998, 4250, 13638, 235, 9602, 7483, 4179, 14702, 15031, 12094, 9419, 15883, 1024, 227, 6439, 11222, 15300, 14640, 10971, 5008, 4765, 15534, 9781, 15122, 4502, 2230, 2265, 10264, 6629, 13094, 96, 13487, 6061, 2111, 5979, 13332, 12340, 13550, 2021, 12015, 4685, 5353, 13158, 7832, 15120, 13975, 7249, 13381, 12536, 6215, 2488, 663, 1836, 2149, 5422, 15022, 7103, 5985, 1204, 3624, 14353, 10931, 14531, 5000, 12001, 12302, 5458, 7594, 12167, 4695, 10729, 9540, 1696, 9929, 9047, 9457, 1871, 5091, 13544, 12022, 4619, 7457, 129, 2034, 13110, 3548, 11763, 12886, 6370, 6687, 2793, 10336, 6098, 4427, 9851, 1317, 455, 13652, 4360, 1297, 1535, 8883, 12726, 9418, 10389, 16007, 12924, 803, 5055, 11353, 902, 14813, 5692, 10062, 838, 265, 10822, 4381, 683, 5629, 10181, 6385, 855, 1506, 7374, 9242, 2343, 78, 1004, 8044, 3621, 9285, 12541, 377, 3278, 11173, 6744, 7900, 4260, 13466, 8929, 13750, 7209, 1284, 1192, 13719, 15510, 269, 12553, 7578, 3974, 3347, 9052, 6532, 11272, 15920, 4999, 9896, 1025, 11877, 2388, 8659, 161, 3043, 10373, 9198, 16357, 15591, 12465, 15011, 5130, 11094, 14235, 2490, 14783, 7014, 9209, 11402, 792, 5710, 12611, 8471, 13696, 12448, 13902, 89, 4310, 3016, 373, 11951, 10996, 35, 4120, 3977, 4217, 13893, 13971, 2717, 814, 3047, 1822, 12322, 4025, 9119, 2400, 2819, 7263, 1323, 15299, 376, 12769, 8211, 14960, 4309, 7556, 12524, 13712, 14635, 4410, 6738, 6102, 303, 15079, 2047, 4251, 5844, 10757, 8843, 7584, 9087, 1610, 12276, 12594, 13997, 6577, 5325, 15963, 7839, 11782, 15937, 82, 4948, 15434, 1898, 16131, 6691, 14269, 8685, 9140, 14864, 12422, 2753, 2406, 6900, 9125, 1713, 1547, 6753, 2887, 16105, 13882, 4047, 6908, 1049, 9740, 12485, 16363, 15765, 10935, 11686, 3356, 13812, 4436, 2105, 14964, 1287, 1667, 5040, 4570, 13383, 14426, 15709, 1704, 4069, 8502, 8874, 7101, 8666, 4242, 2087, 5663, 6211, 14480, 7196, 10434, 5450, 2042, 2243, 13172, 13615, 2273, 1133, 3034, 8483, 7309, 4314, 1851, 16103, 8676, 53, 851, 14126, 12852, 2617, 10291, 8, 890, 4048, 11153, 2390, 16334, 987, 10323, 4188, 4109, 11663, 15467, 9202, 4749, 4774, 6957, 6317, 6005, 14378, 5656, 8756, 10498, 15767, 15201, 6357, 2425, 14097, 9206, 8162, 3551, 7642, 491, 16045, 13563, 5708, 1554, 3963, 3802, 5912, 3316, 6145, 9810, 6305, 3737, 2787, 15984, 4293, 3549, 6627, 4742, 9888, 13650, 6394, 6771, 10601, 615, 6452, 124, 8836, 751, 6786, 2410, 15960, 9445, 21, 5766, 4146, 7089, 6459, 13373, 14691, 5616, 10189, 1356, 10748, 9918, 11279, 2188, 1140, 6341, 7186, 7298, 13309, 14740, 9096, 5355, 12418, 14463, 7438, 14299, 12815, 8738, 12840, 1487, 14832, 7481, 6186, 2838, 9340, 14787, 2067, 2797, 2440, 8288, 6087, 4953, 12057, 10617, 6097, 1914, 11384, 15154, 15830, 2708, 5502, 11241, 4510, 869, 9034, 6361, 9734, 7659, 10555, 3528, 11947, 6250, 14932, 5570, 9322, 8210, 14109, 11881, 5853, 6281, 6584, 10212, 2516, 5513, 16023, 6667, 9138, 2903, 1686, 4073, 9089, 2458, 14719, 10660, 1372, 6309, 14468, 13698, 4527, 15506, 11746, 384, 11949, 4008, 7579, 9459, 12916, 8275, 14689, 16058, 5472, 11085, 15722, 15803, 667, 14844, 15978, 12859, 16281, 14669, 6176, 1119, 1945, 7356, 843, 11032, 15151, 12927, 5394, 1432, 14637, 1442, 9687, 14920, 4739, 2506, 12573, 83, 2650, 11393, 9707, 15783, 572, 13097, 1092, 10815, 3842, 3889, 3922, 2791, 7112, 6660, 4441, 12381, 8639, 16098, 13171, 11962, 4944, 14615, 12239, 15119, 1659, 1720, 14947, 11810, 12212, 11386, 15352, 9877, 3913, 13294, 1632, 7005, 15800, 5161, 106, 11956, 3840, 7520, 14816, 6933, 14445, 10372, 10348, 4407, 10994, 11511, 15704, 5763, 7544, 5666, 12605, 13088, 14267, 12660, 13807, 123, 11587, 12696, 3306, 5252, 6790, 10265, 169, 16293, 1799, 6271, 11932, 6392, 15246, 11175, 7650, 10699, 15337, 4180, 610, 1583, 15313, 2491, 5589, 15109, 2563, 9062, 5291, 199, 630, 15051, 2902, 15047, 3953, 2164, 13737, 6274, 4429, 3507, 13561, 11637, 16344, 3862, 8380, 11563, 6728, 14214, 5069, 4823, 10297, 6899, 9252, 664, 13275, 10351, 2065, 2591, 15604, 8154, 3509, 2255, 6380, 2893, 16209, 1595, 12806, 11463, 13075, 454, 7407, 13224, 7291, 7234, 2068, 14083, 12373, 15660, 11605, 5400, 14320, 6108, 11961, 12200, 7335, 9151, 15144, 15268, 2404, 5410, 7082, 135, 12598, 13040, 5976, 2, 10246, 8017, 601, 2812, 11624, 5113, 14725, 13280, 10982, 14847, 6327, 11021, 12242, 13631, 15267, 1811, 7758, 1385, 7440, 6715, 12870, 16168, 12574, 12921, 16050, 2306, 3699, 11735, 16114, 12348, 3318, 5268, 3764, 5687, 6871, 2449, 9184, 15577, 13663, 7362, 10145, 12606, 11795, 12078, 5727, 4945, 4654, 6797, 13080, 2890, 10381, 6610, 11558, 7784, 1470, 5313, 11564, 15318, 7367, 14545, 11214, 3546, 16078, 15368, 1273, 15623, 15819, 1549, 11833, 16082, 12004, 2871, 15255, 16296, 10404, 1803, 7736, 10761, 5289, 7012, 14624, 2321, 4969, 1881, 11135, 10670, 4518, 3137, 5599, 10620, 8518, 12439, 13240, 12365, 13998, 2528, 4700, 10961, 145, 3031, 2692, 12112, 5942, 15162, 5203, 16336, 1355, 10149, 5678, 94, 15157, 1436, 8966, 7072, 14830, 9122, 1792, 3632, 4622, 8979, 1879, 2856, 7681, 14042, 13400, 7317, 13496, 13184, 5584, 15774, 5247, 14679, 14227, 14435, 1915, 2394, 1868, 1845, 3454, 4475, 8351, 13465, 5891, 12298, 15731, 15113, 14342, 5305, 12281, 11079, 2625, 11174, 338, 11753, 586, 14315, 5618, 5680, 9947, 4645, 9587, 3133, 1922, 2072, 8080, 12261, 9954, 3110, 10443, 5248, 14622, 7548, 15651, 15443, 1354, 2978, 7606, 2847, 6949, 11657, 12993, 5318, 16223, 11310, 10467, 9576, 941, 11035, 6329, 1532, 11101, 13424, 6801, 9962, 7427, 15590, 8596, 6195, 14000, 7037, 14033, 1769, 11626, 16192, 15635, 4625, 14157, 15139, 5675, 2843, 8191, 7656, 15889, 9789, 687, 2426, 868, 1202, 6054, 4783, 8831, 1839, 7347, 12040, 9152, 10004, 12967, 11893, 9619, 7059, 965, 296, 10054, 7936, 13947, 4218, 2011, 1730, 1047, 7647, 11001, 7794, 5691, 16061, 2246, 4383, 14158, 11633, 5703, 7725, 15507, 4123, 5356, 4161, 12413, 16313, 7512, 14081, 4817, 8187, 3751, 2973, 8250, 9625, 12245, 9703, 4486, 2472, 3733, 11028, 421, 3965, 2749, 9692, 10235, 16242, 10347, 9178, 13063, 3627, 130, 11356, 5005, 1634, 16271, 14751, 5249, 6345, 2657, 13918, 12530, 9466, 14037, 3067, 8325, 232, 6216, 796, 8309, 9686, 12569, 6650, 11460, 6059, 9431, 11948, 3997, 12225, 6528, 4330, 11238, 14959, 1290, 9716, 7139, 1850, 11300, 1280, 14305, 9411, 13635, 7687, 3250, 15939, 15890, 6882, 444, 12646, 3726, 12044, 5731, 4598, 10140, 837, 1963, 15278, 12542, 4699, 298, 15588, 3985, 501, 3574, 10974, 4504, 11777, 12575, 12596, 6217, 8129, 11140, 5807, 16349, 12432, 15209, 4100, 14384, 12979, 2924, 9681, 7955, 2107, 3320, 8559, 4352, 7208, 7791, 8032, 4743, 8804, 6690, 4766, 3341, 15446, 1960, 13619, 11672, 7328, 12216, 5234, 3290, 15675, 10536, 8879, 3633, 10641, 15992, 5905, 13508, 13437, 2419, 527, 6587, 12518, 10556, 7305, 7599, 12838, 4549, 7008, 13610, 4405, 8428, 5740, 7003, 10577, 4682, 16259, 15289, 15870, 10479, 7332, 11853, 5683, 15339, 5004, 11206, 9135, 756, 1899, 10816, 8789, 3200, 11373, 2349, 8354, 2201, 3869, 973, 3557, 5201, 7110, 9599, 7983, 8949, 10747, 880, 4197, 12822, 11644, 15860, 9512, 14043, 1055, 11541, 10252, 15777, 4513, 15496, 13000, 14819, 6596, 2821, 4776, 4026, 12762, 11725, 15557, 3424, 3537, 9819, 13427, 6893, 4565, 7325, 15981, 10002, 14555, 11984, 12906, 6757, 1184, 11615, 14678, 5759, 12253, 1141, 15281, 14625, 15218, 6862, 8696, 11968, 11601, 14449, 5430, 8995, 6023, 15840, 10904, 6366, 11747, 5435, 2807, 4163, 11163, 12716, 860, 8806, 11458, 13049, 4305, 1752, 5152, 13756, 6699, 8477, 12811, 11224, 8726, 14548, 15150, 10365, 3778, 9227, 3967, 11793, 5358, 4860, 5776, 13943, 14901, 10552, 10223, 958, 11867, 4164, 691, 15145, 10800, 15355, 14323, 14681, 13514, 7322, 3992, 15277, 5112, 8475, 14652, 11167, 10595, 10244, 13930, 2061, 3818, 4447, 2514, 15498, 13921, 1079, 720, 8204, 10400, 3382, 10954, 13640, 14028, 10719, 7323, 4683, 5398, 2564, 1324, 12177, 15532, 15547, 12232, 11770, 13446, 4355, 6953, 11252, 8169, 8062, 13268, 8730, 9586, 15240, 2369, 5396, 2104, 11475, 6701, 9437, 12759, 4674, 2998, 13278, 2169, 8312, 11570, 20, 15616, 9782, 1827, 8839, 13127, 5558, 11580, 5701, 6530, 1333, 12580, 12196, 11898, 8168, 3303, 1052, 3328, 10817, 10885, 14492, 1941, 12493, 5519, 4558, 996, 525, 1808, 4430, 1782, 15653, 9172, 10462, 4761, 8314, 8534, 3001, 1949, 1527, 10898, 14658, 15718, 4074, 7176, 13227, 8878, 5363, 2156, 12230, 7786, 15990, 730, 8663, 8429, 4013, 11096, 2814, 7803, 16261, 8201, 16037, 6527, 12263, 8283, 6823, 3261, 1955, 9009, 7256, 465, 2180, 4655, 13878, 14377, 14878, 9879, 369, 7338, 8953, 4806, 13701, 7757, 6248, 7518, 14331, 1585, 6199, 13091, 13421, 15603, 14495, 7666, 2346, 7128, 2348, 6545, 12491, 5941, 10088, 8142, 14478, 6113, 9484, 9467, 13499, 13967, 6408, 13874, 7899, 9468, 16003, 10349, 14656, 10600, 5726, 2588, 14914, 1873, 1728, 15599, 12763, 808, 7529, 14584, 4359, 3094, 5036, 4165, 15256, 4658, 5646, 13523, 14977, 1761, 15298, 9621, 13289, 15744, 8556, 14260, 4676, 10276, 1108, 4386, 11189, 1382, 14419, 5298, 8835, 1036, 5975, 8964, 8033, 10810, 5574, 4426, 12788, 8866, 8265, 8748, 1741, 5349, 8357, </w:t>
      </w:r>
      <w:r w:rsidRPr="001511EA">
        <w:rPr>
          <w:sz w:val="6"/>
          <w:szCs w:val="6"/>
        </w:rPr>
        <w:lastRenderedPageBreak/>
        <w:t>9073, 3932, 14780, 14041, 8614, 5309, 3463, 10979, 4812, 13100, 6975, 14348, 1181, 15836, 14416, 7238, 3218, 12866, 2399, 15364, 15059, 775, 10420, 11781, 7598, 13827, 3714, 14777, 10540, 5650, 510, 12250, 12344, 8897, 11499, 661, 2934, 8722, 836, 14234, 780, 1563, 3107, 9862, 266, 4037, 8514, 6146, 1490, 11675, 1837, 7247, 2497, 8056, 5145, 7136, 4143, 685, 7710, 9506, 11492, 13908, 12120, 4297, 6628, 3907, 3921, 7035, 484, 10277, 16249, 14080, 15155, 7877, 10703, 13553, 11221, 3543, 3741, 11922, 11990, 1721, 9029, 127, 163, 12113, 3305, 8192, 8565, 15394, 14218, 11756, 7683, 3017, 3428, 9507, 6886, 11305, 12634, 2754, 3748, 1008, 13073, 6198, 7239, 4290, 1542, 10560, 12766, 16036, 12090, 9475, 2933, 12172, 13250, 4950, 7354, 9725, 7740, 7346, 8259, 4515, 550, 10906, 4604, 8490, 13657, 3277, 11920, 9763, 8476, 7182, 8643, 4590, 13335, 9501, 6371, 12736, 1350, 11406, 11391, 2596, 1846, 2827, 5835, 2018, 10843, 11498, 10945, 4829, 12479, 5017, 7192, 5939, 3754, 4232, 2780, 13972, 3787, 12486, 8107, 14072, 10676, 11929, 10963, 2129, 8367, 4334, 8532, 1091, 12831, 9485, 7104, 9742, 13214, 6497, 6925, 3646, 8838, 7498, 1559, 15756, 5970, 1778, 6535, 13221, 12338, 6919, 15825, 936, 10185, 11702, 12297, 10283, 5311, 14317, 12582, 11477, 5148, 739, 8678, 1313, 2341, 11988, 13355, 5279, 16051, 10642, 4979, 12950, 11927, 286, 7262, 7977, 3972, 3223, 3680, 3312, 12985, 1888, 10672, 11992, 3004, 7, 7202, 14924, 7873, 10330, 1531, 12703, 4110, 12750, 12642, 1329, 15301, 10403, 13187, 12538, 11357, 13790, 2053, 11822, 10648, 13258, 1992, 1885, 8143, 15764, 9247, 3914, 628, 5724, 2464, 4006, 6845, 3861, 2799, 2257, 11262, 1365, 13175, 6444, 5783, 3654, 1544, 14290, 9957, 15715, 7694, 2572, 1335, 3395, 8343, 7876, 15067, 14194, 6196, 3093, 2595, 4576, 1483, 1474, 10205, 14410, 4131, 5304, 65, 6869, 1539, 6072, 15525, 4724, 9766, 5169, 8792, 4315, 3831, 1824, 3020, 1677, 8324, 2194, 1412, 9650, 8764, 13239, 3108, 4899, 13317, 13382, 14389, 12778, 4178, 13847, 15461, 1523, 6142, 10076, 8474, 458, 1211, 233, 13870, 11741, 7034, 14430, 3049, 2407, 4497, 1169, 1678, 11314, 8470, 9423, 8620, 7399, 3025, 12162, 13199, 2720, 4529, 1032, 4366, 12650, 7978, 8841, 13632, 6260, 4572, 7255, 15907, 5611, 11333, 15156, 12833, 11385, 5197, 12837, 12880, 1533, 153, 8539, 3063, 644, 15567, 3434, 6719, 5836, 2403, 1570, 482, 9776, 3656, 4348, 5277, 14958, 4287, 16342, 1121, 5194, 15473, 4261, 13161, 3716, 9822, 3479, 6410, 6465, 18, 11004, 12817, 14950, 11264, 7603, 9854, 7530, 10182, 3652, 15414, 15948, 9516, 15627, 9815, 495, 11991, 14153, 7133, 7560, 6704, 3640, 10316, 12099, 15140, 5314, 15229, 8420, 15036, 140, 13775, 9060, 3626, 6956, 16347, 6962, 4337, 11610, 3996, 15378, 4805, 6809, 12664, 4561, 882, 3042, 11248, 6964, 4357, 1390, 12710, 11621, 9771, 8671, 5995, 9597, 12997, 12328, 14343, 12254, 4270, 11110, 14263, 15789, 12374, 462, 13672, 8393, 13901, 8224, 12957, 7195, 4103, 4023, 12010, 16071, 11255, 7402, 16134, 9724, 13029, 7980, 9704, 5044, 13134, 16097, 933, 16263, 15241, 14608, 15114, 6735, 12191, 11844, 13735, 13582, 755, 2805, 15710, 3012, 552, 11905, 2593, 11578, 12020, 14270, 9755, 12233, 14710, 2956, 15959, 647, 14875, 5950, 5964, 13030, 4090, 1227, 12405, 11294, 2323, 12877, 16031, 14824, 15875, 11169, 6947, 16002, 937, 10863, 2385, 6125, 13801, 12667, 657, 12729, 10225, 1564, 71, 11759, 10758, 7319, 4972, 14236, 6952, 5019, 13418, 13868, 7817, 4053, 4859, 3202, 3301, 13226, 8448, 8170, 11509, 16117, 635, 5335, 14730, 6181, 14934, 167, 6436, 1304, 13126, 14628, 1175, 1459, 8772, 2586, 6994, 9093, 4811, 2051, 11027, 488, 11897, 5812, 5362, 14087, 8652, 8737, 4064, 9130, 706, 11594, 8095, 14457, 4117, 8047, 3630, 4787, 379, 11188, 10788, 5251, 2624, 6009, 666, 111, 11449, 7880, 15044, 11438, 7120, 8163, 13452, 10983, 8584, 16001, 14123, 4289, 10267, 13443, 9701, 5405, 7837, 11530, 11597, 15954, 10010, 3162, 8061, 4856, 1137, 4719, 12160, 15336, 8452, 12063, 13456, 10164, 15338, 16181, 12816, 669, 1940, 7098, 11684, 4807, 6106, 3795, 9358, 8595, 10689, 3529, 6058, 11336, 1206, 14926, 9492, 4369, 353, 10937, 888, 4644, 11553, 5423, 9344, 5214, 6880, 13603, 16026, 15360, 7505, 9794, 12947, 1966, 12166, 9497, 3820, 453, 11107, 13261, 1462, 794, 3532, 4535, 2262, 16283, 10591, 50, 4463, 7459, 7341, 4062, 7275, 2823, 6689, 3812, 7271, 15061, 14596, 10848, 3955, 10946, 16303, 15091, 10009, 12508, 15455, 3419, 2184, 545, 11039, 15033, 5514, 4075, 3774, 4941, 16306, 1037, 2631, 10125, 3679, 5837, 13216, 6197, 8822, 11660, 2698, 7985, 15363, 9233, 2242, 13, 12447, 3839, 6541, 13588, 391, 1311, 6774, 12351, 5775, 11413, 12055, 2215, 8923, 15878, 5517, 9080, 13528, 2398, 11910, 4804, 13831, 1978, 9895, 15005, 4452, 13300, 9153, 13912, 4614, 7696, 3084, 10041, 12860, 8870, 2127, 8491, 7220, 1843, 1750, 80, 15950, 12917, 7741, 3397, 10484, 3179, 7500, 1794, 15551, 13210, 1753, 3435, 13501, 14699, 2842, 946, 11145, 13083, 14262, 12722, 7097, 11924, 11703, 6151, 8065, 4545, 2511, 8650, 6086, 13909, 14228, 13796, 5872, 11762, 2788, 12417, 1638, 4170, 11903, 63, 3198, 208, 618, 4754, 2187, 7293, 14024, 1336, 16000, 6028, 3644, 15284, 8957, 16201, 1840, 14594, 15342, 2743, 10050, 8653, 12123, 8360, 8188, 6168, 3245, 11864, 13803, 326, 8578, 5024, 7015, 11651, 11424, 4000, 16041, 11075, 1456, 3177, 9706, 15888, 10313, 13417, 14598, 6651, 3138, 13352, 9926, 37, 1551, 13894, 11730, 14831, 4066, 1545, 11470, 1415, 1265, 12377, 12522, 9651, 1257, 8778, 6988, 10797, 138, 5765, 4799, 11187, 14164, 12397, 3990, 8184, 5256, 7712, 15872, 2312, 9000, 10835, 674, 9315, 9799, 2416, 13166, 8546, 5736, 6657, 7883, 9632, 13243, 7155, 2370, 6533, 12238, 3929, 4974, 10657, 12708, 4286, 15442, 9357, 2247, 2558, 10593, 6133, 4471, 13987, 6481, 9802, 9083, 15663, 10674, 2451, 2768, 4824, 196, 11400, 5612, 12005, 1658, 6769, 1691, 5476, 4325, 9201, 11656, 13651, 10813, 2519, 1349, 3885, 4045, 209, 2144, 218, 2443, 8189, 6913, 15017, 10444, 6721, 7874, 4124, 13864, 3425, 5042, 4465, 2377, 14884, 6476, 12999, 847, 14268, 15242, 6519, 9779, 2515, 10820, 7789, 13922, 9542, 13357, 1561, 3662, 15976, 8439, 11904, 2686, 58, 6720, 11940, 6346, 3852, 13410, 14962, 8438, 10841, 5550, 8342, 9127, 2598, 1910, 7927, 9520, 9837, 4241, 11721, 10071, 5372, 4264, 10952, 2897, 2251, 13193, 4693, 4481, 4992, 2220, 9359, 8826, 9823, 8149, 7692, 362, 9909, 5061, 10728, 7198, 9014, 5143, 11728, 9845, 11840, 8175, 14627, 14245, 9983, 16262, 2521, 4455, 13809, 15369, 4332, 8885, 16338, 3249, 49, 5990, 1386, 11105, 1220, 9982, 12517, 3504, 2179, 11646, 9525, 1082, 11661, 3371, 3684, 2556, 10176, 7761, 2984, 9690, 2314, 4035, 15445, 6499, 2106, 12990, 2949, 5132, 8588, 1143, 16224, 7547, 12426, 10099, 11921, 2751, 6249, 969, 14397, 15080, 11941, 1681, 12891, 840, 2770, 2395, 2436, 15361, 7940, 15667, 3345, 733, 14053, 8581, 4479, 14797, 1484, 6240, 15747, 2769, 4825, 8963, 15009, 15856, 15053, 47, 11704, 12392, 9215, 10183, 2653, 11595, 9193, 9864, 11203, 5409, 2445, 1913, 1314, 15700, 13805, 8119, 11832, 6978, 2955, 4371, 6041, 2299, 10193, 380, 4751, 12256, 9149, 5452, 8334, 2128, 4662, 8408, 9730, 1325, 8834, 4418, 11681, 4815, 4220, 6973, 10721, 10730, 13584, 13781, 9088, 10528, 4358, 3571, 2945, 4537, 15988, 5993, 6502, 3148, 7657, 7308, 12686, 11351, 9074, 11884, 4005, 15569, 2969, 422, 2803, 2688, 5873, 5150, 12653, 10083, 11045, 9416, 14302, 211, 7206, 3319, 8657, 12578, 9989, 6229, 2292, 4329, 15965, 3833, 8028, 92, 11433, 2676, 7100, 7644, 14233, 14444, 7147, 5324, 5796, 5199, 10082, 822, 6212, 3721, 7466, 1722, 12043, 9545, 7914, 11826, 2471, 1586, 8550, 665, 6232, 8156, 4918, 8394, 2942, 439, 9670, 7254, 6724, 11380, 4094, 8012, 1900, 9188, 5805, 2303, 16221, 5392, 4490, 4461, 7796, 6388, 13886, 7000, 5684, 14284, 595, 13526, 6554, 1950, 3325, 12677, 3181, 14742, 2270, 13293, 14396, 9870, 15249, 9186, 4904, 4970, 7379, 11332, 6253, 15421, 1363, 6623, 11816, 11207, 15058, 3638, 13005, 12364, 10078, 5092, 4759, 12770, 416, 95, 8901, 5455, 7503, 11754, 10907, 670, 3785, 13604, 8786, 4544, 6581, 10138, 1057, 5606, 13467, 15832, 7935, 8289, 4780, 12658, 3594, 8876, 11514, 13991, 5153, 2122, 2864, 9126, 1751, 15705, 517, 9106, 4710, 15515, 3266, 13969, 15607, 13951, 5477, 4363, 15501, 7115, 12907, 10854, 4704, 5428, 15500, 4245, 6739, 6298, 15858, 13235, 16089, 14399, 6500, 7191, 12184, 1189, 8594, 16079, 5560, 6082, 8083, 7660, 13646, 7858, 8884, 11387, 8315, 8214, 3847, 9848, 271, 748, 8873, 11344, 13067, 11008, 15524, 14150, 10686, 13296, 14519, 1223, 492, 3104, 14796, 6694, 480, 14641, 3310, 6034, 5223, 16190, 11858, 4895, 6454, 14061, 4446, 14639, 11581, 9548, 6029, 988, 2239, 10539, 16332, 13320, 9981, 5028, 4709, 679, 5705, 12735, 354, 15730, 8141, 15671, 16265, 1555, 1947, 15911, 2338, 4768, 15502, 4875, 2496, 8902, 9175, 3241, 9513, 12293, 15444, 1044, 16085, 6152, 11428, 5408, 10333, 4723, 5054, 12829, 15743, 13532, 7682, 5379, 1383, 3608, 14854, 5600, 475, 8218, 11042, 14125, 6664, 13667, 4689, 6206, 406, 12764, 12540, 4136, 8379, 9241, 6255, 5292, 3099, 9793, 10322, 9813, 14076, 6520, 12220, 9168, 134, 1279, 15357, 15196, 12217, 15340, 15328, 10669, 9394, 917, 15372, 14226, 7630, 15735, 3552, 15781, 2027, 3590, 9524, 9889, 8724, 10407, 992, 2866, 11324, 10565, 14167, 15564, 3988, 12789, 8709, 310, 10914, 15529, 3629, 15371, 10035, 2848, 8508, 11095, 3087, 2796, 9558, 15846, 12169, 7664, 4551, 8706, 15178, 3825, 3199, 3782, 12853, 9964, 4686, 6702, 14525, 4132, 6819, 14810, 12416, 9550, 15052, 10923, 10108, 10055, 8498, 2691, 9626, 7562, 8976, 7840, 12758, 1981, 4028, 3653, 15746, 2612, 15123, 14973, 10825, 4924, 3844, 11265, 9875, 3232, 11482, 14484, 36, 3251, 12560, 11327, 7373, 9671, 13394, 12885, 3835, 10422, 12460, 10415, 12707, 9397, 3437, 477, 15885, 4587, 778, 7480, 6759, 8757, 6167, 1719, 4224, 5491, 9124, 1449, 9236, 9351, 1097, 11769, 7391, 3519, 11155, 13556, 6761, 11717, 5566, 6055, 4113, 9933, 13660, 6404, 13994, 14562, 7845, 10633, 11010, 8710, 6468, 11748, 5999, 2408, 623, 9699, 6319, 11794, 11342, 12182, 11726, 11013, 12342, 1340, 5991, 15779, 15291, 1136, 5822, 6050, 3295, 13540, 7042, 13065, 1307, 7848, 3767, 5021, 10450, 10460, 10204, 2074, 5816, 2495, 4009, 13256, 12938, 10216, 3760, 15451, 3581, 652, 10926, 8892, 13121, 745, 1643, 11156, 6993, 7488, 13511, 5562, 14136, 6820, 14376, 10028, 1255, 12070, 6266, 2342, 13438, 2379, 3238, 10117, 12023, 3385, 599, 3673, 14923, 4321, 10131, 15880, 2004, 10089, 11282, 7143, 4596, 7618, 3092, 4346, 4166, 7831, 6798, 474, 14984, 12309, 1104, 16317, 4732, 842, 14172, 3732, 14642, 5601, 4511, 14882, 1420, 4043, 4258, 15460, 3475, 11472, 15198, 5352, 13386, 12970, 10918, 7475, 8484, 15148, 10292, 9335, 16230, 668, 2423, 3400, 4263, 14586, 11227, 2530, 15558, 2867, 8022, 170, 7019, 8912, 13299, 10838, 12496, 14834, 4881, 16280, 2249, 10605, 1927, 13612, 12879, 11789, 12978, 4189, 3695, 1783, 1587, 7030, 15076, 13519, 833, 4275, 10486, 10350, 10314, 637, 472, 2899, 3779, 1065, 10227, 15957, 3759, 12124, 13601, 7343, 7178, 9171, 48, 5933, 9137, 1447, 12129, 5500, 13470, 6201, 11733, 11362, 11890, 14840, 4717, 7408, 15762, 2284, 11944, 2266, 7052, 12819, 892, 1736, 7700, 12425, 9323, 4547, 11772, 1266, 12357, 8913, 327, 12487, 5168, 12110, 14189, 11999, 16018, 6338, 8560, 7722, 10764, 15505, 1689, 6676, 16368, 9061, 13341, 2755, 8239, 7048, 14709, 5679, 4298, 9183, 576, 11219, 12711, 15649, 4279, 2173, 6359, 9019, 13562, 6752, 12081, 11473, 14199, 10127, 4916, 14670, 4154, 8662, 4168, 3007, 97, 12720, 4055, 5564, 1341, 16039, 15248, 8001, 14020, 8677, 7811, 2204, 12474, 13104, 15973, 11277, 783, 8551, 8172, 9393, 3000, 16322, 12059, 261, 11791, 14380, 13488, 4424, 648, 4021, 1624, 13419, 13198, 8091, 15647, 7329, 14677, 2375, 6275, 4333, 11841, 410, 237, 1815, 12987, 3333, 8641, 5389, 5129, 10794, 12820, 2509, 4341, 11297, 13178, 15971, 4247, 10019, 2980, 5338, 8497, 10735, 11325, 7542, 5921, 6030, 10073, 9370, 8472, 12186, 15200, 9039, 5068, 1550, 6557, 10187, 972, 3978, 15322, 16245, 3388, 5946, 8329, 4546, 5384, 3508, 420, 7463, 10360, 14021, 8122, 4929, 11374, 8503, 6606, 15934, 10529, 7229, 3938, 1258, 7835, 10585, 14889, 971, 1434, 15788, 4340, 4492, 7258, 2373, 11346, 9469, 7425, 9401, 6852, 16166, 2831, 8415, 3562, 3722, 4563, 14140, 16128, 9486, 14056, 1094, 6924, 14846, 4936, 15286, 15601, 6222, 2240, 3620, 8347, 2447, 10335, 12280, 1729, 5195, 1075, 3176, 14379, 14551, 2959, 4616, 13081, 6594, 7138, 15330, 1188, 807, 5609, 346, 2894, 9021, 10213, 3908, 3208, 11734, 7183, 14852, 9749, 16133, 8609, 12908, 2665, 6951, 1664, 14554, 13898, 15942, 15812, 708, 6046, 3752, 13076, 13326, 2361, 12892, 13941, 6348, 13197, 15379, 14394, 9256, 6464, 2296, 13690, 5056, 1007, 5785, 15447, 10230, 14200, 1431, 766, 15879, 14911, 8411, 15903, 12441, 6387, 8921, 5451, 12571, 11584, 11836, 10341, 2744, 11213, 6177, 13295, 3273, 12492, 11086, 907, 12661, 7788, 15759, 8758, 10524, 73, 7023, 9101, 15398, 8530, 5387, 4312, 5651, 3708, 14186, 15962, 5098, 2033, 7447, 16141, 2125, 8459, 11210, 9063, 12272, 6714, 11073, 3950, 3373, 15687, 14298, 12428, 11485, 522, 13149, 5440, 8908, 10852, 8867, 10832, 14031, 7435, 3299, 9910, 2081, 10262, 13658, 340, 15236, 3577, 12672, 2912, 4886, 1962, 14621, 12834, 442, 11611, 9607, 9441, 10166, 11215, 16173, 151, 12484, 11194, 12893, 10890, 5209, 1021, 13546, 12421, 3786, 896, 14672, 4967, 5138, 1617, 14949, 14941, 11251, 14375, 14853, 2719, 944, 16004, 9584, 15792, 13623, 10393, 2815, 2286, 7635, 10537, 14493, 8557, 5630, 7862, 3036, 2947, 16057, 15961, 2302, 10266, 9280, 2997, 5592, 1628, 9318, 8038, 3071, 3911, 9325, 4262, 2037, 2123, 12633, 16155, 15143, 10851, 11445, 4830, 1534, 14904, 2026, 5890, 5986, 13585, 813, 9312, 11516, 10701, 1640, 2113, 16266, 14569, 15314, 773, 10161, 3879, 1572, 1233, 12754, 9855, 14249, 6270, 15953, 9488, 13633, 12355, 14168, 5757, 14280, 13721, 763, 6154, 11168, 14458, 11074, 12383, 10964, 7987, 4303, 98, 15492, 9627, 9936, 8610, 13645, 14453, 8332, 152, 9362, 10271, 12847, 7706, 1115, 2058, 9795, 1699, 7852, 3747, 8199, 15039, 2259, 12202, 13176, 13958, 3870, 11083, 10030, 12502, 12000, 6770, 5652, 9084, 10256, 6065, 10064, 13324, 3882, 7181, 8412, 15983, 16094, 15428, 4222, 4416, 6624, 10760, 16044, 10445, 7016, 4216, 5930, 7735, 12929, 2930, 9943, 9289, 7125, 6748, 2670, 15561, 11103, 2802, 7166, 12974, 1625, 8209, 11452, 14988, 1802, 1171, 16124, 3285, 5371, 4246, 1277, 8978, 14466, 2662, 6423, 9853, 7390, 10084, 1984, 10772, 7394, 800, 6609, 9905, 15624, 3283, 3830, 13620, 15894, 3681, 8868, 8321, 6768, 789, 11797, 1264, 13218, 1011, 9207, 1694, 4716, 14032, 6165, 7581, 8720, 8849, 4657, 11689, 13101, 5655, 12382, 11266, 4889, 7038, 9737, 3315, 9115, 7508, 11899, 3874, 651, 16008, 4836, 15062, 3999, 16049, 909, 1437, 1894, 11233, 8740, 7909, 14174, 330, 1186, 5066, 6149, 7031, 2714, 8519, 13247, 9007, 5465, 14507, 10306, 15181, 1695, 1830, 6621, 9522, 5306, 9979, 4208, 15868, 11274, 4837, 11180, 5043, 11483, 2294, 6147, 8303, 15182, 7890, 16113, 12145, 243, 6482, 6653, 8274, 15736, 11847, 14538, 11208, 14976, 11212, 3156, 10830, 15153, 15537, 398, 5261, 15456, 3610, 1774, 9361, 10329, 4349, 5468, 14146, 1180, 10258, 8128, 2055, 15533, 10626, 11099, 15541, 10115, 3513, 1089, 12526, 5856, 13252, 11617, 13581, 10568, 2828, 9211, 3279, 4679, 14506, 14643, 251, 2099, 12973, 13493, 14845, 10500, 10909, 5329, 14365, 2574, 11019, 11121, 10929, 6064, 12825, 14132, 6261, 11290, 14120, 3851, 3160, 5231, 9532, 921, 688, 6779, 12797, 12739, 3128, 13230, 11326, 4586, 13489, 4796, 13731, 5901, 6407, 16215, 10430, 11533, 14100, 14241, 1834, 6663, 8127, 8133, 12456, 2485, 4223, 15929, 5869, 8147, 9949, 15877, 7161, 2939, 15086, 9914, 6698, 3556, 3896, 9667, 6844, 5032, 7856, 2078, 1703, 8363, 7583, 4323, 9775, 7361, 4029, 8322, 13616, 2141, 9042, 5780, 9526, 4169, 1414, 12991, 12980, 16327, 231, 13661, 2153, 13923, 8048, 1241, 6057, 7056, 8648, 5125, 10157, 4095, 11437, 7477, 11779, 10061, 3150, 3225, 1059, 3438, 6830, 16304, 8268, 10662, 14945, 3185, 6191, 13001, 3449, 12655, 11287, 6210, 10051, 9353, 7620, 2590, 12975, 13705, 9754, 8417, 12082, 8052, 14446, 9660, 6076, 15782, 3139, 12371, 6426, 8523, 1200, 5826, 15583, 5136, 11118, 588, 14177, 9556, 3945, 12104, 8064, 4564, 1251, 4215, 13904, 11352, 13888, 14748, 6696, 13066, 9572, 5308, 11152, 9424, 12075, 5730, 5187, 8965, 2901, 5771, 7629, 15429, 4532, 15491, 9264, 3524, 8827, 12731, 8689, 12385, 12728, 9008, 6360, 8444, 7670, 7806, 7820, 5934, 6039, 2553, 2197, 6100, 6865, 7574, 2316, 11076, 14935, 15776, 11466, 287, 7923, 14272, 4483, 4265, 6589, 173, 7201, 10234, 4550, 5626, 1669, 15806, 12555, 10687, 4980, 5978, 6264, 14814, 112, 5909, 3796, 12301, 1520, 1394, 2160, 5283, 11328, 2353, 238, 6932, 1618, 10008, 9059, 3490, 10416, 3941, 14086, 14362, 2739, 15691, 10367, 723, 4624, 10384, 4422, 15901, 11112, 13476, 4853, 11562, 15476, 5323, 13482, 11354, 16353, 8925, 10301, 13093, 689, 13861, 2466, 14201, 8571, 2462, 5063, 8403, 4201, 5250, 7377, 9023, 2155, 6224, 13567, 7285, 4162, 9541, 13985, 2218, 6877, 1357, 13725, 3810, 10120, 15596, 13462, 1675, 14472, 9922, 12670, 15519, 6128, 3615, 11347, 15254, 14514, 10151, 1810, 12714, 1934, 6284, 3846, 2728, 9118, 2868, 1501, 7260, 12923, 5568, 9113, 10853, 531, 12768, 10589, 13608, 8200, 4456, 14070, 2332, 14743, 5512, 119, 15936, 4891, 2386, 7068, 2092, 4760, 9553, 5864, 8364, 11056, 3262, 14154, 12079, 15968, 11414, 10233, 1918, 2214, 11609, 15417, 10020, 3570, 5576, 15320, 8945, 11018, 13966, 12101, 10856, 10915, 11191, 8176, 5109, 6020, 13233, 5285, 11731, 6614, 13597, 8985, 1034, 10429, 14345, 8291, 831, 11237, 6943, 16068, 10557, 7809, 132, 3194, 9463, 16170, 11012, 13568, 8123, 11804, 11293, 11568, 7841, 4085, 2450, 1198, 14849, 5275, 1389, 11296, 75, 2001, 9662, 5070, 16060, 1627, 13434, 1557, 14456, 4210, 6014, 10488, 15725, 4633, 175, 14096, 10458, 15025, 14078, 5140, 13586, 13156, 10232, 15433, 12224, 4212, 10370, 589, 14139, 15395, 7132, 2271, 1880, 6221, 3663, 14359, 15449, 8725, 13195, 15796, 3222, 8771, 2170, 2429, 11201, 3917, 14094, 12029, 923, 113, 9809, 14385, 13833, 8066, 4277, 8815, 14994, 2254, 1958, 5027, 9904, 12255, 4795, 7330, 8313, 6930, 11474, 9958, 11607, 10723, 10371, 6726, 11303, 13144, 1469, 2655, 8464, 4254, 9717, 9652, 14894, 10496, 6246, 5464, 13186, 16351, 7468, 2285, 11104, 935, 6522, 10192, 9272, 10874, 11596, 2517, 1546, 2513, 4174, 10599, 7321, 4961, 629, 5739, 1298, 13255, 2244, 4034, 6335, 5897, 1847, 4419, 5928, 2953, 4607, 16331, 7404, 13974, 13768, 14504, 16118, 11286, 5799, 461, 9238, 1069, 5808, 3647, 1310, 12444, 12326, 1513, 8568, 2813, 12922, 14183, 13135, 6047, 12285, 11270, 758, 13500, 91, 7587, 8770, 3062, 7787, 77, 3966, 7485, 6315, 4963, 2566, 5118, 14900, 228, 4101, 2013, 14138, 12649, 2996, 1763, 9600, 8054, 12663, 14441, 7897, 8355, 1467, 15908, 6630, 12684, 6355, 8570, 2277, 9169, 10209, 1128, 11040, 5537, 2136, 2364, 6475, 5271, 15843, 12132, 2216, 5365, 1923, 12390, 8238, 13425, 13120, 6442, 2806, 8493, 10532, 12619, 3834, 9913, 2773, 6558, 8977, 2505, 13748, 13970, 15381, 2875, 6395, 12335, 12537, 6607, 9408, 5414, 361, 7131, 9885, 10136, 14464, 14499, 9110, 250, 4428, 14590, 7528, 12564, 8975, 6644, 2176, 14071, 337, 6279, 13654, 6854, 389, 4861, 9519, 15279, 7815, 1328, 10269, 2707, 15842, 4256, 11037, 5516, 9630, 861, 9638, 14471, 1614, 1123, 1692, 8852, 4080, 8073, 9442, 11060, 9999, 12299, 5877, 13976, 11636, 6839, 12599, 3730, 9718, 2199, 741, 16270, 12268, 10024, 1179, 6200, 10905, 9253, 275, 4451, 15721, 6045, 5628, 5813, 10708, 15290, 2442, 10602, 14770, 9228, 600, 10675, 1165, 9803, 8847, 14481, 108, 1762, 11548, 15466, 9420, 2701, 15612, 3255, 3204, 1219, 6619, 8636, 4635, 14386, 3391, 3566, 6529, 7207, 2790, 14002, 1127, 2015, 9489, 15560, 12445, 3497, 5411, 10014, 13769, 8682, 5870, 9036, 1215, 9177, 939, 1679, 1174, 13389, 5879, 7673, 12509, 6412, 7771, 10793, 10920, 1272, 16205, 1050, 8413, 7829, 8608, 3981, 9375, 10106, 7782, 2836, 8317, 3987, 14696, 263, 8802, 10967, 5689, 12097, 2547, 12295, 12332, 8113, 11476, 14035, 14003, 3163, 10522, 2357, 9434, 849, 3740, 9016, 2118, 680, 3705, 4921, 1867, 5924, 11604, 10857, 10616, 6489, 7891, 9255, 2434, 2736, 11848, 5312, 11419, 5266, 6525, 14427, 13602, 12455, 12289, 6073, 6239, 13392, 13713, 16092, 6007, 15000, 12453, 16126, 6367, 12146, 5226, 11993, 12133, 9820, 15654, 12243, 3468, 7516, 14335, 4308, 4939, 13804, 11715, 2178, 4072, 3888, 6828, 3768, 15648, 5854, 14734, 4331, 2690, 5073, 11645, 10344, 11555, 9015, 2735, 9685, 901, 7517, 8718, 15666, 15801, 8217, 5102, 6780, 12871, 7637, 14581, 288, 8973, 10466, 8087, 1926, 13340, 11879, 5230, 13245, 5831, 9868, 4391, 14509, 4816, 11865, 12478, 434, 8956, 15640, 8051, 16352, 12901, 1238, 3377, 4584, 4520, 12777, 10243, 16027, 1935, 9647, 1134, 10829, 2695, 15876, 10796, 2879, 11349, 11423, 9952, 6119, 14856, 14768, 11106, 8529, 7851, 10026, 4897, 13543, 12138, 10398, 11273, 857, 5556, 5433, 10453, 5868, 325, 1580, 7705, 5957, 4495, 39, 7378, 2748, 14978, 7279, 3696, 16110, 10477, 1164, 14144, 2115, 14938, 10299, 12096, 12343, 1126, 11518, 7219, 3736, 4244, 11839, 8166, 11064, 4374, 12016, 6509, 4927, 7261, 10991, 15918, 3178, 2559, 5432, 4342, 13123, 15055, 14726, 498, 4187, 7449, 8053, 5031, 3687, 9189, 12862, 14361, 15068, 13329, 4902, 2914, 11063, 466, 4477, 2441, 3702, 16243, 13292, 1937, 13102, 2886, 1560, 11758, 8101, 7571, 7149, 4933, 4283, 1530, 15738, 10200, 13552, 7593, 12784, 10377, 5267, 6068, 14046, 2191, 7300, 10612, 116, 3923, 4585, 8927, 8919, 13928, 10837, 14184, 7826, 13824, 1855, 9403, 1516, 4249, 14684, 3146, 10947, 2381, 14839, 584, 2279, 11144, 3541, 1576, 13535, 12659, 15221, 3902, 10590, 6700, 4692, 14062, 6668, 9107, 12839, 7612, 3828, 9898, 11556, 4274, 899, 2172, 15258, 11981, 1609, 7215, 916, 11739, 5954, 1374, 15384, 12914, 15933, 9398, 3393, 15063, 464, 10334, 5240, 5459, 8599, 7357, 2602, 10681, 16335, 7389, 186, 7257, 8152, 1145, 14127, 8433</w:t>
      </w:r>
    </w:p>
    <w:p w14:paraId="63A0AD35" w14:textId="0DBA9EA9" w:rsidR="001511EA" w:rsidRDefault="001511EA" w:rsidP="001511EA">
      <w:pPr>
        <w:pStyle w:val="Heading3"/>
      </w:pPr>
      <w:bookmarkStart w:id="36" w:name="_Toc514069627"/>
      <w:r>
        <w:t>Set 5</w:t>
      </w:r>
      <w:bookmarkEnd w:id="36"/>
    </w:p>
    <w:p w14:paraId="355884ED" w14:textId="77777777" w:rsidR="004C0C2C" w:rsidRPr="004C0C2C" w:rsidRDefault="004C0C2C" w:rsidP="004C0C2C">
      <w:pPr>
        <w:rPr>
          <w:sz w:val="6"/>
          <w:szCs w:val="6"/>
        </w:rPr>
      </w:pPr>
      <w:r w:rsidRPr="004C0C2C">
        <w:rPr>
          <w:sz w:val="6"/>
          <w:szCs w:val="6"/>
        </w:rPr>
        <w:t xml:space="preserve">12842, 6629, 2897, 14669, 14725, 3197, 12123, 4323, 14752, 4304, 12288, 14471, 14505, 12472, 1978, 465, 4554, 2711, 5691, 2955, 12783, 15944, 3449, 12553, 2969, 1750, 10499, 10380, 7532, 237, 7347, 14224, 1214, 11329, 13571, 3802, 12211, 901, 10590, 14610, 4971, 7846, 7793, 10774, 1856, 5302, 12399, 3256, 14991, 12775, 13627, 4980, 10923, 15265, 13733, 13211, 1056, 5538, 2262, 7194, 3689, 15194, 13760, 1439, 6186, 5589, 14714, 3015, 2149, 1863, 10962, 12504, 3820, 1516, 4935, 6644, 14880, 5094, 13785, 7465, 13066, 11933, 13716, 5019, 11877, 4139, 13509, 1389, 9970, 15975, 2925, 9733, 10336, 2610, 5595, 14054, 2004, 8648, 11407, 1970, 6307, 14240, 1037, 887, 8022, 6767, 7782, 12823, 14808, 5489, 1964, 9849, 4073, 10905, 3022, 15348, 8328, 10625, 1578, 12919, 4254, 13979, 967, 3207, 3787, 12682, 8121, 13282, 2136, 6233, 13463, 7983, 26, 7422, 12202, 4756, 7011, 14155, 6136, 14893, 5648, 4759, 13737, 9634, 1981, 13969, 1823, 10425, 7606, 3931, 12958, 2551, 14867, 12821, 7419, 477, 15556, 13938, 14154, 10891, 5275, 6986, 10341, 6083, 6883, 476, 11022, 4530, 1529, 4704, 596, 208, 15941, 7476, 7689, 10845, 1335, 241, 2347, 3415, 10837, 8825, 4750, 8465, 1019, 8371, 874, 3321, 10337, 10707, 5571, 5183, 381, 9825, 3370, 12381, 13300, 3839, 15934, 13312, 1976, 14413, 9706, 12541, 12136, 7936, 7557, 9578, 13094, 4862, 5328, 411, 12141, 7066, 13329, 5933, 410, 14355, 13096, 2001, 1607, 1923, 12516, 11511, 5610, 12630, 7178, 1500, 3718, 7715, 2941, 11147, 9601, 2353, 2029, 4471, 1651, 10827, 4532, 12291, 14569, 14711, 12491, 8686, 10875, 827, 2887, 679, 12973, 1478, 1477, 13558, 8553, 14528, 13442, 10547, 5712, 11622, 14794, 13120, 1735, 9614, 13057, 2147, 4205, 14180, 3072, 13801, 2558, 2282, 6792, 12529, 12530, 6991, 15387, 14843, 11204, 2344, 5784, 7724, 1739, 1522, 5223, 7290, 4406, 9797, 7440, 14966, 11287, 4723, 4261, 5832, 6270, 5996, 2300, 10417, 7306, 9135, 10536, 7624, 6329, 7193, 9256, 13976, 9809, 6882, 6659, 7055, 4040, 6176, 6833, 4133, 13222, 14424, 2637, 2309, 6445, 14288, 9661, 4593, 11270, 11049, 474, 11229, 6090, 2460, 1705, 6492, 2924, 7171, 6921, 12852, 1178, 2049, 11973, 11184, 11489, 7308, 6950, 9239, 4537, 3579, 13233, 10091, 11050, 2339, 1036, 9806, 16015, 11817, 2644, 10462, 5274, 2320, 4897, 6889, 9812, 5972, 15415, 3694, 16183, 351, 7695, 9130, 7257, 10441, 12239, 1615, 10842, 14002, 13839, 7732, 13012, 7869, 9080, 11600, 635, 16234, 14772, 7854, 14435, 11613, 2189, 12233, 6336, 7125, 7621, 2985, 13920, 15175, 2567, 1342, 712, 2759, 5244, 6907, 13293, 15805, 7420, 13581, 12347, 7408, 5575, 3165, 3061, 4310, 10615, 898, 5645, 11035, 3414, 14144, 13319, 10270, 3163, 1647, 11522, 9156, 8415, 2947, 11923, 15252, 8636, 7554, 7013, 13997, 1673, 9784, 15141, 5845, 15109, 3431, 13244, 12859, 8942, 16345, 9494, 7153, 12680, 11513, 12795, 4338, 15995, 8462, 1284, 3832, 612, 9640, 1316, 2950, 7391, 7551, 1569, 5297, 4937, 12241, 5239, 1942, 10366, 7798, 6202, 8776, 15269, 1646, 11621, 15221, 10502, 9740, 10709, 4558, 15818, 14762, 3117, 14264, 12845, 2317, 12952, 988, 4641, 6524, 430, 5947, 13813, 16038, 2270, 8872, 8394, 6641, 5221, 5215, 11497, 4746, 1297, 14463, 13770, 607, 5567, 16259, 8803, 6955, 12462, 14239, 4374, 10468, 5294, 3494, 502, 16313, 4824, 7845, 14409, 1211, 11499, 7743, 9157, 13994, 12066, 11027, 6744, 523, 5558, 2435, 11558, 10864, 9717, 4111, 4422, 9368, 12395, 8477, 13143, 8384, 13028, 4459, 15276, 6454, 12698, 6591, 4527, 7509, 16076, 7942, 1862, 12914, 7297, 1426, 4695, 867, 2148, 5276, 8709, 6503, 14493, 4972, 8601, 2730, 7585, 13072, 10226, 6376, 5166, 10347, 3919, 854, 3614, 12788, 6589, 2681, 14035, 15923, 4661, 13178, 15235, 4654, 6768, 14018, 8957, 5238, 7019, 8262, 1760, 11424, 3833, 4192, 6597, 9325, 7678, 14346, 10569, 1581, 5776, 12770, 16006, 3823, 138, 5839, 6963, 4525, 4932, 803, 2467, 3576, 8253, 15869, 4539, 15518, 4296, 2535, 13908, 9965, 2682, 4266, 11412, 14277, 11168, 8156, 14216, 7131, 7730, 676, 5120, 5917, 11545, 7234, 3986, 16126, 10229, 12689, 15334, 13175, 6822, 12502, 1142, 2057, 2878, 14198, 16358, 1795, 2332, 12970, 12061, 1218, 692, 11897, 585, 6483, 13350, 13006, 4287, 12945, 6960, 6182, 15284, 5934, 14202, 12409, 3597, 8546, 12081, 6121, 13854, 12056, 5735, 6887, 13310, 12441, 11461, 15689, 7927, 949, 8693, 15471, 16009, 3863, 1674, 6291, 11282, 10238, 4495, 3571, 15812, 4828, 12575, 1091, 5659, 13796, 3549, 6602, 13183, 4724, 4896, 11702, 5262, 10852, 14178, 10512, 6974, 10681, 3070, 3637, 8040, 1101, 2536, 16196, 7264, 11930, 4076, 10950, 13413, 4034, 14434, 13886, 13735, 1577, 4031, 14162, 10442, 10563, 4215, 12105, 15861, 14326, 15880, 7050, 4515, 1683, 6775, 5675, 1814, 15320, 9628, 9603, 7461, 6894, 282, 2461, 9864, 5963, 15422, 1411, 891, 6733, 15606, 1908, 13917, 33, 2913, 12477, 5624, 14070, 9117, 5196, 2918, 16028, 8449, 6804, 10225, 14329, 2056, 11087, 119, 7324, 873, 3313, 985, 1349, 15961, 16026, 11457, 7542, 13254, 10700, 12011, 6312, 9133, 4803, 5401, 7887, 4013, 970, 8252, 746, 4054, 12310, 698, 4651, 11182, 6578, 11466, 1382, 1761, 13881, 4474, 3340, 14668, 1212, 16050, 5906, 11181, 12549, 3825, 14948, 6948, 16130, 12396, 8293, 3027, 3530, 9582, 13975, 14640, 3529, 8434, 9077, 8263, 13600, 11594, 13127, 3670, 10664, 3658, 10256, 626, 8228, 10153, 2804, 4117, 14368, 1357, 1466, 11459, 10511, 3092, 15585, 7271, 9995, 4097, 7472, 1330, 7619, 2931, 6825, 13990, 8391, 13843, 9598, 15099, 7766, 3613, 11189, 403, 3557, 1328, 12797, 4116, 715, 2118, 4692, 5587, 7294, 12799, 14386, 8023, 11659, 6943, 14903, 11603, 11696, 14722, 10921, 6628, 7268, 5188, 15775, 13023, 4063, 6171, 11238, 3393, 3185, 7159, 847, 10720, 14599, 5066, 5631, 6370, 623, 274, 2318, 2230, 12479, 14525, 6500, 14876, 13629, 8498, 1790, 16330, 156, 2795, 5045, 7031, 136, 13724, 2206, 487, 12829, 12185, 12220, 671, 969, 661, 6324, 2409, 8132, 14289, 9964, 2766, 6796, 10823, 3911, 11639, 1095, 13634, 3970, 14457, 12367, 7466, 11119, 8653, 3118, 1046, 14392, 4388, 13054, 6188, 15837, 9251, 10400, 1868, 1915, 3565, 2323, 8372, 8184, 9807, 14362, 1662, 8998, 2990, 9267, 1558, 11042, 3929, 14905, 14399, 10265, 16178, 168, 8338, 15519, 4403, 10651, 227, 3918, 10387, 4123, 12156, 6966, 7248, 739, 14120, 1405, 1681, 7166, 8630, 13954, 3326, 15067, 2356, 16323, 11627, 2617, 25, 3722, 15563, 4203, 6012, 6649, 2906, 15084, 14563, 2202, 8884, 15492, 14430, 9374, 5563, 7353, 6852, 4415, 14218, 11167, 13750, 936, 5448, 1528, 6764, 12752, 619, 6812, 15332, 12814, 962, 10521, 14439, 13433, 6402, 5982, 13543, 5214, 9633, 1022, 12047, 11460, 10942, 4213, 10089, 12475, 12244, 4253, 946, 2079, 10202, 9683, 1002, 8615, 9742, 13380, 10109, 6036, 13215, 9810, 13689, 6450, 6542, 11543, 15888, 8446, 14609, 9066, 8568, 12376, 8727, 16056, 6261, 16109, 15722, 11980, 14649, 14769, 4735, 537, 10580, 1758, 2550, 4396, 8907, 5181, 796, 1752, 13527, 15725, 640, 10872, 5003, 1629, 11008, 11686, 1248, 3076, 9757, 13623, 9235, 10713, 11045, 1813, 190, 8090, 15110, 8390, 3009, 1828, 16090, 11809, 551, 2921, 1393, 10964, 3937, 8654, 9936, 238, 15936, 1436, 5733, 473, 11255, 9298, 12138, 15207, 13584, 7873, 8901, 3130, 8634, 12595, 11927, 7205, 2237, 2134, 5541, 3371, 11818, 6933, 10966, 11291, 6468, 8398, 3521, 11549, 14632, 9609, 976, 14892, 10181, 10847, 959, 7076, 3008, 12621, 10455, 14193, 8226, 5929, 14949, 4924, 8061, 11951, 14696, 7574, 9839, 11393, 8823, 10061, 3267, 14982, 812, 3917, 1221, 6869, 10525, 3925, 5077, 14550, 10618, 8369, 1150, 15704, 11425, 9779, 5055, 8438, 2579, 15726, 14423, 563, 15596, 7616, 11144, 4352, 14455, 7753, 8089, 11372, 6699, 12750, 2427, 561, 1176, 1339, 12727, 4330, 4332, 16348, 15953, 5829, 15856, 9985, 16098, 12205, 7850, 12078, 3652, 12410, 6867, 5976, 723, 3791, 683, 8849, 14601, 15980, 9301, 12064, 16077, 4305, 412, 1376, 14473, 3071, 15173, 9132, 3408, 6422, 7317, 6462, 756, 1988, 7026, 3534, 5343, 15311, 14340, 4455, 13331, 15965, 6057, 2983, 5895, 13345, 13643, 13743, 5794, 9705, 10269, 1807, 4068, 9150, 9488, 6557, 7270, 9020, 6844, 10540, 910, 1278, 6346, 14085, 8574, 14615, 13309, 4017, 778, 3481, 13659, 713, 4437, 11112, 7064, 16147, 7685, 7511, 13713, 5905, 5684, 10098, 13470, 7100, 10371, 14360, 15081, 3235, 14429, 13467, 15595, 8244, 8032, 10283, 2374, 8651, 6418, 14078, 8232, 8994, 13837, 7999, 11203, 14544, 5466, 2951, 7539, 115, 3864, 2671, 8875, 9618, 14912, 2874, 633, 15360, 1158, 16379, 9386, 1721, 9461, 14137, 15501, 15834, 13911, 9649, 2197, 2259, 11438, 3959, 3856, 4259, 14942, 7354, 86, 11426, 14635, 2646, 15719, 12905, 5831, 13655, 14194, 1291, 5283, 12449, 12219, 8973, 12739, 14898, 12935, 10033, 895, 7138, 16103, 11452, 15060, 7288, 10545, 600, 9226, 15652, 2996, 16282, 3626, 13288, 1216, 10524, 15174, 3640, 2519, 1050, 13041, 1063, 12331, 8834, 8856, 1952, 6989, 4271, 14888, 11308, 12700, 3735, 11587, 15531, 11368, 5531, 4005, 12877, 9983, 6745, 16201, 10293, 4982, 8207, 13774, 13166, 1933, 2521, 13893, 8123, 11764, 8287, 7978, 7940, 10190, 14967, 14334, 7126, 14983, 10868, 11562, 8694, 8209, 16071, 3090, 8960, 12671, 3134, 4204, 12365, 3685, 1090, 6904, 11496, 14376, 12854, 1251, 14623, 6509, 7859, 13918, 5163, 7133, 15913, 1949, 14117, 13063, 7435, 9922, 1869, 13272, 10803, 2452, 12896, 14507, 14074, 358, 15984, 5010, 1550, 12638, 6739, 4002, 4136, 12275, 1953, 9632, 12053, 14335, 784, 11161, 3786, 5255, 15935, 16, 16168, 14342, 6193, 15817, 1421, 8736, 11847, 11756, 11276, 4804, 7984, 10401, 6671, 16380, 11285, 15796, 4878, 9081, 15453, 7493, 8326, 10657, 651, 7069, 6018, 436, 3737, 10244, 1065, 5812, 2752, 14740, 5308, 10529, 11114, 10723, 12206, 6624, 5937, 4001, 3260, 10405, 382, 10598, 15120, 2605, 7250, 4915, 14370, 13727, 3240, 7301, 13983, 12109, 7837, 4909, 6474, 8486, 10193, 14139, 1509, 2263, 11873, 307, 1242, 5101, 4038, 11162, 7067, 4072, 5057, 6728, 9074, 12488, 8632, 9333, 5458, 11987, 8130, 9315, 7188, 14440, 7366, 13739, 730, 13377, 9242, 14030, 12337, 5030, 1635, 2315, 2926, 4584, 8600, 14605, 8680, 14010, 14813, 8050, 7287, 2777, 3001, 440, 7326, 2895, 5581, 14416, 5273, 10280, 8233, 11740, 1143, 13069, 7120, 7967, 13031, 7654, 2444, 13925, 16010, 1227, 4894, 13494, 16290, 10134, 4482, 11771, 12548, 10620, 2071, 1098, 6595, 13335, 6824, 7933, 8915, 13764, 15833, 8269, 3447, 13223, 11196, 6551, 7356, 12632, 3510, 13567, 4085, 9232, 8908, 6411, 2492, 13664, 3746, 4523, 10150, 1563, 634, 4442, 11645, 11201, 16025, 808, 14816, 11302, 11560, 8093, 15782, 5399, 15645, 14946, 13697, 10054, 1, 14732, 10102, 8711, 2655, 3300, 16064, 13748, 5687, 14524, 15590, 2626, 1300, 3776, 13133, 8509, 2798, 8828, 9745, 8729, 13158, 5658, 231, 1184, 4159, 13556, 14854, 14656, 12904, 10911, 8673, 255, 793, 8859, 11, 14644, 10217, 7147, 15116, 4494, 5783, 13016, 4371, 15614, 12191, 2159, 2570, 12107, 14101, 14320, 9996, 5988, 14639, 8008, 2201, 14782, 6697, 11617, 15952, 4691, 16331, 7015, 10730, 2696, 12732, 7516, 13464, 3909, 5096, 7252, 8949, 14617, 625, 7966, 12161, 649, 816, 5534, 1235, 10757, 10245, 11759, 13137, 13723, 15502, 5618, 13835, 7045, 851, 1490, 8995, 1079, 2350, 15444, 12427, 3943, 13857, 15279, 2457, 14995, 13409, 1617, 9896, 2431, 8750, 2815, 1108, 2218, 9590, 11942, 2383, 15829, 6429, 11443, 11570, 12633, 10171, 3109, 11188, 12673, 3535, 4853, 14045, 10888, 15825, 11647, 12169, 7030, 10856, 13378, 14822, 9405, 15808, 6153, 1962, 3779, 12162, 2396, 3666, 3383, 15361, 7104, 4989, 211, 4928, 6059, 7965, 11319, 779, 16204, 8229, 3636, 837, 14396, 3648, 757, 1126, 10691, 14038, 6208, 564, 1331, 8766, 7669, 11839, 6107, 10575, 15893, 8858, 11520, 1925, 6093, 11652, 3673, 8765, 12828, 12348, 71, 1804, 1585, 8073, 2407, 5485, 2167, 11737, 12954, 12083, 9406, 11842, 12675, 9191, 7065, 7564, 3545, 6287, 9321, 577, 1687, 13576, 806, 1545, 3625, 14598, 8878, 4280, 12361, 10834, 15087, 13113, 8954, 5095, 12724, 5736, 11671, 3903, 14156, 7736, 3021, 1998, 15956, 5033, 14081, 16144, 1974, 9644, 8616, 3551, 5627, 12444, 12227, 13412, 8431, 2062, 1492, 12652, 4024, 1491, 2257, 3051, 6969, 9805, 322, 5649, 9570, 492, 2978, 1514, 15199, 13185, 3705, 4167, 315, 2183, 6690, 1686, 10520, 1345, 12119, 7005, 2042, 14968, 5574, 13356, 5437, 850, 9400, 7834, 11783, 1119, 8213, 11593, 5340, 1039, 12960, 2055, 15615, 2034, 7386, 11072, 1834, 12583, 8413, 12099, 8019, 5777, 4869, 4342, 13769, 2529, 7899, 6759, 14746, 15466, 7003, 10951, 9105, 8626, 3023, 7355, 5007, 3528, 11611, 3645, 1187, 1231, 6142, 10955, 9530, 6940, 8402, 12094, 10088, 3656, 922, 904, 9888, 16166, 1223, 3810, 8236, 12552, 6924, 12408, 5225, 8937, 6569, 12951, 16242, 3434, 4404, 9851, 15730, 7370, 9316, 10416, 13512, 299, 5004, 8466, 1938, 12151, 983, 4847, 1325, 8717, 12421, 1086, 6658, 8492, 15577, 15287, 11745, 4168, 1004, 15758, 11808, 12865, 8005, 579, 5000, 14470, 8295, 545, 4251, 12681, 5918, 11422, 11565, 14314, 4050, 13889, 12296, 6751, 3114, 3126, 12897, 3281, 7345, 14401, 11658, 14189, 8745, 1720, 15390, 1666, 2010, 7929, 334, 8387, 5370, 4176, 5327, 6722, 5248, 10334, 9371, 6716, 9942, 291, 4348, 7197, 14713, 1967, 15467, 7704, 11537, 4555, 7981, 1961, 12550, 14874, 14025, 5432, 268, 6787, 13685, 7168, 12837, 2173, 14176, 10008, 4135, 15655, 1245, 6268, 7982, 3968, 8992, 16318, 15822, 2474, 9747, 4022, 13308, 3732, 10637, 14021, 15548, 11198, 1469, 10027, 16131, 8366, 2647, 11566, 5615, 14763, 7323, 8337, 13999, 9155, 15790, 4644, 6155, 12393, 9356, 3965, 15937, 6148, 12436, 4700, 14723, 5436, 6946, 1827, 12851, 3513, 15442, 509, 2187, 2023, 13262, 7084, 7095, 11991, 10945, 5263, 325, 11240, 9427, 5423, 9928, 8133, 10110, 2329, 7522, 10714, 2117, 12573, 11406, 7661, 5813, 2250, 7097, 10610, 269, 3369, 2487, 5208, 4049, 70, 2069, 13007, 3024, 12406, 9228, 9795, 15560, 15765, 9630, 15280, 5600, 8987, 4301, 7099, 10514, 7571, 974, 7350, 1551, 3403, 12963, 12463, 14750, 1244, 8853, 2402, 11277, 14214, 12765, 6092, 10367, 2901, 11531, 8977, 5637, 9310, 14800, 14044, 12007, 7381, 11156, 14945, 10901, 14600, 5226, 3279, 11409, 9017, 8629, 8332, 407, 5742, 6098, 6611, 2225, 3960, 10584, 16060, 9672, 11896, 2114, 10328, 10115, 11261, 4942, 10434, 6309, 5995, 2358, 11807, 6145, 13825, 8376, 6080, 6835, 15922, 10648, 15245, 3289, 3902, 13720, 16148, 9159, 8549, 11893, 11148, 4283, 1725, 7771, 1458, 4452, 5891, 3542, 12293, 2251, 15017, 14113, 13679, 1917, 2017, 11331, 3748, 3680, 1444, 4432, 4965, 13768, 12045, 7245, 2541, 15024, 12188, 8194, 7911, 3650, 16265, 5752, 15907, 5377, 9048, 16141, 10495, 14661, 4191, 2375, 2871, 4591, 11172, 15955, 2386, 13241, 5819, 5154, 10627, 1588, 13855, 4477, 263, 5315, 8116, 3234, 16152, 7044, 12319, 8534, 8548, 5705, 15620, 2515, 12938, 9675, 16220, 11126, 11441, 10028, 10656, 3939, 7191, 13604, 8399, 14517, 9822, 2898, 6846, 5925, 10360, 8270, 6995, 16182, 14688, 15369, 5939, 7175, 5572, 398, 10865, 7928, 14914, 11675, 12145, 8597, 6910, 140, 14731, 10457, 10, 9402, 7224, 3602, 5416, 4011, 8664, 15816, 346, 6601, 5232, 6656, 4722, 206, 14558, 15143, 13371, 8351, 14325, 338, 3894, 1610, 597, 5721, 15014, 15317, 14019, 15786, 7988, 1770, 4556, 14090, 8099, 2192, 11728, 8775, 7346, 9292, 9726, 15994, 14927, 13100, 4573, 9041, 6660, 15108, 9199, 10435, 12372, 3125, 15592, 15254, 6941, 3485, 13792, 9093, 5329, 3082, 16301, 5491, 3520, 7749, 14415, 417, 14032, 10281, 2768, 6636, 13194, 6082, 2632, 8764, 5893, 3543, 5320, 12380, 9539, 15258, 5743, 14498, 7221, 11605, 11410, 5585, 6881, 3969, 11477, 7872, 13927, 471, 5298, 13011, 12059, 478, 13788, 8674, 9087, 2940, 163, 4649, 7220, 11346, 80, 4844, 3891, 6119, 10208, 14933, 8473, 4826, 11994, 5332, 1450, 13140, 2569, 8345, 4420, 15493, 7643, 2840, 13189, 9946, 2883, 12993, 14802, 1900, 4683, 1322, 5930, 7795, 7281, 5750, 2503, 3255, 9024, 13146, 3342, 15162, 13303, 680, 12038, 5643, 6433, 9992, 13677, 328, 6692, 4196, 14378, 4516, 8525, 4107, 9935, 15198, 8309, 4974, 14704, 15196, 13662, 4707, 11413, 9503, 2948, 10983, 12237, 1380, 66, 7877, 10705, 580, 5419, 12789, 9367, 12562, 10159, 9423, 97, 100, 685, 14531, 1580, 12514, 11223, 1379, 10154, 7839, 10913, 14685, 11751, 5561, 10583, 16073, 7072, 12978, 6267, 5048, 5900, 7705, 14094, 11599, 9987, 5586, 10471, 1138, 14851, 5508, 12979, 12312, 3880, 12947, 7791, 14767, 14777, 3609, 10743, 14227, 4720, 2722, 9869, 14698, 609, 12747, 11865, 1448, 1156, 2425, 12353, 12577, 12518, 10549, 12635, 16303, 3850, 11770, 2247, 1841, 9610, 6698, 7110, 8609, 7056, 12049, 12611, 10332, 9003, 4719, 3617, 15378, 11710, 14028, 6467, 15021, 6084, 13905, 2839, 10393, 5024, 12984, 1080, 839, 1732, 6793, 1507, 1746, 14246, 10489, 5300, 4386, 14450, 4857, 9332, 3170, 3172, 10287, 11429, 5333, 2322, 10164, 15779, 3064, 8604, 12703, 15075, 7352, 1029, 1188, 7861, 135, 7102, 11004, 16139, 6205, 15315, 16281, 9758, 12535, 444, 7335, 15500, 14902, 13047, 1100, 10895, 7375, 3037, 5365, 4860, 7339, 13001, 12326, 11241, 5844, 12566, 9736, 11869, 1414, 13103, 13416, 10211, 2859, 3603, 7890, 6669, 14858, 10649, 12284, 7371, 6860, 8003, 6296, 9523, 1131, 9175, 5816, 15101, 16336, 4782, 8374, 2038, 7318, 5596, 15140, 6613, 10038, 8059, 10609, 12234, 13123, 10890, 2834, 9898, 4815, 9224, 13359, 16024, 12644, 4099, 8519, 14999, 5363, 5555, 1835, 15658, 5204, 1613, 1886, 6588, 1215, 9697, 11068, 15090, 5151, 13761, 10101, 10184, 6292, 7172, 8644, 11535, 2977, 6662, 5573, 2563, 5222, 9168, 5671, 8137, 11746, 10072, 7500, 4255, 11623, 15695, 5105, 11628, 1741, 5661, 11294, 11576, 10078, 6978, 6958, 8407, 599, 1939, 5138, 15570, 4926, 6517, 9491, 4781, 7495, 15408, 14270, 3662, 5823, 13766, 1638, 5474, 13195, 13570, 1789, 4744, 15885, 15612, 14033, 11908, 4046, 4472, 7108, 12628, 14324, 13818, 9988, 13427, 11786, 4767, 8640, 12758, 4189, 10519, 2224, 10351, 3632, 9746, 8410, 15232, 3707, 7801, 10443, 1341, 329, 8850, 15304, 10205, 11997, 14222, 15170, 13900, 1347, 3784, 840, 6362, 16172, 11333, 14302, 656, 1009, 12902, 13228, 2125, 10186, 13866, 8846, 907, 15127, 7735, 8666, 6779, 10916, 13231, 14541, 10074, 10632, 3555, 13065, 14083, 2917, 10216, 13693, 13187, 3040, 9663, 7158, 7844, 2847, 11760, 15229, 11655, 8140, 2747, 7349, 7009, 8389, 1982, 7596, 4109, 16021, 4864, 10195, 5820, 10815, 14836, 15926, 5130, 7123, 14683, 9339, 8805, 13956, 3113, 4626, 10296, 5506, 14560, 14174, 14981, 8999, 1062, 15068, 7212, 13315, 8075, 12792, 4513, 3976, 6914, 16311, 10751, 6159, 10137, 9289, 6672, 1452, 16273, 12734, 12440, 7240, 16146, 5311, 8062, 6263, 3417, 11539, 5345, 3274, 14337, 12058, 113, 2652, 6305, 12322, 3052, 8135, 569, 1484, 1661, 9170, 935, 2211, 8779, 1519, 8848, 11885, 12098, 5034, 16241, 4048, 15337, 10862, 9955, 2181, 3227, 9655, 8870, 14142, 161, 6902, 13364, 13807, 16034, 6173, 10771, 7628, 10804, 12327, 11096, 2238, 7739, 3278, 9206, 12651, 12236, 15047, 14657, 8185, 8881, 5667, 2919, 7118, 8555, 14259, 12250, 2942, 1773, 1355, 16190, 14552, 2177, 9417, 8637, 9723, 5808, 10013, 8074, 11014, 10533, 8029, 1630, 3264, 12844, 2000, 8703, 12558, 2076, 13578, 880, 844, 8586, 15930, 5923, 8470, 5272, 4339, 14223, 6125, 12634, 13501, 14299, 4057, 4, 9750, 4531, 15554, 38, 402, 3936, 13652, 215, 7506, 10025, 15138, 1526, 15400, 15756, 5187, 1731, 4124, 14394, 12116, 7722, 6075, 1165, 14414, 4103, 1819, 13613, 5408, 14529, 13148, 535, 14812, 2456, 7293, 2502, 10586, 7709, 2200, 7622, 2319, 6512, 9658, 9457, 6244, 12756, 9593, 89, 15889, 15987, 13967, 12179, 8544, 2198, 6335, 1313, 3192, 3572, 15226, 2709, 466, 12730, 1177, 655, 819, 3295, 4480, 15742, 1520, 6019, 7025, 2459, 7483, 7822, 1875, 5955, 7700, 13579, 5629, 8724, 583, 4294, 8619, 4631, 1166, 8208, 758, 790, 14572, 14207, 1655, 15609, 10928, 1810, 6539, 4536, 5413, 5957, 5368, 8689, 12470, 15433, 4269, 1268, 12042, 3963, 9202, 973, 1032, 5763, 9016, 748, 7641, 4930, 475, 4514, 8762, 11033, 1179, 8565, 12733, 8800, 14992, 7430, 1301, 9320, 9713, 1407, 8172, 5638, 2825, 9414, 5702, 2767, 2703, 432, 7141, 2726, 12139, 8325, 2937, 2961, 4648, 3584, 11665, 10543, 2268, 3695, 8145, 9053, 7871, 16043, 10605, 7180, 5639, 8857, 13916, 7932, 3337, 9269, 6156, 7681, 10907, 85, 10726, 3291, 12456, 2796, 253, 13138, 5361, 12450, 12569, 15771, 5857, 3127, 9120, 7631, 6199, 5708, 13487, 15479, 606, 2064, 5246, 7254, 5290, 1600, 15267, 10894, 23, 12131, 4341, 12774, 16296, 10696, 14055, 6885, 4302, 5455, 11366, 4324, 5427, 8467, 15536, 8308, 4479, 4221, 13107, 5856, 16104, 5958, 1367, 12057, 15784, 9905, 11701, 8639, 1612, 5278, 6720, 10541, 14744, 3868, 2771, 15916, 11688, 4464, 6318, 16120, 924, 6564, 3470, 11473, 13731, 11805, 305, 990, 13513, 2182, 2946, 10251, 12055, 3474, 9487, 16084, 9034, 9025, 13163, 3206, 15472, 13311, 11901, 2156, 6937, 4954, 13542, 4729, 733, 13987, 7445, 10440, 14809, 4891, 14736, 84, 9162, 9847, 5994, 14250, 9094, 4977, 4243, 8414, 11581, 10995, 13042, 2203, 6319, 570, 11323, 11391, 8102, 5475, 16142, 15302, 5207, 13116, 3945, 15388, 693, 5102, 4470, 9231, 5266, 2494, 11964, 8738, 12708, 6053, 3102, 3773, 3610, 14172, 12221, 9798, 11447, 10885, 4164, 401, 7880, 6369, 7512, 10221, 15421, 8275, 1257, 14118, 5381, 3350, 15219, 15106, 2085, 669, 15053, 2708, 15260, 6430, 10361, 5901, 7211, 13615, 1634, 2098, 14591, 55, 8054, 14527, 24, 7614, 11663, 6201, 1941, 1676, 8483, 11744, 4546, 13486, 6249, 11967, 5123, 8974, 13554, 32, 3615, 12618, 617, 9119, 1912, 1468, 14589, 13013, 12986, 3202, 6328, 1354, 8458, 5084, 5754, 8459, 8161, 2674, 9038, 10902, 5032, 4440, 8314, 15272, 11242, 5991, 957, 3211, 738, 15574, 11217, 12366, 7001, 369, 14677, 12508, 11127, 1914, 14514, 3426, 6592, 13398, 2732, 1463, 13291, 6678, 12405, 608, 16170, 10112, 3404, 2210, 11019, 9219, 12434, 7651, 3677, 10143, 10893, 8223, 951, 3058, 4535, 3646, 12178, 7662, 12225, 15903, 6311, 11857, 7439, 7672, 12498, 11880, 4463, 8813, 9391, 14163, 11999, 4678, 5570, 2505, 14448, 1850, 7471, 4138, 3155, 9659, 6987, 8988, 4876, 9348, 1916, 14048, 12003, 10254, 7369, 902, 12686, 15894, 4702, 13423, 3344, 1023, 4007, 4130, 773, 5518, 10372, 9112, 15694, 16377, 1796, 8182, 13656, 1679, 8112, 8625, 15659, 7499, 10318, 13393, 1713, 10461, 1508, 15958, 9786, 7363, 8047, 8064, 8599, 4772, 9492, 15830, 10049, 15010, 7603, 3664, 519, 6765, 4947, 10487, 14565, 6264, 3314, 9668, 3691, 11036, 2587, 9089, 1694, 3953, 12330, 9091, 4868, 429, 10233, 13993, 12429, 16229, 6809, 7703, 15268, 2791, 4940, 52, 4784, 9409, 15691, 8851, 3154, 7843, 14124, 2584, 978, 10276, 2043, 10930, 10488, 8926, 2469, 12026, 10846, 13251, 2758, 7231, 11667, 3858, 6634, 9682, 5499, 14509, 10739, 2014, 9009, 7269, 14664, 9451, 15494, 6594, 15748, 5376, 7728, 637, 13287, 5698, 3973, 3401, 5544, 9005, 9279, 10484, 9287, 5293, 11053, 1011, 13935, 11750, 10724, 11353, 10500, 451, 14634, 11685, 571, 10290, 12668, 2051, 6773, 11493, 12858, 2984, 9101, 2556, 8426, 6990, 7961, 1726, 11918, 12816, 11354, 14049, 6842, 3063, 2650, 5049, 7566, 4069, 10946, 4526, 14279, 2420, 15728, 14788, 16340, 2074, 11349, 15803, 6169, 14863, 684, 5726, 2641, 5720, 10517, 6563, 10634, 12568, 11607, 13798, 15126, 2478, 290, 3319, 8505, 13304, 6459, 994, 1768, 4841, 14190, 10406, 449, 8250, 2194, 825, 2520, 15647, 7429, 2364, 2781, 11055, 11318, 14411, 11081, 15768, 7507, 10305, 11692, 10407, 11657, 2923, 4426, 2349, 1990, 7583, 2716, 6731, 5879, 13280, 11835, 11082, 8183, 10675, 12579, 9428, 4581, 10423, 13076, 896, 12690, 1619, 14648, 12559, 4105, 15665, 10304, 3363, 7786, 6049, 9127, 14489, 1700, 12024, 3488, 7573, 9031, 14175, 4416, 9404, 2512, 5271, 13706, 7160, 13696, 1399, 15448, 14109, 1618, 620, 15440, 12240, 12939, 8098, 13009, 14125, 5762, 5190, 13032, 3629, 15372, 10427, 5433, 8968, 11169, 11389, 14900, 15398, 16149, 13523, 2154, 1260, 409, 295, 2481, 2788, 10123, 14201, 814, 4589, 10004, 13776, 2465, 4137, 14821, 14474, 9950, 15082, 2585, 494, 11383, 16129, 2707, 1853, 8550, 2272, 14538, 12798, 10322, 8365, 3138, 1217, 5519, 2423, 16163, 11075, 3419, 6065, 7142, 435, 8292, 10667, 12994, 5334, 8894, 3151, 9365, 14646, 13477, 1640, 14774, 15482, 11360, 15402, 12286, 9707, 6770, 8558, 1230, 7824, 8243, 14984, 4686, 8322, 12445, 1390, 6549, 8705, 11777, 13557, 1289, 4322, 8642, 12012, 987, 14748, 7389, 4128, 7058, 8611, 12527, 12810, 6354, 6900, 2727, 1395, 15773, 15754, 8938, 11938, 6802, 7652, 10655, 6414, 11274, 2429, 6227, 4043, 12254, 9442, 16164, 5978, 13744, 11485, 1936, 11948, 2490, 9434, 11199, 8070, 2385, 1117, 3444, 15309, 13384, 10067, 9728, 9924, 8781, 14348, 12159, 13247, 15414, 10830, 1565, 6640, 1657, 889, 10152, 15703, 378, 14592, 4914, 6456, 13274, 13974, 12165, 13872, 3194, 11089, 7484, 2219, 16124, 3699, 2328, 9857, 1829, 204, 800, 10553, 1236, 3796, 222, 2333, 11798, 7467, 8493, 3653, 13239, 4485, 3837, 1879, 11983, 4863, 5989, 11192, 1001, 4027, 4299, 6251, 5371, 7769, 2773, 15463, 1413, 1092, 8782, 7524, 6293, 3489, 2943, 15167, 15359, 2971, 6081, 8237, 9727, 13510, 8561, 4879, 16253, 7086, 15528, 13277, 12313, 9639, 3717, 2406, 12435, 11034, 9028, 14308, 10708, 10991, 5482, 10048, 4245, 3311, 3388, 1736, 14586, 5017, 1818, 15701, 16012, 12335, 622, 3066, 4557, 9883, 14068, 14801, 11472, 5801, 16288, 7115, 3643, 14285, 10809, 11510, 6706, 13945, 5655, 3849, 2636, 7140, 16097, 8101, 13726, 14786, 9636, 7740, 7444, 4726, 1343, 11649, 8956, 7144, 8665, 6820, 14521, 1608, 15759, 2858, 11017, 777, 35, 2695, 10794, 11830, 12728, 182, 5699, 15826, 1518, 10006, 3577, 14237, 11288, 2911, 14676, 16101, 3561, 11233, 13314, 1891, 4438, 12908, 13947, 4364, 8261, 9702, 415, 10587, 12593, 9364, 7006, 590, 6460, 14145, 5039, 5144, 7279, 7396, 14278, 14177, 10085, 3714, 15312, 3365, 10007, 1708, 12390, 15859, 2802, 13860, 8324, 8832, 10908, 1670, 4613, 9949, 9963, 4061, 15105, 3282, 11540, 5072, 16275, 5527, 8115, 13014, 11595, 1172, 10447, 6313, 5250, 9993, 4148, 858, 10128, 5897, 286, 1625, 3907, 2992, 2589, 10769, 2466, 7078, 2175, 2959, 6873, 8706, 4104, 11178, 10672, 706, 4212, 6358, 13951, 5907, 15078, 10719, 8923, 15080, 2058, 2648, 13414, 2335, 12354, 15322, 6584, 108, 9067, 10286, 2483, 14567, 3435, 4999, 6982, 5913, 14969, 11307, 3997, 11432, 10712, 15760, 4233, 12989, 11731, 15710, 12544, 5788, 703, 5548, 14169, 6388, 10786, 8069, 9186, 10764, 10246, 3915, 5946, 2024, 20, 3727, 14705, 316, 4802, 12745, 10810, 15933, 15255, 7023, 6719, 5964, 4319, 2495, 15860, 12309, 1305, 4572, 9586, 1913, 10465, 11283, 7236, 6097, 9305, 7891, 8323, 3908, 12712, 14684, 1538, 15734, 7604, 2915, 7828, 15347, 9980, 12451, 5825, 10391, 16347, 4737, 678, 2713, 12660, 7302, 4780, 9147, 12458, 10736, 11151, 1350, 7946, 11498, 8190, 15788, 6949, 15441, 16305, 2418, 13209, 1133, 7649, 5919, 1263, 13507, 10080, 2500, 11067, 8617, 12685, 9326, 13010, 11529, 6735, 2327, 11615, 10395, 4520, 6890, 7387, 12977, 9222, 10811, 14833, 16370, 5481, 6643, 5031, 14595, 6340, 12447, 10906, 6715, 15917, 4768, 3362, 15622, 5467, 15217, 2404, 6383, 15696, 2789, 12318, 9767, 40, 14460, 5429, 5220, 10999, 3298, 79, 11433, 6947, 13083, 4541, 149, 11175, 1601, 7474, 11656, 15591, 13593, 12192, 14871, 9818, 7597, 6102, 10348, 10871, 4114, 11965, 5286, 14258, 6572, 5098, 5192, 2472, 4087, 10673, 9376, 1895, 4846, 11660, 7049, 12513, 2665, 13230, 14526, 3709, 3478, 5635, 7788, 13903, 2855, 6029, 7059, 1979, 12257, 14768, 12512, 1059, 6419, 8167, 13719, 5282, 9799, 15792, 15086, 9246, 14079, 433, 2360, 593, 16361, 2287, 4934, 12080, 3296, 6332, 4356, 7285, 12605, 8403, 15677, 13390, 14091, 7995, 16216, 7415, 6132, 12521, 2486, 4449, 14330, 878, 2826, 11462, 4601, 5817, 560, 2395, 6087, 14300, 9145, 598, 3286, 13991, 10279, 10197, 5200, 11313, 8469, 8170, 4032, 913, 13346, 7888, 4679, 3972, 15208, 13616, 4484, 8855, 10922, 9422, 2718, 12749, 15679, 13395, 8784, 1817, 2450, 2657, 3372, 3042, 3703, 1132, 13114, 9674, 6520, 9631, 7692, 4122, 5797, 14974, 11232, 13212, 10701, 7833, 10306, 6115, 12612, 12672, 642, 9690, 1368, 11344, 13614, 6058, 8257, 13986, 10383, 6579, 13232, 5216, 672, 12149, 6238, 14323, 9803, 3740, 13455, 3200, 6499, 2248, 14365, 1432, 10203, 4512, 10779, 5002, 5507, 5076, 4706, 243, 1105, 13758, 416, 4355, 12464, 16208, 12377, 6988, 11375, 1498, 14917, 1003, 13563, 5993, 6847, 11417, 359, 13982, 7900, 6583, 14673, 15130, 12922, 541, 5896, 15201, 12209, 15745, 4636, 8959, 6783, 5145, 11236, 2516, 10463, 2782, 15368, 14095, 2271, 8708, 15529, 4389, 1258, 4500, 5751, 11729, 734, 4349, 4079, 14184, 14363, 6523, 15976, 500, 4200, 11911, 14199, 4365, 10460, 2976, 11716, 3287, 13784, 8985, 7682, 3806, 2595, 9514, 5243, 5526, 13179, 14254, 3101, 4037, 10508, 9479, 5870, 7992, 260, 7109, 3139, 12134, 14407, 3074, 452, 2763, 9121, 15521, 6035, 3828, 7451, 1654, 10035, 5842, 11479, 14911, 2191, 9237, 14260, 982, 11669, 13948, 9399, 13565, 5614, 3336, 2240, 3631, 1715, 2630, 14126, 9375, 15744, 28, 15969, 7781, 8352, 8964, 6599, 3792, 6810, 10763, 14150, 15031, 5716, 4466, 15598, 10439, 8041, 4747, 7526, 7980, 6248, 15247, 11010, 15134, 8350, 13932, 10086, 8659, 6888, 9774, 4887, 5090, 11340, 13235, 9420, 9421, 8760, 14253, 7004, 10527, 9979, 3687, 6818, 16068, 4360, 13682, 7316, 16093, 3492, 16115, 7237, 5768, 5280, 9103, 9198, 2672, 4861, 8266, 6927, 4953, 14338, 9568, 7344, 6126, 15420, 1537, 1116, 14165, 6546, 7683, 10554, 9694, 14654, 7176, 14666, 8571, 2223, 8006, 9831, 3554, 12127, 2799, 2778, 385, 1480, 7322, 14783, 8990, 4733, 456, 5395, 3624, 9853, 13080, 9865, 1044, 6337, 2007, 3720, 6959, 9362, 11367, 14990, 12226, 1163, 3244, 2152, 15179, 3276, 6710, 13128, 11244, 6025, 13654, 4282, 14868, 15882, 6105, 10066, 963, 9867, 4478, 6762, 14894, 9439, 1157, 11299, 10381, 13671, 2115, 3338, 12883, 10319, 8478, 12523, 6207, 16151, 4410, 8242, 12915, 10459, 9476, 13618, 12531, 15396, 15225, 14651, 5665, 8411, 3277, 7866, 9637, 12473, 14022, 333, 9541, 9845, 14129, 14663, 15681, 780, 3306, 6385, 15732, 9282, 15182, 8274, 4831, 2286, 8200, 1294, 7137, 1283, 4077, 8880, 14406, 10808, 12269, 16264, 10029, 14080, 2482, 10165, 13336, 2916, 1857, 7919, 15845, 7424, 4461, 10676, 12679, 15634, 15216, 5781, 9951, 4508, 9178, 9884, 12932, 10753, 9615, 13453, 10965, 5335, 3159, 10612, 4834, 9001, 6714, 8539, 11390, 13594, 5322, 4303, 8103, 7920, 3269, 574, 2988, 296, 5461, 11265, 1137, 5799, 468, 16047, 3519, 12140, 4783, 11145, 8475, 10329, 5620, 15423, 13186, 12725, 8660, 7731, 9097, 6161, 2063, 4763, 13551, 13438, 5760, 12594, 15061, 9136, 995, 12157, 10958, 13963, 8340, 292, 3068, 6146, 14238, 14959, 14789, 10133, 8829, 10678, 9910, 7073, 9562, 2102, 7479, 6845, 12540, 3462, 15863, 3715, 1128, 6687, 1501, 3975, 15292, 2596, 11243, 15186, 11215, 13104, 6972, 15673, 13188, 10974, 6222, 15055, 11187, 4006, 4552, 15033, 11814, 4665, 15962, 14535, 6749, 3633, 10513, 1069, 13210, 7181, 11099, 12777, 5464, 11618, 9265, 15708, 8537, 2656, 3069, 6147, 12764, 15763, 1878, 16111, 14479, 8877, 4019, 14336, 3747, 1755, 15712, 370, 14989, 13382, 899, 15886, 6232, 2468, 6877, 3465, 1652, 13637, 13419, 3838, 12258, 4901, 15295, 14233, 1552, 12719, 14387, 10052, 15431, 4320, 1369, 12962, 87, 8052, 14681, 8785, 16295, 9201, 6664, 14153, 14596, 8471, 602, 4843, 9700, 736, 3696, 4731, 4178, 11890, 10722, 2066, 15549, 8068, 6064, 13078, 3647, 171, 14785, 7343, 9322, 16088, 10355, 7826, 6143, 7994, 11722, 12438, 14842, 4498, 5155, 3500, 14553, 2336, 1155, 601, 13404, 13003, 6077, 12175, 8873, 281, 6856, 3472, 11935, 10509, 4093, 16127, 3531, 2686, 15718, 10918, 578, 4685, 13075, 1573, 13101, 1109, 9090, 10695, 10059, 1467, 7275, 14603, 10476, 4226, 6242, 1645, 275, 12428, 1148, 9052, 1259, 445, 11324, 11474, 5391, 7797, 4062, 9830, 9358, 11140, 6140, 5052, 10032, 7405, 1304, 10571, 7587, 3801, 11357, 12992, 972, 14925, 3237, 1792, 7035, 2588, 11718, 9085, 9144, 5973, 4497, 9478, 10107, 13962, 12369, 14620, 15241, 3497, 6471, 5257, 16344, 1465, 5914, 5761, 15040, 15693, 8824, 9229, 1202, 9243, 7170, 10817, 4194, 3132, 4445, 9241, 11207, 10931, 15544, 16307, 15908, 14717, 13729, 15721, 8930, 8867, 999, 1210, 6339, 2561, 1262, 15027, 15850, 14111, 8866, 2698, 14629, 11048, 1118, 5915, 13806, 13836, 3765, 13181, 3376, 8979, 2185, 14309, 15977, 1318, 14205, 10375, 8888, 14556, 7070, 12729, 14304, 2714, 770, 12557, 5409, 6178, 10478, 1026, 4577, 7129, 5510, 2710, 9149, 10805, 60, 13289, 9893, 11136, 12483, 5670, 7124, 6913, 16278, 2531, 8934, 96, 6046, 1081, 1632, 11428, 14712, 3738, 15810, 5654, 6240, 9401, 5385, 14110, 13400, 13122, 12601, 10697, 846, 14938, 9641, 6575, 8641, 10303, 12213, 11264, 12570, 6740, 13379, 13299, 6326, 82, 11521, 3770, 3292, 3578, 2093, 10358, 8020, 10009, 11132, 9065, 1749, 15257, 12069, 7401, 11190, 14313, 14373, 7367, 9956, 10683, 6286, 142, 11708, 7908, 13595, 4920, 11854, 9250, 4286, 9821, 1831, 4108, 12071, 7165, 11260, 855, 8136, 10633, 11225, 14341, 12714, 7455, 5490, 16223, 5848, 645, 99, 1121, 10941, 1954, 16175, 10689, 3490, 15063, 6226, 5636, 7258, 11993, 12194, 539, 11056, 8807, 14557, 11640, 4647, 12121, 3482, 5513, 9489, 2416, 3560, 5780, 11947, 15724, 9455, 12077, 7820, 1008, 4922, 657, 4807, 9800, 12132, 11239, 8129, 9336, 13444, 6130, 7410, 12295, 10274, 12490, 7497, 15900, 12998, 5194, 9357, 8100, 3710, 15197, 10333, 8204, 11273, 9042, 694, 12001, 7376, 707, 16082, 8997, 10268, 4446, 1449, 11490, 489, 1433, 11796, 3145, 2577, 13899, 13092, 13074, 14697, 5040, 5660, 5822, 14487, 11039, 9165, 9925, 971, 12423, 12075, 8045, 3564, 11724, 14926, 8518, 207, 2389, 10096, 3049, 6310, 10277, 15321, 12461, 11950, 9440, 176, 11703, 10844, 12995, 8259, 4790, 3719, 11327, 9516, 7897, 8502, 6123, 939, 4080, 4090, 13500, 6623, 2092, 15023, 6200, 11755, 798, 12122, 1636, 14793, 9353, 7670, 1698, 13333, 807, 9657, 8748, 6162, 13245, 11469, 2050, 5442, 8770, 2105, 16174, 9753, 6442, 6276, 12460, 7187, 6891, 853, 9518, 7720, 3922, 11234, 1865, 15552, 15465, 2986, 9909, 12130, 3054, 12744, 91, 8986, 7804, 8538, 7448, 4408, 9855, 8202, 1874, 5299, 6567, 1777, 5344, 9765, 14960, 15480, 15537, 4236, 8913, 822, 6350, 47, 12090, 7219, 12315, 14412, 14733, 8268, 7779, 5796, 12742, 3046, 3793, 7617, 13944, 3466, 3169, 505, 5619, 11164, 5089, 2661, 4630, 4754, 3803, 9616, 4885, 977, 10938, 12571, 14244, 94, 3877, 624, 2401, 1826, 10075, 4086, 2539, 6612, 12163, 16040, 2161, 5608, 7944, 9002, 1209, 11551, 15028, 10206, 1959, 120, 2884, 8214, 13995, 10752, 14887, 3761, 5110, 11051, 10253, 13347, 13476, 1671, 2806, 6651, 7714, 729, 14764, 8585, 7161, 6217, 1052, 5060, 13236, 15902, 11160, 5160, 7007, 3316, 911, 10542, 10784, 8290, 14749, 16188, 5861, 7993, 9816, 555, 11206, 8713, 6282, 5265, 4276, 8126, 16218, 9771, 5036, 9871, 78, 16113, 152, 7039, 15151, 6898, 5511, 7559, 12411, 5081, 7842, 11026, 5622, 15851, 12391, 11011, 10592, 8479, 8835, 12328, 15564, 4075, 15065, 13533, 336, 15575, 2705, 5557, 3659, 828, 7202, 6135, 6378, 3812, 12253, 8613, 10732, 14716, 1977, 5961, 11989, 34, 2106, 666, 6799, 14252, 7127, 2135, 4670, 11109, 2860, 6548, 9584, 10503, 869, 15102, 3031, 5603, 14703, 10825, 15246, 2724, 11959, 702, 12687, 1485, 5141, 9626, 1240, 8646, 9398, 4504, 12453, 6726, 6001, 2853, 214, 4946, 6566, 15993, 16081, 10799, 434, 11120, 9345, 8837, 8865, 6603, 4417, 9360, 15169, 14897, 12983, 15504, 413, 3760, 6868, 13402, 12585, 7309, 5366, 3867, 14870, 6979, 6939, 9039, 13420, 10157, 13858, 6689, 4507, 11468, 10353, 9699, 9230, 3143, 447, 5835, 4060, 7303, 14098, 12494, 12972, 9366, 11176, 8201, 5889, 11408, 10523, 6027, 4788, 11642, 14058, 10773, 9721, 6114, 15607, 10835, 755, 2836, 327, 8267, 1851, 15293, 3906, 11630, 3729, 4650, 15013, 8723, 13965, 5981, 5324, 1201, 12304, 8918, 10795, 14680, 14773, 9037, 10982, 2, 511, 1154, 15823, 14096, 11444, 15224, 6453, 13687, 4277, 3308, 9776, 6085, 1575, 11129, 11586, 11057, 2981, 3563, 4578, 15111, 6763, 15187, 3036, 3156, 9604, 4990, 8763, 3387, 13005, 4020, 9141, 48, 10758, 2863, 13572, 14861, 15291, 10414, 15379, 5421, 1918, 12088, 15411, 8551, 5400, 15891, 4052, 4927, 10149, 6780, 9509, 3473, 10711, 12022, 15534, 1078, 14375, 10616, 42, 10340, 3215, 1319, 5633, 3487, 6279, 304, 5688, 14292, 16136, 14186, 4590, 8906, 330, 1722, 8276, 7162, 10135, 10644, 6015, 15550, 8535, 9389, 13124, 4402, 2936, 7092, 13161, 2751, 15561, 10858, 3713, 10718, 12242, 1028, 4469, 13767, 2607, 10573, 2496, 15499, 2741, 14532, 631, 3675, 6016, 10222, 6404, 11103, 8319, 11981, 5121, 1860, 1864, 7503, 12910, 7572, 8658, 364, 13149, 15603, 2449, 9981, 14147, 3725, 16000, 3815, 6886, 9664, 6290, 654, 16061, 1293, 1945, 5245, 10518, 11517, 6826, 1070, 14484, 3153, 88, 16027, 9665, 399, 6034, 2548, 422, 11975, 15376, 10596, 2131, 5197, 7952, 14953, 5256, 8575, 488, 11278, 13809, 1566, 6534, 531, 16226, 4951, 1533, 3861, 3665, 968, 7312, 7960, 1624, 6684, 1180, 11465, 15256, 5745, 5997, 8993, 11386, 6823, 4586, 320, 10050, 16260, 13403, 781, 11248, 1437, 549, 4698, 12446, 1559, 7717, 59, 11919, 2640, 6006, 2493, 16272, 1663, 3619, 795, 3967, 13142, 6179, 6496, 10292, 4791, 16249, 11992, 9629, 12128, 15104, 4430, 1774, 7136, 5678, 10196, 3455, 15367, 7864, 13853, 4207, 3712, 6501, 3220, 2979, 7267, 15874, 12089, 7816, 10231, 1616, 10242, 15297, 3956, 12576, 1060, 11125, 11674, 6817, 9606, 13953, 166, 12648, 10409, 15209, 4855, 12166, 11836, 5463, 4358, 10679, 13252, 9100, 2507, 3644, 4682, 3848, 13952, 10390, 7838, 4739, 3654, 15633, 2523, 14316, 15095, 8197, 162, 2620, 6039, 6157, 11582, 13431, 15062, 5500, 1189, 8381, 9015, 9944, 3660, 3013, 357, 9393, 12032, 8982, 16207, 6679, 611, 13821, 6253, 8527, 11677, 4044, 15011, 3826, 14135, 13352, 12103, 14574, 15635, 4675, 10087, 5864, 5924, 4193, 10429, 7962, 14819, 14107, 10841, 5494, 13465, 13316, 8663, 8495, 8198, </w:t>
      </w:r>
      <w:r w:rsidRPr="004C0C2C">
        <w:rPr>
          <w:sz w:val="6"/>
          <w:szCs w:val="6"/>
        </w:rPr>
        <w:lastRenderedPageBreak/>
        <w:t>6405, 852, 13964, 1233, 10887, 5449, 3642, 6742, 4156, 6134, 11271, 4598, 13698, 1423, 174, 15686, 4811, 1122, 1691, 7823, 804, 8795, 6761, 12403, 559, 15032, 3017, 4187, 5711, 1714, 13781, 5524, 5707, 2622, 2586, 7790, 2994, 7402, 9056, 4333, 10802, 13577, 10568, 15259, 6288, 6968, 8139, 287, 122, 15139, 12484, 199, 7744, 9994, 4595, 572, 13334, 1799, 387, 1401, 4029, 16280, 9594, 5969, 8294, 8105, 5793, 3846, 14719, 4118, 1038, 13601, 13482, 12015, 8512, 12779, 5747, 3453, 5584, 6721, 425, 831, 3142, 15558, 15910, 5803, 4943, 12796, 12135, 5203, 15584, 2417, 6361, 1801, 7848, 2553, 10410, 14185, 9685, 11097, 1229, 16107, 1146, 1542, 7077, 11003, 1678, 2651, 12536, 7867, 10622, 14016, 4627, 1866, 16140, 15682, 13547, 12184, 771, 15798, 9838, 7666, 6928, 15972, 6379, 5168, 10510, 7761, 10926, 2070, 9783, 953, 2103, 15324, 6428, 4234, 8429, 11284, 15846, 10079, 5562, 1384, 13823, 2848, 8621, 15605, 9802, 10166, 2314, 4849, 4067, 5264, 9205, 7813, 3000, 4476, 6229, 8671, 8570, 1174, 5685, 341, 5021, 7101, 12867, 1754, 16360, 3218, 12344, 5295, 10105, 128, 16029, 8155, 13712, 16020, 15727, 12474, 787, 4267, 6400, 10236, 8476, 9759, 9813, 13468, 5387, 3805, 2559, 14919, 219, 933, 11939, 6479, 10501, 1271, 93, 4366, 13430, 14891, 7074, 7910, 2054, 2872, 10040, 3357, 1544, 4668, 5354, 12252, 2292, 14559, 1882, 8289, 4611, 2785, 15331, 4711, 3377, 10167, 7514, 3730, 9459, 14980, 11029, 276, 4749, 12005, 12041, 15835, 13169, 6299, 11290, 4385, 5926, 4343, 1628, 11577, 5579, 6218, 10266, 7210, 540, 12669, 16016, 3990, 14200, 11588, 12653, 14973, 3324, 318, 5061, 5158, 15006, 6895, 2304, 3461, 2334, 39, 7299, 12397, 13575, 6605, 13278, 9302, 3981, 12271, 5734, 16046, 11208, 14181, 10996, 11186, 6752, 5828, 4325, 13498, 4211, 10344, 9653, 517, 2506, 2235, 9558, 4012, 4984, 4391, 14152, 14461, 4629, 3807, 7898, 6741, 2812, 3178, 15180, 11502, 1296, 3242, 13583, 9217, 11823, 16308, 6562, 2369, 12715, 14266, 2619, 10145, 7239, 2084, 10330, 15294, 16156, 4064, 7776, 11170, 7690, 4833, 16238, 1440, 6736, 5027, 9363, 188, 4375, 5319, 13646, 7578, 11969, 11205, 4517, 3886, 14182, 7342, 2122, 9233, 11021, 10212, 4083, 2700, 9729, 8631, 8147, 13941, 13871, 13922, 1162, 14947, 14390, 6439, 14638, 15683, 3947, 13410, 11821, 3785, 10692, 2094, 8947, 1815, 2422, 7017, 3421, 9010, 6396, 11509, 11254, 12822, 5284, 4453, 2598, 11041, 12614, 8912, 8508, 3928, 10988, 13745, 7061, 6011, 9686, 321, 8222, 202, 4596, 7398, 4295, 1546, 13256, 1460, 12912, 6828, 14862, 3616, 14699, 1370, 13170, 4745, 8055, 4224, 1642, 10532, 9989, 1000, 8358, 6000, 1599, 8802, 12718, 11761, 13367, 14758, 4608, 2403, 194, 11247, 16364, 10766, 6069, 5851, 12985, 5476, 1472, 4829, 15142, 11616, 6491, 4457, 2677, 4363, 1348, 3905, 7167, 14453, 5234, 14005, 12101, 7247, 2382, 8965, 9878, 14235, 2845, 10910, 10807, 8080, 12782, 4344, 632, 11832, 13620, 5428, 3515, 5787, 8385, 5351, 13155, 4792, 6918, 3089, 13913, 6298, 7976, 14280, 3191, 12940, 11363, 3243, 9801, 1704, 7747, 3871, 8530, 12486, 7491, 10250, 3229, 1524, 10917, 6273, 15627, 9688, 5653, 11887, 6992, 8297, 15342, 9789, 12501, 3028, 10494, 8710, 8721, 2910, 14103, 13832, 1958, 10223, 13849, 16052, 15041, 15352, 9544, 7228, 4786, 3250, 4728, 1781, 6587, 4689, 16306, 13630, 12173, 9193, 12738, 15711, 932, 4662, 15070, 11124, 1282, 6448, 4817, 786, 10458, 7365, 9179, 9811, 12321, 15343, 6899, 13192, 404, 4456, 12388, 3628, 2846, 8547, 11533, 4329, 10989, 11704, 5672, 15764, 13162, 8219, 9388, 6480, 5727, 960, 11487, 10621, 1506, 13052, 12616, 9556, 2025, 3443, 7598, 5588, 2591, 10204, 3033, 13516, 731, 13004, 2738, 11142, 4447, 7579, 3265, 10194, 4311, 13876, 11467, 14023, 12820, 12560, 15515, 3390, 14852, 13710, 11436, 7427, 13446, 11906, 10474, 2208, 1246, 12096, 1435, 3988, 14050, 14364, 7970, 11738, 871, 13841, 264, 6062, 11038, 8869, 8265, 1317, 13931, 10957, 6003, 9329, 6089, 6648, 4146, 689, 10903, 12716, 11213, 11197, 151, 14720, 271, 10295, 16125, 10530, 11514, 9648, 7449, 12333, 13924, 5338, 15887, 2016, 700, 12757, 14519, 10264, 820, 7052, 11483, 4434, 12418, 4436, 446, 10002, 1388, 10116, 11310, 12283, 7819, 7698, 7496, 9986, 2928, 5756, 16067, 7417, 2479, 5016, 1412, 1205, 4142, 4991, 13363, 6070, 8841, 14803, 7945, 542, 3822, 2231, 2794, 646, 938, 15377, 1989, 308, 2077, 9511, 14286, 613, 9216, 11173, 7249, 15918, 7975, 13912, 12923, 11043, 638, 11709, 720, 9142, 12086, 15164, 11574, 9308, 3920, 10775, 4401, 7311, 12467, 13327, 15327, 9102, 16232, 7638, 9174, 7726, 4151, 2746, 9731, 1015, 14674, 15030, 10822, 4263, 15639, 14381, 68, 13681, 9252, 14100, 6260, 1104, 16382, 14089, 658, 15663, 4454, 817, 109, 1010, 3186, 4616, 15382, 13459, 918, 6104, 1359, 12019, 11778, 8692, 4962, 15491, 11853, 8720, 12332, 14134, 9891, 8847, 10948, 13471, 14831, 10315, 8656, 4035, 14477, 3217, 15203, 6701, 11542, 3225, 7763, 3683, 14830, 4967, 9035, 14242, 10010, 1586, 3456, 3764, 14295, 11256, 6415, 5035, 7063, 293, 7207, 3345, 9695, 14274, 9076, 15236, 9525, 14909, 13592, 13208, 13621, 8143, 14956, 10382, 9021, 2742, 10158, 3318, 10900, 15743, 1504, 15323, 2308, 8777, 8104, 6738, 10314, 7987, 3436, 956, 3205, 13097, 306, 7436, 9923, 4752, 507, 4510, 16197, 16132, 5885, 9146, 3199, 6854, 6693, 6626, 15044, 5922, 16095, 14975, 6756, 15508, 6555, 8618, 6638, 5142, 5318, 1312, 5210, 8522, 15806, 7229, 3634, 10426, 12748, 8928, 13229, 12949, 7277, 5772, 3348, 7727, 455, 5952, 3669, 14955, 7263, 4955, 13283, 1387, 11337, 13418, 11150, 5876, 3930, 2603, 230, 15178, 3875, 15353, 4688, 6063, 10729, 9761, 5379, 14275, 10385, 11295, 10422, 14658, 8113, 8734, 11512, 11023, 6294, 1168, 11884, 10432, 6556, 4872, 7567, 12751, 13112, 10023, 10968, 3097, 14059, 12528, 4328, 12414, 4563, 14551, 12196, 6923, 6494, 6590, 3688, 2053, 14944, 10641, 5111, 2101, 5251, 1539, 15486, 10940, 1771, 9043, 15205, 12511, 7668, 8681, 3249, 8749, 183, 13263, 8166, 16198, 10498, 7242, 14284, 3592, 10259, 3809, 11505, 714, 11963, 12625, 14790, 15871, 8911, 3594, 1786, 6999, 14065, 9906, 10456, 4799, 16243, 13902, 16235, 10090, 11297, 15171, 15107, 7778, 12325, 3261, 1605, 11782, 516, 6408, 4227, 1302, 1757, 2902, 10285, 9596, 740, 4805, 8589, 6571, 14243, 464, 761, 11606, 397, 8443, 653, 9583, 11680, 7428, 10076, 7570, 12784, 14741, 1277, 312, 9997, 13036, 13862, 9868, 10665, 7746, 1273, 9154, 1968, 3135, 16072, 7098, 3413, 4225, 3349, 12864, 5353, 5504, 14459, 11275, 11559, 10889, 139, 11174, 13388, 8026, 4039, 8554, 7222, 8540, 2252, 4987, 3532, 1321, 554, 9177, 16262, 5566, 10574, 4170, 11928, 1279, 1791, 1987, 6695, 6855, 11541, 4112, 7563, 12153, 6141, 2546, 5887, 6663, 12737, 10127, 9858, 58, 3517, 1668, 2997, 2368, 8583, 11958, 916, 13342, 3539, 8203, 11834, 966, 2621, 11116, 10742, 10094, 15191, 8348, 2031, 12126, 12676, 4889, 1115, 12065, 9187, 3814, 7582, 10663, 13972, 6137, 10611, 7883, 9151, 8778, 12481, 4316, 14472, 11791, 3503, 10267, 11530, 4547, 1434, 6655, 137, 13692, 4604, 604, 460, 2022, 6650, 3657, 3247, 4132, 9589, 15580, 7413, 9207, 5044, 10780, 11810, 11263, 12534, 1956, 14628, 8687, 4540, 1931, 7425, 16187, 4387, 5445, 5542, 15026, 2298, 10419, 1462, 9625, 2477, 16228, 5746, 3620, 10230, 14970, 10960, 15777, 10848, 8373, 12906, 3222, 2756, 13055, 11335, 8364, 15879, 15373, 5117, 14268, 10832, 4741, 12656, 6219, 354, 13432, 11104, 4757, 11185, 7041, 11083, 14692, 6505, 461, 7470, 2813, 1734, 14929, 1428, 2357, 9574, 6925, 7295, 5642, 7917, 4144, 3047, 12217, 1675, 12028, 15716, 405, 14534, 9608, 1337, 3984, 3808, 697, 10207, 1475, 13961, 3411, 12830, 6502, 3062, 5426, 4918, 6067, 4021, 13021, 8474, 6866, 196, 14913, 9331, 226, 10801, 12050, 8382, 2355, 2611, 9788, 3655, 7157, 12392, 1161, 11086, 10496, 1323, 4609, 7687, 1378, 1041, 6967, 5886, 12911, 2278, 10467, 5079, 16293, 1473, 9901, 11888, 11837, 4998, 8690, 12160, 6440, 5943, 11523, 13132, 5443, 958, 4273, 2509, 10516, 501, 11634, 10219, 2436, 12033, 3829, 8405, 5201, 2428, 12487, 920, 1048, 13505, 10550, 8288, 14820, 8277, 14452, 6389, 6667, 11216, 12931, 13597, 10370, 5063, 14371, 10556, 443, 9553, 9195, 6794, 14756, 15339, 12266, 12448, 5336, 3110, 11012, 3059, 11748, 12114, 13848, 1980, 6489, 3540, 6552, 1365, 3934, 15844, 3397, 7105, 16051, 15804, 3385, 2633, 9915, 6622, 5626, 9412, 11382, 4519, 11394, 621, 3364, 1356, 1641, 12251, 7767, 8065, 11705, 16248, 15088, 11262, 2141, 7806, 832, 2127, 3454, 14009, 8094, 7676, 11317, 3892, 10444, 12383, 5410, 13978, 11637, 1112, 12281, 8043, 1346, 16327, 8454, 5883, 14067, 3451, 1960, 12692, 8962, 4561, 7232, 6707, 2837, 15461, 15282, 8002, 11253, 486, 9188, 175, 3176, 5950, 12876, 15064, 8529, 6478, 11330, 1845, 16363, 3315, 13549, 16247, 12067, 10687, 5786, 2701, 14584, 662, 14727, 13153, 8386, 12881, 2792, 1699, 15741, 12930, 10607, 9475, 15155, 15864, 2362, 7677, 5146, 7114, 15688, 7022, 4566, 15562, 7028, 1503, 229, 10121, 2599, 709, 9808, 16013, 8500, 6586, 4986, 6258, 4579, 8127, 8058, 5125, 16279, 11030, 10760, 3721, 14057, 4400, 8159, 14389, 2642, 2489, 13802, 14011, 14465, 3668, 5959, 10853, 4373, 12439, 1495, 12794, 3128, 15452, 6874, 2843, 1160, 5059, 1849, 2158, 10260, 3065, 7548, 8110, 4672, 15697, 9274, 10014, 4529, 12349, 3608, 7541, 383, 7359, 14686, 6757, 965, 2095, 15978, 14577, 9605, 7626, 7765, 8669, 14422, 12565, 15150, 11376, 7789, 13795, 13642, 7515, 504, 15511, 9176, 11220, 4877, 1366, 1944, 11794, 12510, 4551, 10998, 1159, 13870, 11970, 9545, 4549, 15003, 726, 13064, 15290, 6120, 14398, 11179, 5001, 5071, 9472, 6683, 12158, 9754, 14743, 6191, 6277, 6813, 5663, 8157, 10185, 5841, 9656, 12555, 1392, 53, 5651, 1719, 4160, 9018, 12654, 3305, 14511, 8622, 2881, 288, 3674, 8733, 3505, 15189, 3355, 3162, 9161, 6187, 3410, 13890, 3682, 5515, 6368, 16054, 9082, 7200, 3304, 107, 603, 11912, 6573, 11449, 7018, 259, 9215, 5547, 9463, 4331, 12222, 5704, 15642, 7519, 14261, 10044, 14543, 13878, 12027, 13610, 7233, 8216, 1665, 7710, 10933, 12317, 12264, 11092, 11047, 13415, 4308, 12759, 11146, 12670, 12496, 14446, 2922, 9258, 14996, 8657, 5532, 10816, 10031, 16039, 11736, 13582, 13269, 14211, 8920, 3168, 4036, 7701, 10055, 4292, 4865, 11377, 10335, 15963, 587, 9693, 14037, 5821, 5695, 7808, 8078, 9088, 12839, 16053, 8756, 8890, 15774, 309, 9638, 14583, 7134, 754, 6099, 6387, 9218, 343, 12060, 13977, 3678, 9347, 6127, 13366, 12888, 8445, 1684, 8860, 8241, 586, 6596, 1130, 12631, 10735, 13589, 2962, 4219, 12097, 11662, 9383, 8576, 6367, 1870, 2832, 7903, 14073, 9493, 7545, 10515, 10012, 4433, 15542, 1985, 12760, 6160, 8767, 2454, 2805, 15641, 14425, 13044, 1391, 10272, 12731, 14835, 834, 14234, 3381, 14757, 6827, 3006, 3649, 8378, 11166, 6074, 2265, 1013, 3183, 4147, 10560, 8346, 11111, 272, 7260, 5497, 8086, 9835, 7809, 6858, 14245, 942, 3351, 979, 14883, 4968, 1763, 3933, 3004, 15481, 8436, 1249, 7637, 15983, 2348, 1085, 13059, 8935, 628, 10971, 9777, 4923, 16074, 3514, 13084, 1006, 13822, 2072, 213, 5967, 6892, 4703, 14262, 13050, 1833, 13607, 10839, 16116, 2524, 111, 16162, 8806, 4131, 10386, 15839, 8017, 12316, 2783, 4166, 7949, 11134, 5977, 12443, 6352, 5530, 11726, 7446, 6681, 2171, 15997, 7549, 483, 872, 467, 919, 11976, 11831, 13960, 856, 7613, 1738, 9756, 13550, 13580, 8000, 11378, 11286, 6331, 8463, 14344, 8273, 15262, 13906, 8898, 10652, 3320, 708, 8816, 2580, 15285, 9344, 3085, 12092, 11235, 13540, 3122, 16312, 5233, 15581, 5037, 7163, 450, 688, 12270, 7802, 4448, 12261, 6212, 13134, 14210, 10362, 5124, 4222, 3916, 14985, 2373, 14766, 3811, 1597, 15593, 3182, 10762, 5843, 13025, 10311, 10020, 7733, 11845, 11596, 4306, 5008, 10310, 9769, 5956, 1429, 10985, 3879, 8732, 7556, 12941, 13756, 2186, 10606, 11747, 12538, 5791, 7383, 13387, 3088, 6953, 10698, 8452, 3780, 15687, 7032, 6398, 12190, 6729, 12350, 6072, 15498, 3188, 10997, 7216, 1762, 5849, 1881, 362, 3783, 4411, 6540, 2059, 14548, 1199, 13608, 10364, 4350, 2299, 12164, 701, 6748, 12717, 12926, 5632, 4298, 6407, 15239, 8605, 6861, 8424, 4424, 481, 5701, 9254, 13198, 14568, 9828, 15218, 11548, 3149, 13844, 9573, 13649, 11633, 12849, 1220, 159, 2388, 10782, 6283, 11554, 1055, 15298, 5143, 15349, 13406, 6985, 9253, 13638, 11202, 3728, 15733, 4917, 9303, 9738, 13928, 4565, 14614, 6255, 1583, 7741, 3623, 9004, 3755, 5047, 4370, 905, 7719, 11788, 10557, 11879, 11015, 5559, 2877, 16333, 6375, 11316, 3583, 10949, 16086, 13966, 4353, 5609, 14158, 7274, 14026, 13102, 10081, 4813, 14307, 6395, 15819, 6668, 15395, 4235, 4960, 7096, 12697, 10791, 12882, 13534, 5073, 14159, 4898, 4607, 6045, 11152, 13568, 9900, 7089, 1584, 15690, 3958, 9416, 5307, 2645, 98, 1596, 1535, 14433, 12809, 12735, 12647, 9071, 6915, 2723, 11078, 652, 12430, 11303, 16085, 3698, 7253, 12567, 15629, 1375, 15770, 10189, 16199, 67, 5738, 4125, 5062, 15192, 8146, 8056, 4948, 11920, 4154, 3329, 8347, 6504, 6044, 9506, 9569, 1525, 5611, 3460, 912, 10436, 15357, 8007, 10561, 1420, 5352, 3044, 2379, 15815, 8150, 3223, 14432, 5855, 198, 326, 14533, 7671, 4155, 799, 11342, 9227, 10017, 273, 12591, 13276, 9894, 2291, 13255, 16322, 13285, 914, 3332, 3209, 15147, 14469, 4628, 11785, 3297, 15505, 2411, 682, 11860, 8447, 10399, 14501, 3356, 12598, 11946, 13531, 14443, 9939, 6750, 10770, 9498, 12586, 5860, 9285, 6052, 13631, 11679, 14393, 8472, 2234, 4694, 3596, 14613, 11827, 3272, 8286, 4895, 6920, 7625, 11687, 12967, 7332, 15036, 1082, 377, 989, 4637, 4199, 2438, 10298, 5709, 9872, 944, 11697, 4264, 15488, 13851, 14366, 10058, 15156, 14317, 4701, 12771, 6441, 5970, 2602, 6138, 3445, 5798, 16048, 12606, 2938, 11564, 15858, 8593, 8786, 14231, 6973, 6653, 6010, 3208, 10430, 9875, 11446, 3437, 15535, 15097, 2930, 5910, 13763, 11700, 15261, 16134, 2047, 3084, 8488, 3600, 11940, 11766, 5480, 15539, 11695, 8321, 14454, 11843, 15346, 8494, 2439, 13357, 14410, 6657, 4082, 7931, 2625, 12895, 9577, 4275, 12478, 11891, 10787, 13221, 3367, 618, 12836, 12412, 4827, 10909, 16371, 6272, 5980, 12298, 14895, 6351, 6476, 8844, 16316, 14380, 4307, 15193, 14149, 8464, 3322, 8164, 13688, 4141, 763, 6815, 2376, 9070, 5288, 3550, 8897, 6905, 11060, 4775, 9300, 12497, 5191, 12407, 3262, 5420, 4511, 1361, 10659, 10721, 73, 2880, 11084, 3775, 4119, 9410, 12076, 562, 15946, 13034, 727, 10092, 3144, 6906, 1809, 7738, 12813, 5874, 14269, 6426, 6275, 5122, 13933, 480, 794, 2165, 11508, 16110, 10030, 12359, 8742, 5068, 15621, 1999, 14076, 14918, 10124, 3946, 4874, 2391, 503, 15438, 13842, 10312, 10005, 10877, 8819, 5430, 12878, 16277, 179, 8193, 7547, 2876, 2864, 15530, 12037, 13569, 7081, 12454, 11044, 2784, 3081, 12493, 126, 3096, 13641, 9330, 6843, 13988, 9715, 12133, 16089, 15587, 7088, 2176, 9764, 4336, 2614, 11550, 12247, 4158, 13110, 10325, 2849, 11358, 10619, 15876, 2139, 8460, 7959, 2048, 3161, 13896, 3979, 2564, 13048, 10485, 12072, 8821, 7878, 14402, 9962, 2573, 16252, 484, 2501, 14647, 186, 16294, 11348, 9309, 7414, 12818, 8128, 15133, 13372, 8076, 3399, 10608, 14665, 8602, 7437, 13847, 15375, 5184, 15947, 13904, 14310, 12971, 9486, 13152, 2808, 859, 11141, 2126, 8499, 12154, 9718, 3769, 4632, 4859, 9482, 14008, 3486, 5473, 6944, 9196, 7431, 7723, 13805, 12655, 14636, 9708, 10566, 192, 12186, 6334, 257, 6538, 16339, 7527, 11789, 12776, 3429, 14357, 929, 2116, 14906, 4794, 890, 6228, 10755, 8196, 9919, 508, 4883, 1957, 3706, 6486, 4699, 3003, 783, 7184, 1247, 15454, 3733, 154, 15925, 3878, 14480, 4393, 14036, 14225, 9515, 13301, 11741, 13882, 13451, 15484, 7830, 13640, 1889, 5880, 15426, 6432, 12819, 4617, 13321, 14419, 3099, 12482, 8010, 11058, 7093, 9597, 6685, 1602, 1324, 6152, 10182, 5153, 2608, 12948, 14555, 15283, 7716, 8936, 16212, 280, 14349, 13725, 522, 1740, 14518, 9456, 12754, 11321, 1907, 9714, 12803, 3506, 815, 5043, 2408, 10482, 9504, 4499, 7694, 1570, 1876, 10601, 6506, 15950, 14964, 6116, 2399, 13386, 10768, 10728, 10684, 9548, 10141, 3422, 7531, 15278, 575, 15660, 1692, 1993, 3804, 1579, 10384, 6091, 8220, 11720, 15599, 16045, 13261, 2241, 9773, 12811, 3627, 6167, 14196, 4635, 3140, 7468, 12052, 8702, 8899, 15988, 5446, 7748, 4676, 14358, 2307, 7745, 7447, 13249, 845, 15263, 11698, 6204, 14877, 11070, 11440, 5677, 573, 13325, 8876, 5206, 9069, 9652, 2958, 14257, 4755, 3467, 13270, 15847, 7062, 13535, 8315, 12371, 9294, 12176, 9429, 15015, 8148, 10068, 16062, 9299, 7876, 13250, 2337, 4710, 4444, 14379, 1812, 2680, 2359, 2227, 5186, 7650, 16008, 1169, 7185, 9116, 6859, 9991, 7075, 12702, 12850, 8450, 18, 12875, 8924, 103, 7280, 7337, 8034, 15114, 9128, 6322, 16270, 12974, 1385, 15083, 13751, 4543, 10878, 9276, 14248, 1802, 10308, 3593, 13015, 5484, 12990, 1839, 9273, 12741, 3120, 9791, 8272, 8526, 5668, 9510, 2879, 5576, 10604, 217, 3073, 2264, 3181, 1633, 6455, 7517, 7577, 1971, 5805, 14060, 12195, 10093, 5161, 1547, 2170, 5104, 14881, 11246, 6849, 10551, 8754, 14115, 6425, 4580, 8905, 1929, 9341, 5590, 13775, 5628, 9645, 5582, 4798, 2381, 4646, 3964, 10883, 8359, 13663, 14331, 1844, 7979, 14537, 2715, 2260, 14383, 9945, 8567, 12677, 7418, 13815, 3294, 9938, 3187, 9794, 7584, 10486, 15329, 6225, 4762, 14939, 9280, 15921, 11000, 8186, 1274, 1946, 11359, 9436, 14491, 16185, 12856, 1568, 14943, 10481, 12787, 4149, 5503, 4337, 15056, 15129, 12282, 7208, 13481, 10798, 5404, 12874, 5378, 5452, 11492, 15736, 10597, 2800, 1014, 14841, 558, 2581, 64, 11218, 11454, 5133, 15669, 9268, 7537, 14322, 15009, 2297, 5339, 1688, 9014, 15604, 1314, 2963, 5447, 7286, 528, 9109, 8046, 1972, 8496, 9752, 4821, 8149, 279, 4582, 1658, 6811, 1353, 3741, 2132, 4217, 15862, 15731, 4916, 10373, 6269, 6582, 10977, 9324, 224, 7373, 10626, 15288, 4055, 16157, 13039, 14691, 3179, 2870, 9418, 7024, 14296, 9646, 9469, 7865, 1637, 13901, 9990, 12723, 13491, 9711, 2267, 6380, 12030, 11690, 2999, 2890, 9885, 11326, 1811, 14490, 10392, 5013, 8011, 11100, 15098, 14522, 3450, 9780, 9908, 3405, 6708, 6550, 15674, 14828, 14297, 201, 5662, 3493, 5456, 2810, 4252, 173, 13253, 15852, 11960, 6047, 12746, 14267, 13242, 5176, 12280, 14236, 7462, 14226, 5748, 7725, 15450, 1443, 16381, 15974, 46, 687, 9143, 16123, 7473, 6724, 3582, 8524, 8024, 5313, 9940, 9281, 12471, 6703, 670, 5680, 11464, 11631, 8746, 15464, 12726, 7382, 242, 7313, 1120, 2484, 11850, 6814, 1281, 14056, 1589, 15849, 8361, 15631, 13939, 13168, 14784, 7020, 13392, 11743, 2592, 15968, 2068, 3767, 12524, 5350, 13396, 15183, 3538, 9921, 11488, 12424, 4709, 14112, 14053, 5136, 10118, 14273, 8077, 15286, 594, 14791, 301, 9933, 1096, 2790, 13555, 14977, 7544, 15251, 9860, 7783, 10291, 10833, 6805, 1924, 15018, 9435, 1464, 14478, 1261, 6782, 15273, 3011, 1846, 10669, 9424, 9445, 5468, 2748, 7589, 13877, 13596, 7029, 13294, 3116, 479, 4567, 7033, 1139, 6688, 300, 4228, 11269, 12016, 13035, 8975, 4753, 2803, 7565, 13033, 5150, 4660, 6427, 2793, 5771, 1880, 4065, 5945, 10838, 2018, 16017, 14188, 12120, 13297, 14718, 9284, 12425, 908, 6781, 10882, 376, 14655, 11066, 3508, 5971, 11480, 810, 4994, 7906, 10309, 13343, 14641, 2557, 5792, 13317, 3900, 485, 941, 5830, 9826, 10562, 12704, 13295, 2780, 4771, 1453, 774, 2196, 7896, 6055, 7478, 8895, 5258, 14581, 2833, 1922, 6131, 13043, 13588, 11304, 2414, 2574, 16239, 8420, 4300, 2987, 3552, 4120, 3546, 2081, 14468, 13362, 818, 10428, 5664, 8531, 7636, 3409, 1836, 11601, 3382, 11941, 940, 11572, 2542, 14, 747, 6686, 1219, 2669, 4671, 8187, 8552, 12230, 934, 6747, 3108, 9466, 8774, 1820, 7319, 16189, 15906, 4835, 7659, 5778, 439, 6349, 11122, 8790, 15555, 12802, 12091, 10820, 1372, 10658, 12695, 13018, 10654, 1803, 2120, 14954, 1696, 7602, 15242, 8603, 3087, 11423, 15380, 15364, 11819, 2743, 894, 12021, 10213, 3559, 10374, 4819, 15249, 993, 6795, 6984, 5767, 10643, 10261, 10420, 9055, 3446, 10756, 5550, 10972, 16258, 6394, 532, 371, 5189, 4708, 7538, 520, 5818, 12505, 1769, 12297, 8122, 16059, 1991, 11414, 4102, 348, 1171, 15137, 14860, 4313, 3618, 13370, 4959, 14333, 12235, 14530, 7469, 6431, 14837, 232, 12833, 9164, 12010, 145, 4016, 7581, 7909, 842, 524, 13566, 14882, 11448, 10555, 15308, 8594, 15909, 6281, 8757, 4092, 14298, 5554, 7331, 423, 3701, 8049, 11867, 12806, 5834, 838, 16206, 5054, 14545, 8355, 14662, 8780, 3239, 3788, 3258, 5389, 12203, 3459, 1333, 13182, 14013, 12193, 6647, 2873, 13517, 14742, 8591, 1969, 11110, 13647, 3343, 7555, 3574, 7432, 4394, 15540, 15766, 15370, 13700, 8919, 6246, 5115, 9913, 3692, 3942, 69, 373, 6800, 13625, 7083, 11315, 3105, 1932, 9317, 13090, 610, 14781, 4674, 4281, 3884, 2163, 8545, 8396, 8393, 13472, 8932, 9040, 12402, 8814, 13548, 4421, 7209, 13499, 7645, 7546, 6149, 4663, 1667, 14796, 13867, 1840, 7122, 2821, 16276, 5227, 9050, 10662, 7857, 1252, 8258, 7498, 384, 13173, 10317, 10108, 16341, 3790, 16298, 16193, 2380, 31, 12824, 2258, 7340, 6806, 1830, 10060, 4619, 5171, 14197, 12743, 9049, 361, 12070, 2875, 811, 16372, 7718, 1785, 5397, 3502, 15037, 9968, 11590, 10188, 13683, 10493, 5398, 1805, 4490, 7494, 8303, 7351, 823, 4091, 6997, 13914, 1290, 11904, 8012, 6879, 9290, 2823, 9204, 7796, 4423, 12249, 12476, 2514, 6727, 2249, 3032, 1381, 8815, 9023, 12953, 10234, 1927, 4165, 15125, 5871, 543, 5625, 7475, 14853, 10994, 2276, 4550, 462, 11624, 5935, 13341, 5516, 9874, 809, 12999, 5469, 11813, 1058, 4169, 3547, 426, 1587, 5083, 4774, 8655, 11090, 1424, 13573, 12592, 5884, 12696, 110, 13817, 90, 15929, 11972, 5056, 711, 16044, 408, 14922, 931, 245, 4714, 8789, 10727, 8725, 13850, 8109, 10927, 2735, 11848, 3129, 2155, 13216, 1459, 12168, 10630, 10789, 3606, 2164, 4903, 1995, 4088, 15572, 16255, 9183, 236, 12260, 2245, 2643, 2129, 7385, 7817, 340, 7195, 10737, 2437, 4836, 14875, 14151, 6237, 8845, 8307, 15867, 15789, 10969, 8581, 141, 3498, 11518, 12574, 15991, 7863, 9036, 7037, 7368, 1204, 1983, 14483, 7702, 10064, 14961, 11752, 2629, 4870, 12228, 8255, 10338, 4559, 3882, 11589, 6831, 16070, 14689, 8830, 3366, 15487, 1541, 10796, 76, 10898, 3335, 5682, 15277, 6485, 11922, 10824, 7112, 7155, 8430, 8863, 7525, 6325, 4680, 4152, 11820, 12177, 11670, 7388, 2330, 6951, 2571, 5867, 997, 4911, 3309, 5472, 2253, 7640, 12480, 16256, 2274, 12924, 16342, 11415, 5218, 584, 5342, 9415, 7760, 7599, 12572, 5953, 3152, 10812, 13695, 14426, 9500, 14708, 6465, 12044, 3198, 15473, 2110, 15586, 6330, 14829, 6527, 13762, 5374, 14845, 11604, 3605, 10594, 1582, 4489, 6357, 1053, 9796, 813, 7409, 9862, 3438, 7289, 13257, 14066, 12417, 4830, 5533, 1510, 12564, 16274, 6472, 15144, 1877, 8773, 5583, 16022, 2504, 4570, 4395, 4197, 10642, 15996, 5881, 14305, 15336, 10967, 5405, 15366, 12355, 15720, 6301, 2822, 15840, 14608, 6635, 4669, 1554, 13248, 745, 12602, 8682, 5459, 15447, 7926, 8811, 643, 6168, 10731, 8215, 9453, 16005, 225, 11379, 15717, 13040, 10585, 8944, 14088, 6535, 14759, 5836, 7091, 9407, 12768, 10980, 13421, 11774, 8838, 11227, 9999, 8380, 1152, 10668, 14187, 14885, 5023, 12073, 9543, 11563, 7457, 8861, 3573, 16179, 470, 12118, 2982, 10169, 6975, 16049, 8945, 15578, 2312, 3115, 13799, 6702, 9111, 14001, 15462, 5975, 14212, 2683, 3993, 16205, 9044, 2513, 12009, 14715, 10623, 9118, 9304, 2995, 5103, 7390, 10694, 13628, 8404, 1955, 4431, 2903, 10349, 12517, 12667, 14497, 5931, 15545, 5689, 6559, 9617, 15213, 10818, 3471, 4376, 3798, 5770, 1134, 1930, 13777, 9814, 2649, 5228, 9426, 12781, 3160, 10235, 2415, 13783, 11416, 13217, 7657, 9866, 14466, 6574, 1471, 13787, 14306, 11009, 14356, 764, 2868, 3230, 13389, 866, 12921, 7130, 8716, 14092, 11210, 13425, 8771, 10733, 5807, 8481, 5279, 5540, 8976, 1076, 14311, 5948, 14739, 8439, 3055, 4995, 13690, 9223, 15619, 1898, 4538, 719, 62, 13165, 1099, 13502, 499, 2838, 11143, 13852, 3480, 876, 9635, 12793, 11544, 6732, 12786, 6964, 7217, 9843, 2754, 14856, 792, 8677, 13765, 9876, 6215, 5737, 15405, 14542, 3757, 10138, 9670, 4096, 5936, 13786, 15780, 6359, 8542, 3041, 6508, 10156, 11484, 15522, 332, 9873, 12357, 15069, 3901, 2779, 8624, 648, 16332, 10224, 95, 12095, 16236, 8737, 5850, 10558, 4592, 12200, 7284, 14826, 14451, 8296, 10179, 11555, 8670, 16014, 15270, 13306, 15412, 14075, 2739, 7827, 6493, 16375, 11381, 5182, 7080, 1703, 6150, 7953, 14630, 9542, 6797, 16287, 2831, 14573, 9522, 15807, 7533, 8511, 9244, 6363, 15371, 16160, 12662, 7915, 8759, 12466, 1650, 16036, 14818, 5837, 9064, 285, 13081, 5613, 1911, 10339, 1213, 2294, 7858, 4030, 14495, 10593, 16263, 9108, 15059, 11200, 7394, 11214, 14659, 7536, 10227, 6341, 12996, 10814, 11772, 8425, 6645, 5357, 11790, 925, 4198, 5139, 7227, 2807, 886, 5140, 568, 7036, 2842, 3724, 2012, 1110, 14230, 4033, 15761, 9349, 9592, 14014, 3795, 6356, 41, 11557, 4964, 15074, 8397, 1712, 3749, 14173, 15772, 2980, 8678, 7508, 8752, 400, 15767, 2178, 8543, 4560, 11648, 15384, 13456, 3679, 15230, 14064, 3581, 6734, 9277, 9343, 992, 12892, 15341, 1902, 5641, 15456, 2277, 8018, 12279, 7380, 7042, 16289, 9624, 13717, 3484, 13339, 13879, 11765, 4600, 10759, 10899, 1728, 1695, 11619, 2242, 3817, 1564, 15474, 13539, 3334, 7840, 9496, 13000, 157, 4380, 13218, 13611, 10716, 14502, 705, 2852, 4921, 13024, 3999, 1517, 9651, 1621, 13996, 4256, 11138, 4315, 567, 267, 11230, 12763, 16368, 12360, 4462, 13448, 1567, 6507, 4850, 8753, 7847, 11402, 11693, 165, 8379, 15079, 5549, 3352, 4583, 614, 11641, 6068, 13105, 9912, 72, 10685, 14116, 12499, 9751, 13511, 12343, 9766, 7203, 8349, 2750, 2269, 2684, 10470, 13428, 5525, 14417, 3874, 6807, 5725, 8887, 3651, 14063, 5020, 16250, 5415, 164, 4458, 12843, 9432, 9600, 639, 4157, 13755, 9840, 3253, 16240, 9534, 6314, 13184, 2552, 6274, 13030, 2594, 14814, 10761, 8108, 6304, 1623, 1186, 7609, 2623, 1919, 6836, 2844, 2365, 9681, 10300, 9667, 5396, 12199, 2613, 7892, 4697, 6342, 6897, 1709, 13125, 15211, 8282, 6996, 10113, 3379, 12013, 12208, 11931, 14442, 10600, 10232, 13910, 9396, 1556, 11749, 495, 15749, 13672, 2583, 9602, 11552, 943, 5050, 15306, 14015, 7904, 13373, 12980, 9975, 6932, 1822, 6048, 15374, 4244, 14464, 11339, 1114, 10559, 7244, 13246, 10647, 8620, 12167, 2289, 9397, 3996, 2885, 9163, 372, 11076, 665, 15449, 8317, 13480, 4736, 15524, 13449, 10880, 6211, 6185, 11193, 5312, 8408, 5212, 9465, 4837, 3358, 7646, 3359, 7146, 4042, 5129, 3150, 11636, 8001, 2679, 15381, 11300, 11157, 14506, 5198, 9011, 13045, 6785, 13515, 7377, 13973, 11547, 12522, 2331, 8864, 13461, 6315, 6665, 8758, 10288, 8761, 5522, 3124, 8248, 11016, 521, 16011, 10168, 1595, 11872, 2829, 15057, 9903, 8051, 4615, 14606, 7241, 663, 3346, 5369, 8862, 5593, 6713, 7442, 3380, 2285</w:t>
      </w:r>
    </w:p>
    <w:p w14:paraId="4B6584C6" w14:textId="77777777" w:rsidR="00C54C05" w:rsidRPr="004C0C2C" w:rsidRDefault="00C54C05" w:rsidP="00C54C05">
      <w:pPr>
        <w:rPr>
          <w:sz w:val="6"/>
          <w:szCs w:val="6"/>
        </w:rPr>
      </w:pPr>
    </w:p>
    <w:sectPr w:rsidR="00C54C05" w:rsidRPr="004C0C2C" w:rsidSect="006F4E3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8F44F" w14:textId="77777777" w:rsidR="00C87F54" w:rsidRDefault="00C87F54" w:rsidP="00FB5CFD">
      <w:pPr>
        <w:spacing w:after="0" w:line="240" w:lineRule="auto"/>
      </w:pPr>
      <w:r>
        <w:separator/>
      </w:r>
    </w:p>
  </w:endnote>
  <w:endnote w:type="continuationSeparator" w:id="0">
    <w:p w14:paraId="45CA5C0C" w14:textId="77777777" w:rsidR="00C87F54" w:rsidRDefault="00C87F54" w:rsidP="00FB5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7C08A" w14:textId="77777777" w:rsidR="00C87F54" w:rsidRDefault="00C87F54" w:rsidP="00FB5CFD">
      <w:pPr>
        <w:spacing w:after="0" w:line="240" w:lineRule="auto"/>
      </w:pPr>
      <w:r>
        <w:separator/>
      </w:r>
    </w:p>
  </w:footnote>
  <w:footnote w:type="continuationSeparator" w:id="0">
    <w:p w14:paraId="2B62104F" w14:textId="77777777" w:rsidR="00C87F54" w:rsidRDefault="00C87F54" w:rsidP="00FB5CFD">
      <w:pPr>
        <w:spacing w:after="0" w:line="240" w:lineRule="auto"/>
      </w:pPr>
      <w:r>
        <w:continuationSeparator/>
      </w:r>
    </w:p>
  </w:footnote>
  <w:footnote w:id="1">
    <w:p w14:paraId="607B3529" w14:textId="6E7A0D10" w:rsidR="00D4623D" w:rsidRDefault="00D4623D" w:rsidP="007355B1">
      <w:pPr>
        <w:pStyle w:val="FootnoteText"/>
        <w:jc w:val="left"/>
      </w:pPr>
      <w:r>
        <w:rPr>
          <w:rStyle w:val="FootnoteReference"/>
        </w:rPr>
        <w:footnoteRef/>
      </w:r>
      <w:r w:rsidRPr="00BD7337">
        <w:t>Donald Krambeck</w:t>
      </w:r>
      <w:r>
        <w:t xml:space="preserve"> (2016)</w:t>
      </w:r>
      <w:r w:rsidRPr="007355B1">
        <w:t xml:space="preserve"> </w:t>
      </w:r>
      <w:r w:rsidRPr="007355B1">
        <w:rPr>
          <w:i/>
        </w:rPr>
        <w:t xml:space="preserve">Everything About the Quine-McCluskey Method  </w:t>
      </w:r>
      <w:hyperlink r:id="rId1" w:history="1">
        <w:r w:rsidRPr="002F4CFF">
          <w:rPr>
            <w:rStyle w:val="Hyperlink"/>
          </w:rPr>
          <w:t>https://www.allaboutcircuits.com/technical-articles/everything-about-the-quine-mccluskey-method/</w:t>
        </w:r>
      </w:hyperlink>
      <w:r>
        <w:t xml:space="preserve"> [ 29</w:t>
      </w:r>
      <w:r w:rsidRPr="007355B1">
        <w:rPr>
          <w:vertAlign w:val="superscript"/>
        </w:rPr>
        <w:t>th</w:t>
      </w:r>
      <w:r>
        <w:t>/04/2018]</w:t>
      </w:r>
    </w:p>
  </w:footnote>
  <w:footnote w:id="2">
    <w:p w14:paraId="71B354C9" w14:textId="46C30F29" w:rsidR="00D4623D" w:rsidRDefault="00D4623D" w:rsidP="007355B1">
      <w:pPr>
        <w:pStyle w:val="FootnoteText"/>
        <w:jc w:val="left"/>
      </w:pPr>
      <w:r>
        <w:rPr>
          <w:rStyle w:val="FootnoteReference"/>
        </w:rPr>
        <w:footnoteRef/>
      </w:r>
      <w:r>
        <w:t xml:space="preserve"> </w:t>
      </w:r>
      <w:r w:rsidRPr="007355B1">
        <w:t>corporate author</w:t>
      </w:r>
      <w:r>
        <w:t xml:space="preserve"> (2018) </w:t>
      </w:r>
      <w:r w:rsidRPr="007355B1">
        <w:rPr>
          <w:i/>
        </w:rPr>
        <w:t>Quine–McCluskey algorithm</w:t>
      </w:r>
      <w:r>
        <w:t xml:space="preserve"> </w:t>
      </w:r>
      <w:r>
        <w:br/>
      </w:r>
      <w:hyperlink r:id="rId2" w:history="1">
        <w:r w:rsidRPr="002F4CFF">
          <w:rPr>
            <w:rStyle w:val="Hyperlink"/>
          </w:rPr>
          <w:t>https://en.wikipedia.org/wiki/Quine-McCluskey_algorithm</w:t>
        </w:r>
      </w:hyperlink>
      <w:r>
        <w:t xml:space="preserve"> [ 29</w:t>
      </w:r>
      <w:r w:rsidRPr="007355B1">
        <w:rPr>
          <w:vertAlign w:val="superscript"/>
        </w:rPr>
        <w:t>th</w:t>
      </w:r>
      <w:r>
        <w:t>/04/2018]</w:t>
      </w:r>
    </w:p>
  </w:footnote>
  <w:footnote w:id="3">
    <w:p w14:paraId="03957203" w14:textId="14CDB793" w:rsidR="00D4623D" w:rsidRDefault="00D4623D">
      <w:pPr>
        <w:pStyle w:val="FootnoteText"/>
      </w:pPr>
      <w:r>
        <w:rPr>
          <w:rStyle w:val="FootnoteReference"/>
        </w:rPr>
        <w:footnoteRef/>
      </w:r>
      <w:r>
        <w:t xml:space="preserve"> This step was considered at the start, but I had chosen not to implement due to the level of optimisation and time constraint. Please refer to 1</w:t>
      </w:r>
      <w:r w:rsidRPr="00A619C6">
        <w:rPr>
          <w:vertAlign w:val="superscript"/>
        </w:rPr>
        <w:t>st</w:t>
      </w:r>
      <w:r>
        <w:t xml:space="preserve"> part of Experimental Evaluation for the experiment.</w:t>
      </w:r>
    </w:p>
  </w:footnote>
  <w:footnote w:id="4">
    <w:p w14:paraId="07C89CA2" w14:textId="7D64BB0B" w:rsidR="00D4623D" w:rsidRDefault="00D4623D" w:rsidP="007355B1">
      <w:pPr>
        <w:pStyle w:val="FootnoteText"/>
        <w:jc w:val="left"/>
      </w:pPr>
      <w:r>
        <w:rPr>
          <w:rStyle w:val="FootnoteReference"/>
        </w:rPr>
        <w:footnoteRef/>
      </w:r>
      <w:r w:rsidRPr="00BD7337">
        <w:t>Donald Krambeck</w:t>
      </w:r>
      <w:r>
        <w:t xml:space="preserve"> (2016) </w:t>
      </w:r>
      <w:r w:rsidRPr="007355B1">
        <w:rPr>
          <w:i/>
        </w:rPr>
        <w:t>Prime Implicant Simplification Using Petrick’s Method</w:t>
      </w:r>
      <w:r>
        <w:t xml:space="preserve"> </w:t>
      </w:r>
      <w:hyperlink r:id="rId3" w:history="1">
        <w:r w:rsidRPr="002F4CFF">
          <w:rPr>
            <w:rStyle w:val="Hyperlink"/>
          </w:rPr>
          <w:t>https://www.allaboutcircuits.com/technical-articles/prime-implicant-simplification-using-petricks-method/</w:t>
        </w:r>
      </w:hyperlink>
      <w:r>
        <w:t xml:space="preserve"> [ 29</w:t>
      </w:r>
      <w:r w:rsidRPr="007355B1">
        <w:rPr>
          <w:vertAlign w:val="superscript"/>
        </w:rPr>
        <w:t>th</w:t>
      </w:r>
      <w:r>
        <w:t>/04/2018]</w:t>
      </w:r>
    </w:p>
  </w:footnote>
  <w:footnote w:id="5">
    <w:p w14:paraId="362947B2" w14:textId="6A5E819E" w:rsidR="00D4623D" w:rsidRDefault="00D4623D" w:rsidP="007355B1">
      <w:pPr>
        <w:pStyle w:val="FootnoteText"/>
        <w:jc w:val="left"/>
      </w:pPr>
      <w:r>
        <w:rPr>
          <w:rStyle w:val="FootnoteReference"/>
        </w:rPr>
        <w:footnoteRef/>
      </w:r>
      <w:r w:rsidRPr="00BD7337">
        <w:t>Donald Krambeck</w:t>
      </w:r>
      <w:r>
        <w:t xml:space="preserve"> (2016)</w:t>
      </w:r>
      <w:r w:rsidRPr="007355B1">
        <w:t xml:space="preserve"> </w:t>
      </w:r>
      <w:r w:rsidRPr="007355B1">
        <w:rPr>
          <w:i/>
        </w:rPr>
        <w:t xml:space="preserve">Everything About the Quine-McCluskey Method  </w:t>
      </w:r>
      <w:hyperlink r:id="rId4" w:history="1">
        <w:r w:rsidRPr="002F4CFF">
          <w:rPr>
            <w:rStyle w:val="Hyperlink"/>
          </w:rPr>
          <w:t>https://www.allaboutcircuits.com/technical-articles/everything-about-the-quine-mccluskey-method/</w:t>
        </w:r>
      </w:hyperlink>
      <w:r>
        <w:t xml:space="preserve"> [ 29</w:t>
      </w:r>
      <w:r w:rsidRPr="007355B1">
        <w:rPr>
          <w:vertAlign w:val="superscript"/>
        </w:rPr>
        <w:t>th</w:t>
      </w:r>
      <w:r>
        <w:t>/04/2018]</w:t>
      </w:r>
    </w:p>
  </w:footnote>
  <w:footnote w:id="6">
    <w:p w14:paraId="475E8F1F" w14:textId="1EDE5706" w:rsidR="00D4623D" w:rsidRDefault="00D4623D">
      <w:pPr>
        <w:pStyle w:val="FootnoteText"/>
      </w:pPr>
      <w:r>
        <w:rPr>
          <w:rStyle w:val="FootnoteReference"/>
        </w:rPr>
        <w:footnoteRef/>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w:r>
        <w:t xml:space="preserve"> is the order of the input string fvaules, but internally is stored as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Later on will always using internal representation unless when evaluate against fvalue(s).  </w:t>
      </w:r>
    </w:p>
  </w:footnote>
  <w:footnote w:id="7">
    <w:p w14:paraId="1CC71069" w14:textId="3FE3F325" w:rsidR="00D4623D" w:rsidRDefault="00D4623D" w:rsidP="002B6713">
      <w:pPr>
        <w:pStyle w:val="FootnoteText"/>
      </w:pPr>
      <w:r>
        <w:rPr>
          <w:rStyle w:val="FootnoteReference"/>
        </w:rPr>
        <w:footnoteRef/>
      </w:r>
      <w:r>
        <w:t xml:space="preserve"> “-“ here means don’t care, 01-1 is same as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4</m:t>
                </m:r>
              </m:sub>
            </m:sSub>
          </m:e>
        </m:acc>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oMath>
    </w:p>
  </w:footnote>
  <w:footnote w:id="8">
    <w:p w14:paraId="7CBB9310" w14:textId="0712111B" w:rsidR="00D4623D" w:rsidRDefault="00D4623D">
      <w:pPr>
        <w:pStyle w:val="FootnoteText"/>
      </w:pPr>
      <w:r>
        <w:rPr>
          <w:rStyle w:val="FootnoteReference"/>
        </w:rPr>
        <w:footnoteRef/>
      </w:r>
      <w:r>
        <w:t xml:space="preserve"> Bracket means this bit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t xml:space="preserve"> in this case) had been envaulted, the mask and minterm at this bit will be normalised to 0</w:t>
      </w:r>
    </w:p>
  </w:footnote>
  <w:footnote w:id="9">
    <w:p w14:paraId="05444F0A" w14:textId="566E0B8B" w:rsidR="00D4623D" w:rsidRDefault="00D4623D">
      <w:pPr>
        <w:pStyle w:val="FootnoteText"/>
      </w:pPr>
      <w:r>
        <w:rPr>
          <w:rStyle w:val="FootnoteReference"/>
        </w:rPr>
        <w:footnoteRef/>
      </w:r>
      <w:r>
        <w:t xml:space="preserve"> </w:t>
      </w:r>
      <w:r>
        <w:rPr>
          <w:rFonts w:hint="eastAsia"/>
        </w:rPr>
        <w:t>A</w:t>
      </w:r>
      <w:r>
        <w:t xml:space="preserve">LL </w:t>
      </w:r>
      <w:r w:rsidRPr="00520914">
        <w:t xml:space="preserve">pseudo </w:t>
      </w:r>
      <w:r>
        <w:t xml:space="preserve">code from this sub-section onward, unless otherwise stated, treat term as a single integer, a simplification of how the real code is implemented.  </w:t>
      </w:r>
    </w:p>
  </w:footnote>
  <w:footnote w:id="10">
    <w:p w14:paraId="335ADAA3" w14:textId="2A715530" w:rsidR="00D4623D" w:rsidRPr="00DF205B" w:rsidRDefault="00D4623D">
      <w:pPr>
        <w:pStyle w:val="FootnoteText"/>
        <w:rPr>
          <w:lang w:val="de-DE"/>
        </w:rPr>
      </w:pPr>
      <w:r>
        <w:rPr>
          <w:rStyle w:val="FootnoteReference"/>
        </w:rPr>
        <w:footnoteRef/>
      </w:r>
      <w:r w:rsidRPr="00DF205B">
        <w:rPr>
          <w:lang w:val="de-DE"/>
        </w:rPr>
        <w:t xml:space="preserve"> </w:t>
      </w:r>
      <w:r>
        <w:rPr>
          <w:lang w:val="de-DE"/>
        </w:rPr>
        <w:t xml:space="preserve">Corporate author (2012) </w:t>
      </w:r>
      <w:r w:rsidRPr="0092060E">
        <w:rPr>
          <w:i/>
          <w:lang w:val="de-DE"/>
        </w:rPr>
        <w:t>Modified Quine-McCluskey Method</w:t>
      </w:r>
      <w:r w:rsidRPr="0092060E">
        <w:rPr>
          <w:i/>
          <w:lang w:val="de-DE"/>
        </w:rPr>
        <w:cr/>
      </w:r>
      <w:r w:rsidRPr="0092060E">
        <w:rPr>
          <w:lang w:val="de-DE"/>
        </w:rPr>
        <w:t xml:space="preserve"> </w:t>
      </w:r>
      <w:hyperlink r:id="rId5" w:history="1">
        <w:r w:rsidRPr="002F4CFF">
          <w:rPr>
            <w:rStyle w:val="Hyperlink"/>
            <w:lang w:val="de-DE"/>
          </w:rPr>
          <w:t>https://pdfs.semanticscholar.org/650a/ae0c3e59bdd12e7b22158162166e4437949e.pdf</w:t>
        </w:r>
      </w:hyperlink>
      <w:r w:rsidRPr="00DF205B">
        <w:rPr>
          <w:lang w:val="de-DE"/>
        </w:rPr>
        <w:t xml:space="preserve"> </w:t>
      </w:r>
      <w:r>
        <w:rPr>
          <w:lang w:val="de-DE"/>
        </w:rPr>
        <w:t>[29</w:t>
      </w:r>
      <w:r>
        <w:rPr>
          <w:vertAlign w:val="superscript"/>
          <w:lang w:val="de-DE"/>
        </w:rPr>
        <w:t>th</w:t>
      </w:r>
      <w:r>
        <w:rPr>
          <w:lang w:val="de-DE"/>
        </w:rPr>
        <w:t>/04/2018]</w:t>
      </w:r>
    </w:p>
  </w:footnote>
  <w:footnote w:id="11">
    <w:p w14:paraId="35E34C3D" w14:textId="3C80C0C8" w:rsidR="00D4623D" w:rsidRDefault="00D4623D">
      <w:pPr>
        <w:pStyle w:val="FootnoteText"/>
      </w:pPr>
      <w:r>
        <w:rPr>
          <w:rStyle w:val="FootnoteReference"/>
        </w:rPr>
        <w:footnoteRef/>
      </w:r>
      <w:r>
        <w:t xml:space="preserve"> optimalMask is a mask where only </w:t>
      </w:r>
      <w:r w:rsidRPr="00406835">
        <w:t>optimal</w:t>
      </w:r>
      <w:r>
        <w:t xml:space="preserve">Digit bit is set to 1, rest is 0. </w:t>
      </w:r>
      <w:r>
        <w:rPr>
          <w:rFonts w:hint="eastAsia"/>
        </w:rPr>
        <w:t>~</w:t>
      </w:r>
      <w:r>
        <w:t xml:space="preserve"> </w:t>
      </w:r>
      <w:r>
        <w:rPr>
          <w:rFonts w:hint="eastAsia"/>
        </w:rPr>
        <w:t>mea</w:t>
      </w:r>
      <w:r>
        <w:t xml:space="preserve">ns bitwise NOT, &amp; means bitwise AND, it is used to normalise the </w:t>
      </w:r>
      <w:r w:rsidRPr="00406835">
        <w:t>optimal</w:t>
      </w:r>
      <w:r>
        <w:t>Digit bit on mask to 0</w:t>
      </w:r>
    </w:p>
  </w:footnote>
  <w:footnote w:id="12">
    <w:p w14:paraId="57EEC886" w14:textId="48A7DD2F" w:rsidR="00D4623D" w:rsidRDefault="00D4623D">
      <w:pPr>
        <w:pStyle w:val="FootnoteText"/>
      </w:pPr>
      <w:r>
        <w:rPr>
          <w:rStyle w:val="FootnoteReference"/>
        </w:rPr>
        <w:footnoteRef/>
      </w:r>
      <w:r>
        <w:t xml:space="preserve"> All testing data are generated randomly from random.org by using integer set generator.</w:t>
      </w:r>
    </w:p>
  </w:footnote>
  <w:footnote w:id="13">
    <w:p w14:paraId="30B5CA37" w14:textId="30018443" w:rsidR="00D4623D" w:rsidRDefault="00D4623D">
      <w:pPr>
        <w:pStyle w:val="FootnoteText"/>
      </w:pPr>
      <w:r>
        <w:rPr>
          <w:rStyle w:val="FootnoteReference"/>
        </w:rPr>
        <w:footnoteRef/>
      </w:r>
      <w:r w:rsidRPr="00756CB0">
        <w:t>Frédéric Carpon</w:t>
      </w:r>
      <w:r>
        <w:t xml:space="preserve"> (2012) </w:t>
      </w:r>
      <w:r w:rsidRPr="00756CB0">
        <w:rPr>
          <w:i/>
        </w:rPr>
        <w:t>quine-mccluskey-frederic-carpon-implementation</w:t>
      </w:r>
      <w:r>
        <w:t xml:space="preserve">  </w:t>
      </w:r>
      <w:hyperlink r:id="rId6" w:history="1">
        <w:r w:rsidRPr="002F4CFF">
          <w:rPr>
            <w:rStyle w:val="Hyperlink"/>
          </w:rPr>
          <w:t>http://quine-mccluskey-frederic-carpon-implementation.e-geii.eu/</w:t>
        </w:r>
      </w:hyperlink>
      <w:r>
        <w:t xml:space="preserve"> [29</w:t>
      </w:r>
      <w:r w:rsidRPr="00756CB0">
        <w:rPr>
          <w:vertAlign w:val="superscript"/>
        </w:rPr>
        <w:t>th</w:t>
      </w:r>
      <w:r>
        <w:t>/04/2018]</w:t>
      </w:r>
    </w:p>
  </w:footnote>
  <w:footnote w:id="14">
    <w:p w14:paraId="5F85BE35" w14:textId="32ADF7EA" w:rsidR="00D4623D" w:rsidRDefault="00D4623D">
      <w:pPr>
        <w:pStyle w:val="FootnoteText"/>
      </w:pPr>
      <w:r>
        <w:rPr>
          <w:rStyle w:val="FootnoteReference"/>
        </w:rPr>
        <w:footnoteRef/>
      </w:r>
      <w:r>
        <w:t xml:space="preserve"> Randomly generated from random.org </w:t>
      </w:r>
      <w:r w:rsidRPr="00736403">
        <w:t>https://www.random.org/integer-sets/</w:t>
      </w:r>
    </w:p>
  </w:footnote>
  <w:footnote w:id="15">
    <w:p w14:paraId="39FA4918" w14:textId="54925203" w:rsidR="00D4623D" w:rsidRDefault="00D4623D">
      <w:pPr>
        <w:pStyle w:val="FootnoteText"/>
      </w:pPr>
      <w:r>
        <w:rPr>
          <w:rStyle w:val="FootnoteReference"/>
        </w:rPr>
        <w:footnoteRef/>
      </w:r>
      <w:r>
        <w:t xml:space="preserve"> notRepeated(A,B</w:t>
      </w:r>
      <w:r>
        <w:rPr>
          <w:rFonts w:hint="eastAsia"/>
        </w:rPr>
        <w:t>)</w:t>
      </w:r>
      <w:r>
        <w:t xml:space="preserve"> function will return Boolean whether </w:t>
      </w:r>
      <w:r>
        <w:rPr>
          <w:rFonts w:hint="eastAsia"/>
        </w:rPr>
        <w:t>B</w:t>
      </w:r>
      <w:r>
        <w:t xml:space="preserve"> is already in A, and push back B to A if not exist</w:t>
      </w:r>
    </w:p>
  </w:footnote>
  <w:footnote w:id="16">
    <w:p w14:paraId="19AF9C56" w14:textId="68DAB53B" w:rsidR="00D4623D" w:rsidRDefault="00D4623D">
      <w:pPr>
        <w:pStyle w:val="FootnoteText"/>
      </w:pPr>
      <w:r>
        <w:rPr>
          <w:rStyle w:val="FootnoteReference"/>
        </w:rPr>
        <w:footnoteRef/>
      </w:r>
      <w:r>
        <w:t xml:space="preserve"> As condition described in step 4 of section </w:t>
      </w:r>
      <w:r>
        <w:fldChar w:fldCharType="begin"/>
      </w:r>
      <w:r>
        <w:instrText xml:space="preserve"> REF _Ref511326457 \h </w:instrText>
      </w:r>
      <w:r>
        <w:fldChar w:fldCharType="separate"/>
      </w:r>
      <w:r w:rsidR="000B00C1" w:rsidRPr="005F4B33">
        <w:t>Buildcompactbdt</w:t>
      </w:r>
      <w:r>
        <w:fldChar w:fldCharType="end"/>
      </w:r>
    </w:p>
  </w:footnote>
  <w:footnote w:id="17">
    <w:p w14:paraId="4ED451B7" w14:textId="14E3FCD6" w:rsidR="00D4623D" w:rsidRDefault="00D4623D">
      <w:pPr>
        <w:pStyle w:val="FootnoteText"/>
      </w:pPr>
      <w:r>
        <w:rPr>
          <w:rStyle w:val="FootnoteReference"/>
        </w:rPr>
        <w:footnoteRef/>
      </w:r>
      <w:r>
        <w:t xml:space="preserve"> Max number of integers allowed to generate by random.org </w:t>
      </w:r>
    </w:p>
  </w:footnote>
  <w:footnote w:id="18">
    <w:p w14:paraId="05649AE3" w14:textId="38CD9C91" w:rsidR="00D4623D" w:rsidRDefault="00D4623D">
      <w:pPr>
        <w:pStyle w:val="FootnoteText"/>
      </w:pPr>
      <w:r>
        <w:rPr>
          <w:rStyle w:val="FootnoteReference"/>
        </w:rPr>
        <w:footnoteRef/>
      </w:r>
      <w:r>
        <w:t xml:space="preserve"> The Minterm Set used in the test bench can be find from end of appendix </w:t>
      </w:r>
    </w:p>
  </w:footnote>
  <w:footnote w:id="19">
    <w:p w14:paraId="0EAE5933" w14:textId="43A11D86" w:rsidR="00D4623D" w:rsidRDefault="00D4623D">
      <w:pPr>
        <w:pStyle w:val="FootnoteText"/>
      </w:pPr>
      <w:r>
        <w:rPr>
          <w:rStyle w:val="FootnoteReference"/>
        </w:rPr>
        <w:footnoteRef/>
      </w:r>
      <w:r>
        <w:t xml:space="preserve"> &gt;&gt;0 &amp; 100100 means means right shift 001111 by 0, bitwise AND with 100100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2805"/>
    <w:multiLevelType w:val="hybridMultilevel"/>
    <w:tmpl w:val="1630B420"/>
    <w:lvl w:ilvl="0" w:tplc="3B98BBE0">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8A64FE"/>
    <w:multiLevelType w:val="hybridMultilevel"/>
    <w:tmpl w:val="634833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EB353C"/>
    <w:multiLevelType w:val="hybridMultilevel"/>
    <w:tmpl w:val="EBFCE5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665E56"/>
    <w:multiLevelType w:val="hybridMultilevel"/>
    <w:tmpl w:val="A524D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4F5FED"/>
    <w:multiLevelType w:val="hybridMultilevel"/>
    <w:tmpl w:val="557CF60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A3769A"/>
    <w:multiLevelType w:val="hybridMultilevel"/>
    <w:tmpl w:val="8B62B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D254ED"/>
    <w:multiLevelType w:val="hybridMultilevel"/>
    <w:tmpl w:val="B4CA233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B33"/>
    <w:rsid w:val="00001832"/>
    <w:rsid w:val="0000210E"/>
    <w:rsid w:val="00002C34"/>
    <w:rsid w:val="000033CE"/>
    <w:rsid w:val="00003578"/>
    <w:rsid w:val="0000495A"/>
    <w:rsid w:val="00011FC3"/>
    <w:rsid w:val="00012D14"/>
    <w:rsid w:val="00015D72"/>
    <w:rsid w:val="000234C4"/>
    <w:rsid w:val="00024CDE"/>
    <w:rsid w:val="0003207A"/>
    <w:rsid w:val="00032854"/>
    <w:rsid w:val="00033442"/>
    <w:rsid w:val="00033898"/>
    <w:rsid w:val="0004199C"/>
    <w:rsid w:val="00044A8E"/>
    <w:rsid w:val="00044FF9"/>
    <w:rsid w:val="00045300"/>
    <w:rsid w:val="00051B26"/>
    <w:rsid w:val="000530A9"/>
    <w:rsid w:val="00056A24"/>
    <w:rsid w:val="00056AFB"/>
    <w:rsid w:val="00057F0A"/>
    <w:rsid w:val="00065096"/>
    <w:rsid w:val="00072674"/>
    <w:rsid w:val="0007705A"/>
    <w:rsid w:val="00083E5B"/>
    <w:rsid w:val="00084A3C"/>
    <w:rsid w:val="00085859"/>
    <w:rsid w:val="00085B49"/>
    <w:rsid w:val="00085E7D"/>
    <w:rsid w:val="00087734"/>
    <w:rsid w:val="00093AA1"/>
    <w:rsid w:val="00096001"/>
    <w:rsid w:val="000960AB"/>
    <w:rsid w:val="00096A58"/>
    <w:rsid w:val="00097A4B"/>
    <w:rsid w:val="000A0485"/>
    <w:rsid w:val="000B00C1"/>
    <w:rsid w:val="000B2B14"/>
    <w:rsid w:val="000B55EE"/>
    <w:rsid w:val="000C189D"/>
    <w:rsid w:val="000C5B3B"/>
    <w:rsid w:val="000C795D"/>
    <w:rsid w:val="000C7A8B"/>
    <w:rsid w:val="000E1D55"/>
    <w:rsid w:val="000E6A6A"/>
    <w:rsid w:val="000F13D7"/>
    <w:rsid w:val="00104587"/>
    <w:rsid w:val="00111DFB"/>
    <w:rsid w:val="0011254D"/>
    <w:rsid w:val="00112E41"/>
    <w:rsid w:val="00114DB7"/>
    <w:rsid w:val="001242AE"/>
    <w:rsid w:val="00126883"/>
    <w:rsid w:val="00127505"/>
    <w:rsid w:val="00130F4C"/>
    <w:rsid w:val="00133EC4"/>
    <w:rsid w:val="001344E7"/>
    <w:rsid w:val="0013659C"/>
    <w:rsid w:val="00140F6C"/>
    <w:rsid w:val="001412C4"/>
    <w:rsid w:val="00145E4E"/>
    <w:rsid w:val="00146622"/>
    <w:rsid w:val="001511EA"/>
    <w:rsid w:val="00151330"/>
    <w:rsid w:val="001519CC"/>
    <w:rsid w:val="00154697"/>
    <w:rsid w:val="001554A6"/>
    <w:rsid w:val="00157F81"/>
    <w:rsid w:val="0017128C"/>
    <w:rsid w:val="00171A39"/>
    <w:rsid w:val="00173E98"/>
    <w:rsid w:val="0017628D"/>
    <w:rsid w:val="00176F34"/>
    <w:rsid w:val="00183762"/>
    <w:rsid w:val="00196CEF"/>
    <w:rsid w:val="001A698B"/>
    <w:rsid w:val="001A7764"/>
    <w:rsid w:val="001B0032"/>
    <w:rsid w:val="001B27BE"/>
    <w:rsid w:val="001B5B6E"/>
    <w:rsid w:val="001D064C"/>
    <w:rsid w:val="001D258F"/>
    <w:rsid w:val="001D25BA"/>
    <w:rsid w:val="001D4A6F"/>
    <w:rsid w:val="001E7E28"/>
    <w:rsid w:val="001F6F5E"/>
    <w:rsid w:val="001F7D85"/>
    <w:rsid w:val="00210889"/>
    <w:rsid w:val="00213570"/>
    <w:rsid w:val="00216FD0"/>
    <w:rsid w:val="00221A48"/>
    <w:rsid w:val="00221D7A"/>
    <w:rsid w:val="00221E76"/>
    <w:rsid w:val="00222B4D"/>
    <w:rsid w:val="00226D24"/>
    <w:rsid w:val="00247C95"/>
    <w:rsid w:val="00253D9A"/>
    <w:rsid w:val="0025405F"/>
    <w:rsid w:val="00256E49"/>
    <w:rsid w:val="00260DFB"/>
    <w:rsid w:val="00263428"/>
    <w:rsid w:val="00267918"/>
    <w:rsid w:val="00267D59"/>
    <w:rsid w:val="002761B6"/>
    <w:rsid w:val="002762B5"/>
    <w:rsid w:val="002770A4"/>
    <w:rsid w:val="00285519"/>
    <w:rsid w:val="002874D9"/>
    <w:rsid w:val="00294D8F"/>
    <w:rsid w:val="00296327"/>
    <w:rsid w:val="00296F1F"/>
    <w:rsid w:val="0029774E"/>
    <w:rsid w:val="00297E5F"/>
    <w:rsid w:val="002A15A2"/>
    <w:rsid w:val="002A6F9C"/>
    <w:rsid w:val="002B2C06"/>
    <w:rsid w:val="002B55F0"/>
    <w:rsid w:val="002B560D"/>
    <w:rsid w:val="002B5AAE"/>
    <w:rsid w:val="002B6713"/>
    <w:rsid w:val="002B697E"/>
    <w:rsid w:val="002C2F68"/>
    <w:rsid w:val="002C54D1"/>
    <w:rsid w:val="002C69DD"/>
    <w:rsid w:val="002D144C"/>
    <w:rsid w:val="002D3D82"/>
    <w:rsid w:val="002D49A6"/>
    <w:rsid w:val="002D713A"/>
    <w:rsid w:val="002D728E"/>
    <w:rsid w:val="002E1D23"/>
    <w:rsid w:val="002E37FB"/>
    <w:rsid w:val="002E4357"/>
    <w:rsid w:val="002E7BA6"/>
    <w:rsid w:val="002F0C15"/>
    <w:rsid w:val="002F22C7"/>
    <w:rsid w:val="00300BC8"/>
    <w:rsid w:val="00303D1E"/>
    <w:rsid w:val="003047B8"/>
    <w:rsid w:val="00305091"/>
    <w:rsid w:val="00311A06"/>
    <w:rsid w:val="00311BE3"/>
    <w:rsid w:val="003204CC"/>
    <w:rsid w:val="00321150"/>
    <w:rsid w:val="00324A75"/>
    <w:rsid w:val="00325F88"/>
    <w:rsid w:val="00327387"/>
    <w:rsid w:val="00331DE3"/>
    <w:rsid w:val="00336EEE"/>
    <w:rsid w:val="0034374B"/>
    <w:rsid w:val="00350E60"/>
    <w:rsid w:val="00352203"/>
    <w:rsid w:val="003531F7"/>
    <w:rsid w:val="00355CB5"/>
    <w:rsid w:val="00356091"/>
    <w:rsid w:val="0035757A"/>
    <w:rsid w:val="00357EC1"/>
    <w:rsid w:val="003611BC"/>
    <w:rsid w:val="003646A9"/>
    <w:rsid w:val="0037286B"/>
    <w:rsid w:val="00373526"/>
    <w:rsid w:val="003759B4"/>
    <w:rsid w:val="003771ED"/>
    <w:rsid w:val="00377A99"/>
    <w:rsid w:val="00380234"/>
    <w:rsid w:val="0038065C"/>
    <w:rsid w:val="00380C11"/>
    <w:rsid w:val="0038107F"/>
    <w:rsid w:val="00381A8B"/>
    <w:rsid w:val="00386CED"/>
    <w:rsid w:val="00391FD4"/>
    <w:rsid w:val="003A10AF"/>
    <w:rsid w:val="003B1711"/>
    <w:rsid w:val="003B353A"/>
    <w:rsid w:val="003B6C84"/>
    <w:rsid w:val="003C23AD"/>
    <w:rsid w:val="003C6B04"/>
    <w:rsid w:val="003E0516"/>
    <w:rsid w:val="003E0D2F"/>
    <w:rsid w:val="003E1394"/>
    <w:rsid w:val="003E2542"/>
    <w:rsid w:val="003E71E3"/>
    <w:rsid w:val="003E7B0C"/>
    <w:rsid w:val="003F38FB"/>
    <w:rsid w:val="004029A9"/>
    <w:rsid w:val="00406067"/>
    <w:rsid w:val="00406835"/>
    <w:rsid w:val="00407070"/>
    <w:rsid w:val="004073F0"/>
    <w:rsid w:val="00407BE1"/>
    <w:rsid w:val="0041000B"/>
    <w:rsid w:val="00413474"/>
    <w:rsid w:val="00414DF8"/>
    <w:rsid w:val="0042218F"/>
    <w:rsid w:val="0042763A"/>
    <w:rsid w:val="00436ED2"/>
    <w:rsid w:val="00437FC1"/>
    <w:rsid w:val="004417E4"/>
    <w:rsid w:val="00441E1C"/>
    <w:rsid w:val="004469BC"/>
    <w:rsid w:val="00446CBC"/>
    <w:rsid w:val="00447387"/>
    <w:rsid w:val="00447520"/>
    <w:rsid w:val="0045108A"/>
    <w:rsid w:val="00453723"/>
    <w:rsid w:val="0045436A"/>
    <w:rsid w:val="00463EC5"/>
    <w:rsid w:val="00466AE1"/>
    <w:rsid w:val="004767CB"/>
    <w:rsid w:val="00482719"/>
    <w:rsid w:val="00490F23"/>
    <w:rsid w:val="0049123A"/>
    <w:rsid w:val="00493353"/>
    <w:rsid w:val="00497073"/>
    <w:rsid w:val="004A1B29"/>
    <w:rsid w:val="004A50BA"/>
    <w:rsid w:val="004A5CF8"/>
    <w:rsid w:val="004A626D"/>
    <w:rsid w:val="004A694B"/>
    <w:rsid w:val="004B3DDC"/>
    <w:rsid w:val="004C0C2C"/>
    <w:rsid w:val="004C320F"/>
    <w:rsid w:val="004C671E"/>
    <w:rsid w:val="004D073C"/>
    <w:rsid w:val="004E40FD"/>
    <w:rsid w:val="004F5480"/>
    <w:rsid w:val="004F5CBF"/>
    <w:rsid w:val="00503BD4"/>
    <w:rsid w:val="00507274"/>
    <w:rsid w:val="00507E3C"/>
    <w:rsid w:val="00507EC3"/>
    <w:rsid w:val="00514B84"/>
    <w:rsid w:val="005205B9"/>
    <w:rsid w:val="00520914"/>
    <w:rsid w:val="00520ECE"/>
    <w:rsid w:val="00525DAA"/>
    <w:rsid w:val="00527351"/>
    <w:rsid w:val="00530229"/>
    <w:rsid w:val="00535A6A"/>
    <w:rsid w:val="005376BB"/>
    <w:rsid w:val="00544C8F"/>
    <w:rsid w:val="00544E14"/>
    <w:rsid w:val="00551F63"/>
    <w:rsid w:val="005657F6"/>
    <w:rsid w:val="00571D54"/>
    <w:rsid w:val="0057741B"/>
    <w:rsid w:val="00581CB5"/>
    <w:rsid w:val="00582C28"/>
    <w:rsid w:val="005837BB"/>
    <w:rsid w:val="00591B57"/>
    <w:rsid w:val="0059356F"/>
    <w:rsid w:val="00594FE3"/>
    <w:rsid w:val="005A3178"/>
    <w:rsid w:val="005A4EC1"/>
    <w:rsid w:val="005B30CD"/>
    <w:rsid w:val="005B32F0"/>
    <w:rsid w:val="005B3BA0"/>
    <w:rsid w:val="005B58AA"/>
    <w:rsid w:val="005B59D1"/>
    <w:rsid w:val="005C7234"/>
    <w:rsid w:val="005D03BD"/>
    <w:rsid w:val="005D392B"/>
    <w:rsid w:val="005D4FA5"/>
    <w:rsid w:val="005E2CA5"/>
    <w:rsid w:val="005E74CA"/>
    <w:rsid w:val="005F0F2F"/>
    <w:rsid w:val="005F4B33"/>
    <w:rsid w:val="005F580B"/>
    <w:rsid w:val="005F742C"/>
    <w:rsid w:val="00601523"/>
    <w:rsid w:val="00602676"/>
    <w:rsid w:val="00602C9F"/>
    <w:rsid w:val="00606C4E"/>
    <w:rsid w:val="00607E08"/>
    <w:rsid w:val="006176C5"/>
    <w:rsid w:val="00620913"/>
    <w:rsid w:val="006228EF"/>
    <w:rsid w:val="00626582"/>
    <w:rsid w:val="0064328B"/>
    <w:rsid w:val="006445DE"/>
    <w:rsid w:val="00645C80"/>
    <w:rsid w:val="00647EE8"/>
    <w:rsid w:val="006534BA"/>
    <w:rsid w:val="0065655E"/>
    <w:rsid w:val="006615EA"/>
    <w:rsid w:val="00663994"/>
    <w:rsid w:val="00664889"/>
    <w:rsid w:val="00665B6D"/>
    <w:rsid w:val="00676E16"/>
    <w:rsid w:val="006771F1"/>
    <w:rsid w:val="006908F6"/>
    <w:rsid w:val="00691EF7"/>
    <w:rsid w:val="006924D2"/>
    <w:rsid w:val="006A540A"/>
    <w:rsid w:val="006B40B8"/>
    <w:rsid w:val="006B5F69"/>
    <w:rsid w:val="006B702A"/>
    <w:rsid w:val="006B7EB0"/>
    <w:rsid w:val="006C0CF0"/>
    <w:rsid w:val="006C0E84"/>
    <w:rsid w:val="006C6AF7"/>
    <w:rsid w:val="006C75F6"/>
    <w:rsid w:val="006D6506"/>
    <w:rsid w:val="006D7E17"/>
    <w:rsid w:val="006E5D22"/>
    <w:rsid w:val="006F0884"/>
    <w:rsid w:val="006F12AD"/>
    <w:rsid w:val="006F1364"/>
    <w:rsid w:val="006F4E38"/>
    <w:rsid w:val="006F58B7"/>
    <w:rsid w:val="00703624"/>
    <w:rsid w:val="007044DA"/>
    <w:rsid w:val="007061F6"/>
    <w:rsid w:val="0070667F"/>
    <w:rsid w:val="00706E4A"/>
    <w:rsid w:val="00710B81"/>
    <w:rsid w:val="00711DC9"/>
    <w:rsid w:val="00715F77"/>
    <w:rsid w:val="0072138C"/>
    <w:rsid w:val="0072146D"/>
    <w:rsid w:val="00726F5D"/>
    <w:rsid w:val="00733B61"/>
    <w:rsid w:val="007355B1"/>
    <w:rsid w:val="00735D20"/>
    <w:rsid w:val="00736403"/>
    <w:rsid w:val="007378D6"/>
    <w:rsid w:val="00737B97"/>
    <w:rsid w:val="00740C1F"/>
    <w:rsid w:val="007445FF"/>
    <w:rsid w:val="0074595B"/>
    <w:rsid w:val="00750B92"/>
    <w:rsid w:val="0075427B"/>
    <w:rsid w:val="00756CB0"/>
    <w:rsid w:val="007648EA"/>
    <w:rsid w:val="00775F22"/>
    <w:rsid w:val="00777841"/>
    <w:rsid w:val="00782898"/>
    <w:rsid w:val="007A0998"/>
    <w:rsid w:val="007A587E"/>
    <w:rsid w:val="007B010E"/>
    <w:rsid w:val="007B1F19"/>
    <w:rsid w:val="007B3B88"/>
    <w:rsid w:val="007C05F2"/>
    <w:rsid w:val="007D1C21"/>
    <w:rsid w:val="007D418D"/>
    <w:rsid w:val="007D5BC1"/>
    <w:rsid w:val="007D61D0"/>
    <w:rsid w:val="007E1058"/>
    <w:rsid w:val="007E630C"/>
    <w:rsid w:val="007E7250"/>
    <w:rsid w:val="007F265E"/>
    <w:rsid w:val="007F4A8B"/>
    <w:rsid w:val="00803E4E"/>
    <w:rsid w:val="008058CB"/>
    <w:rsid w:val="00806105"/>
    <w:rsid w:val="00806C0A"/>
    <w:rsid w:val="008228F7"/>
    <w:rsid w:val="008311DE"/>
    <w:rsid w:val="008318A8"/>
    <w:rsid w:val="0083191D"/>
    <w:rsid w:val="008448C4"/>
    <w:rsid w:val="00844B74"/>
    <w:rsid w:val="008508E9"/>
    <w:rsid w:val="008546F3"/>
    <w:rsid w:val="00854C5D"/>
    <w:rsid w:val="0085757A"/>
    <w:rsid w:val="00860083"/>
    <w:rsid w:val="008660A0"/>
    <w:rsid w:val="00867E27"/>
    <w:rsid w:val="0087057B"/>
    <w:rsid w:val="00871117"/>
    <w:rsid w:val="008749A1"/>
    <w:rsid w:val="00881D3E"/>
    <w:rsid w:val="008948FE"/>
    <w:rsid w:val="00894D1B"/>
    <w:rsid w:val="008A18C2"/>
    <w:rsid w:val="008A4727"/>
    <w:rsid w:val="008A4EB0"/>
    <w:rsid w:val="008A7A3F"/>
    <w:rsid w:val="008B332B"/>
    <w:rsid w:val="008B5156"/>
    <w:rsid w:val="008C163F"/>
    <w:rsid w:val="008C3026"/>
    <w:rsid w:val="008C3112"/>
    <w:rsid w:val="008C68E0"/>
    <w:rsid w:val="008D210B"/>
    <w:rsid w:val="008D5923"/>
    <w:rsid w:val="008E4F74"/>
    <w:rsid w:val="008E6F65"/>
    <w:rsid w:val="008F0F63"/>
    <w:rsid w:val="008F1A68"/>
    <w:rsid w:val="008F498F"/>
    <w:rsid w:val="008F62DB"/>
    <w:rsid w:val="00906022"/>
    <w:rsid w:val="00912E11"/>
    <w:rsid w:val="009136D9"/>
    <w:rsid w:val="00915AB7"/>
    <w:rsid w:val="00916CB0"/>
    <w:rsid w:val="00917623"/>
    <w:rsid w:val="0092060E"/>
    <w:rsid w:val="009248C3"/>
    <w:rsid w:val="0093338A"/>
    <w:rsid w:val="00935538"/>
    <w:rsid w:val="00940EDA"/>
    <w:rsid w:val="00941DDF"/>
    <w:rsid w:val="00944C0C"/>
    <w:rsid w:val="00952272"/>
    <w:rsid w:val="00957F72"/>
    <w:rsid w:val="00960B1B"/>
    <w:rsid w:val="0096427F"/>
    <w:rsid w:val="00971693"/>
    <w:rsid w:val="00973097"/>
    <w:rsid w:val="00973323"/>
    <w:rsid w:val="009745A2"/>
    <w:rsid w:val="009801BB"/>
    <w:rsid w:val="00980582"/>
    <w:rsid w:val="00981013"/>
    <w:rsid w:val="00981F1A"/>
    <w:rsid w:val="00986D7E"/>
    <w:rsid w:val="00990A83"/>
    <w:rsid w:val="00990C5C"/>
    <w:rsid w:val="0099398C"/>
    <w:rsid w:val="00995DEF"/>
    <w:rsid w:val="009A07EF"/>
    <w:rsid w:val="009A1C19"/>
    <w:rsid w:val="009A58CA"/>
    <w:rsid w:val="009A7851"/>
    <w:rsid w:val="009A791E"/>
    <w:rsid w:val="009B4A54"/>
    <w:rsid w:val="009B64E0"/>
    <w:rsid w:val="009C6E1C"/>
    <w:rsid w:val="009C73E1"/>
    <w:rsid w:val="009D334F"/>
    <w:rsid w:val="009D5BF7"/>
    <w:rsid w:val="009E05E8"/>
    <w:rsid w:val="009E0E37"/>
    <w:rsid w:val="009F2DCF"/>
    <w:rsid w:val="009F2FA9"/>
    <w:rsid w:val="009F31AE"/>
    <w:rsid w:val="009F4242"/>
    <w:rsid w:val="009F7E85"/>
    <w:rsid w:val="00A03E61"/>
    <w:rsid w:val="00A07748"/>
    <w:rsid w:val="00A12937"/>
    <w:rsid w:val="00A1405F"/>
    <w:rsid w:val="00A169DB"/>
    <w:rsid w:val="00A217CC"/>
    <w:rsid w:val="00A2410B"/>
    <w:rsid w:val="00A247CF"/>
    <w:rsid w:val="00A31FEF"/>
    <w:rsid w:val="00A32A2F"/>
    <w:rsid w:val="00A35903"/>
    <w:rsid w:val="00A36366"/>
    <w:rsid w:val="00A40F51"/>
    <w:rsid w:val="00A47F97"/>
    <w:rsid w:val="00A5369F"/>
    <w:rsid w:val="00A53EBA"/>
    <w:rsid w:val="00A619C6"/>
    <w:rsid w:val="00A63BB7"/>
    <w:rsid w:val="00A646AC"/>
    <w:rsid w:val="00A66E52"/>
    <w:rsid w:val="00A74156"/>
    <w:rsid w:val="00A76D29"/>
    <w:rsid w:val="00A86D5C"/>
    <w:rsid w:val="00A87CB2"/>
    <w:rsid w:val="00A9041C"/>
    <w:rsid w:val="00A92067"/>
    <w:rsid w:val="00A94CA6"/>
    <w:rsid w:val="00AA3A99"/>
    <w:rsid w:val="00AA3D67"/>
    <w:rsid w:val="00AC32E0"/>
    <w:rsid w:val="00AC4552"/>
    <w:rsid w:val="00AC6559"/>
    <w:rsid w:val="00AD20B7"/>
    <w:rsid w:val="00AD2913"/>
    <w:rsid w:val="00AD478F"/>
    <w:rsid w:val="00AE403F"/>
    <w:rsid w:val="00AE5303"/>
    <w:rsid w:val="00AE6264"/>
    <w:rsid w:val="00AF2BE4"/>
    <w:rsid w:val="00AF3D51"/>
    <w:rsid w:val="00AF65A7"/>
    <w:rsid w:val="00AF67DB"/>
    <w:rsid w:val="00B0044B"/>
    <w:rsid w:val="00B01337"/>
    <w:rsid w:val="00B16428"/>
    <w:rsid w:val="00B165C0"/>
    <w:rsid w:val="00B223E2"/>
    <w:rsid w:val="00B256A5"/>
    <w:rsid w:val="00B26920"/>
    <w:rsid w:val="00B314AD"/>
    <w:rsid w:val="00B45371"/>
    <w:rsid w:val="00B547A1"/>
    <w:rsid w:val="00B57415"/>
    <w:rsid w:val="00B60EBE"/>
    <w:rsid w:val="00B62E48"/>
    <w:rsid w:val="00B64A2A"/>
    <w:rsid w:val="00B65461"/>
    <w:rsid w:val="00B65E3D"/>
    <w:rsid w:val="00B72FDA"/>
    <w:rsid w:val="00B76CE5"/>
    <w:rsid w:val="00B82133"/>
    <w:rsid w:val="00B94D40"/>
    <w:rsid w:val="00B963F8"/>
    <w:rsid w:val="00B97245"/>
    <w:rsid w:val="00BA12B4"/>
    <w:rsid w:val="00BA3596"/>
    <w:rsid w:val="00BB4FEE"/>
    <w:rsid w:val="00BC1973"/>
    <w:rsid w:val="00BC2227"/>
    <w:rsid w:val="00BC5BC9"/>
    <w:rsid w:val="00BC7B18"/>
    <w:rsid w:val="00BD01C0"/>
    <w:rsid w:val="00BD10D3"/>
    <w:rsid w:val="00BD1D3C"/>
    <w:rsid w:val="00BD5805"/>
    <w:rsid w:val="00BD7337"/>
    <w:rsid w:val="00BE4B47"/>
    <w:rsid w:val="00BE56D8"/>
    <w:rsid w:val="00BE5CA7"/>
    <w:rsid w:val="00BF05A8"/>
    <w:rsid w:val="00BF11AC"/>
    <w:rsid w:val="00BF1426"/>
    <w:rsid w:val="00BF4D4B"/>
    <w:rsid w:val="00C00F2B"/>
    <w:rsid w:val="00C02714"/>
    <w:rsid w:val="00C036D0"/>
    <w:rsid w:val="00C058EA"/>
    <w:rsid w:val="00C12321"/>
    <w:rsid w:val="00C142CA"/>
    <w:rsid w:val="00C1489E"/>
    <w:rsid w:val="00C1763F"/>
    <w:rsid w:val="00C21C4D"/>
    <w:rsid w:val="00C260DC"/>
    <w:rsid w:val="00C27DAE"/>
    <w:rsid w:val="00C300D9"/>
    <w:rsid w:val="00C30E46"/>
    <w:rsid w:val="00C30F3C"/>
    <w:rsid w:val="00C36E33"/>
    <w:rsid w:val="00C36F07"/>
    <w:rsid w:val="00C4593E"/>
    <w:rsid w:val="00C47B26"/>
    <w:rsid w:val="00C5189D"/>
    <w:rsid w:val="00C524EE"/>
    <w:rsid w:val="00C54C05"/>
    <w:rsid w:val="00C61131"/>
    <w:rsid w:val="00C6128D"/>
    <w:rsid w:val="00C66797"/>
    <w:rsid w:val="00C71542"/>
    <w:rsid w:val="00C743A2"/>
    <w:rsid w:val="00C769FE"/>
    <w:rsid w:val="00C77E87"/>
    <w:rsid w:val="00C83BB4"/>
    <w:rsid w:val="00C86C06"/>
    <w:rsid w:val="00C86CA4"/>
    <w:rsid w:val="00C87F54"/>
    <w:rsid w:val="00C97CF0"/>
    <w:rsid w:val="00CA209B"/>
    <w:rsid w:val="00CA214D"/>
    <w:rsid w:val="00CA46F3"/>
    <w:rsid w:val="00CA5D6B"/>
    <w:rsid w:val="00CA7820"/>
    <w:rsid w:val="00CA7A3A"/>
    <w:rsid w:val="00CA7A4B"/>
    <w:rsid w:val="00CB225D"/>
    <w:rsid w:val="00CB78BA"/>
    <w:rsid w:val="00CC2F72"/>
    <w:rsid w:val="00CC2F91"/>
    <w:rsid w:val="00CC2FD3"/>
    <w:rsid w:val="00CC3F5A"/>
    <w:rsid w:val="00CC477F"/>
    <w:rsid w:val="00CC61DA"/>
    <w:rsid w:val="00CC66B6"/>
    <w:rsid w:val="00CD3772"/>
    <w:rsid w:val="00CD38F9"/>
    <w:rsid w:val="00CD4831"/>
    <w:rsid w:val="00CD63AC"/>
    <w:rsid w:val="00CF5341"/>
    <w:rsid w:val="00D01AF4"/>
    <w:rsid w:val="00D0397F"/>
    <w:rsid w:val="00D10014"/>
    <w:rsid w:val="00D134DB"/>
    <w:rsid w:val="00D21FD8"/>
    <w:rsid w:val="00D227C8"/>
    <w:rsid w:val="00D364DC"/>
    <w:rsid w:val="00D4623D"/>
    <w:rsid w:val="00D47760"/>
    <w:rsid w:val="00D6691F"/>
    <w:rsid w:val="00D669D3"/>
    <w:rsid w:val="00D72BE6"/>
    <w:rsid w:val="00D73E81"/>
    <w:rsid w:val="00D7431A"/>
    <w:rsid w:val="00D767F4"/>
    <w:rsid w:val="00D813AD"/>
    <w:rsid w:val="00D83D68"/>
    <w:rsid w:val="00D84226"/>
    <w:rsid w:val="00D953A5"/>
    <w:rsid w:val="00D954A2"/>
    <w:rsid w:val="00D97833"/>
    <w:rsid w:val="00DA0871"/>
    <w:rsid w:val="00DA44BC"/>
    <w:rsid w:val="00DA687A"/>
    <w:rsid w:val="00DB0523"/>
    <w:rsid w:val="00DB27D9"/>
    <w:rsid w:val="00DE2108"/>
    <w:rsid w:val="00DE2617"/>
    <w:rsid w:val="00DE46E0"/>
    <w:rsid w:val="00DE7548"/>
    <w:rsid w:val="00DE7D89"/>
    <w:rsid w:val="00DF12E4"/>
    <w:rsid w:val="00DF1805"/>
    <w:rsid w:val="00DF205B"/>
    <w:rsid w:val="00DF41B3"/>
    <w:rsid w:val="00DF5671"/>
    <w:rsid w:val="00E053A4"/>
    <w:rsid w:val="00E07F43"/>
    <w:rsid w:val="00E13105"/>
    <w:rsid w:val="00E15B16"/>
    <w:rsid w:val="00E16F75"/>
    <w:rsid w:val="00E21EBD"/>
    <w:rsid w:val="00E220A1"/>
    <w:rsid w:val="00E2692C"/>
    <w:rsid w:val="00E32A7C"/>
    <w:rsid w:val="00E348DF"/>
    <w:rsid w:val="00E44B83"/>
    <w:rsid w:val="00E5050B"/>
    <w:rsid w:val="00E55AD9"/>
    <w:rsid w:val="00E61FE5"/>
    <w:rsid w:val="00E74796"/>
    <w:rsid w:val="00E81D47"/>
    <w:rsid w:val="00E93BA9"/>
    <w:rsid w:val="00E9598E"/>
    <w:rsid w:val="00EA5ACD"/>
    <w:rsid w:val="00EA5F7E"/>
    <w:rsid w:val="00EB157E"/>
    <w:rsid w:val="00EB2914"/>
    <w:rsid w:val="00EB4661"/>
    <w:rsid w:val="00EB7E28"/>
    <w:rsid w:val="00EC09AB"/>
    <w:rsid w:val="00EC4665"/>
    <w:rsid w:val="00EC7F12"/>
    <w:rsid w:val="00ED093E"/>
    <w:rsid w:val="00ED5661"/>
    <w:rsid w:val="00EE1198"/>
    <w:rsid w:val="00EE1275"/>
    <w:rsid w:val="00EE4F50"/>
    <w:rsid w:val="00EF1EFD"/>
    <w:rsid w:val="00EF31C1"/>
    <w:rsid w:val="00EF45DF"/>
    <w:rsid w:val="00EF765A"/>
    <w:rsid w:val="00EF7E88"/>
    <w:rsid w:val="00F00832"/>
    <w:rsid w:val="00F043A9"/>
    <w:rsid w:val="00F1009C"/>
    <w:rsid w:val="00F10B1F"/>
    <w:rsid w:val="00F12560"/>
    <w:rsid w:val="00F1337C"/>
    <w:rsid w:val="00F312DF"/>
    <w:rsid w:val="00F325BA"/>
    <w:rsid w:val="00F3491A"/>
    <w:rsid w:val="00F36196"/>
    <w:rsid w:val="00F41B9B"/>
    <w:rsid w:val="00F43E80"/>
    <w:rsid w:val="00F477C6"/>
    <w:rsid w:val="00F533AE"/>
    <w:rsid w:val="00F53653"/>
    <w:rsid w:val="00F629AA"/>
    <w:rsid w:val="00F72C61"/>
    <w:rsid w:val="00F74E1D"/>
    <w:rsid w:val="00F77271"/>
    <w:rsid w:val="00F830A8"/>
    <w:rsid w:val="00F95347"/>
    <w:rsid w:val="00F96C0A"/>
    <w:rsid w:val="00FA0077"/>
    <w:rsid w:val="00FA593C"/>
    <w:rsid w:val="00FA5D74"/>
    <w:rsid w:val="00FB2A9D"/>
    <w:rsid w:val="00FB4717"/>
    <w:rsid w:val="00FB5CFD"/>
    <w:rsid w:val="00FC1AB3"/>
    <w:rsid w:val="00FC6A21"/>
    <w:rsid w:val="00FC6F85"/>
    <w:rsid w:val="00FC7AFE"/>
    <w:rsid w:val="00FD2129"/>
    <w:rsid w:val="00FD5A12"/>
    <w:rsid w:val="00FD7354"/>
    <w:rsid w:val="00FE00CA"/>
    <w:rsid w:val="00FE0A9F"/>
    <w:rsid w:val="00FE1BFD"/>
    <w:rsid w:val="00FF0D0F"/>
    <w:rsid w:val="00FF4B12"/>
    <w:rsid w:val="00FF4C33"/>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49C8DA"/>
  <w15:chartTrackingRefBased/>
  <w15:docId w15:val="{9A149938-921D-4B77-A708-CBD71C22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CB5"/>
    <w:pPr>
      <w:widowControl w:val="0"/>
      <w:jc w:val="both"/>
    </w:pPr>
    <w:rPr>
      <w:rFonts w:ascii="Times New Roman" w:hAnsi="Times New Roman"/>
    </w:rPr>
  </w:style>
  <w:style w:type="paragraph" w:styleId="Heading1">
    <w:name w:val="heading 1"/>
    <w:basedOn w:val="Normal"/>
    <w:next w:val="Normal"/>
    <w:link w:val="Heading1Char"/>
    <w:uiPriority w:val="9"/>
    <w:qFormat/>
    <w:rsid w:val="005F4B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B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1C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6A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B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F4B3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4B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B3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D3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D38F9"/>
    <w:rPr>
      <w:color w:val="808080"/>
    </w:rPr>
  </w:style>
  <w:style w:type="paragraph" w:styleId="ListParagraph">
    <w:name w:val="List Paragraph"/>
    <w:basedOn w:val="Normal"/>
    <w:uiPriority w:val="34"/>
    <w:qFormat/>
    <w:rsid w:val="00033898"/>
    <w:pPr>
      <w:ind w:left="720"/>
      <w:contextualSpacing/>
    </w:pPr>
  </w:style>
  <w:style w:type="paragraph" w:styleId="FootnoteText">
    <w:name w:val="footnote text"/>
    <w:basedOn w:val="Normal"/>
    <w:link w:val="FootnoteTextChar"/>
    <w:uiPriority w:val="99"/>
    <w:semiHidden/>
    <w:unhideWhenUsed/>
    <w:rsid w:val="00FB5C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5CFD"/>
    <w:rPr>
      <w:sz w:val="20"/>
      <w:szCs w:val="20"/>
    </w:rPr>
  </w:style>
  <w:style w:type="character" w:styleId="FootnoteReference">
    <w:name w:val="footnote reference"/>
    <w:basedOn w:val="DefaultParagraphFont"/>
    <w:uiPriority w:val="99"/>
    <w:semiHidden/>
    <w:unhideWhenUsed/>
    <w:rsid w:val="00FB5CFD"/>
    <w:rPr>
      <w:vertAlign w:val="superscript"/>
    </w:rPr>
  </w:style>
  <w:style w:type="character" w:customStyle="1" w:styleId="Heading3Char">
    <w:name w:val="Heading 3 Char"/>
    <w:basedOn w:val="DefaultParagraphFont"/>
    <w:link w:val="Heading3"/>
    <w:uiPriority w:val="9"/>
    <w:rsid w:val="009A1C1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97CF0"/>
    <w:pPr>
      <w:widowControl/>
      <w:jc w:val="left"/>
      <w:outlineLvl w:val="9"/>
    </w:pPr>
    <w:rPr>
      <w:lang w:val="en-US" w:eastAsia="en-US"/>
    </w:rPr>
  </w:style>
  <w:style w:type="paragraph" w:styleId="TOC1">
    <w:name w:val="toc 1"/>
    <w:basedOn w:val="Normal"/>
    <w:next w:val="Normal"/>
    <w:autoRedefine/>
    <w:uiPriority w:val="39"/>
    <w:unhideWhenUsed/>
    <w:rsid w:val="00C97CF0"/>
    <w:pPr>
      <w:spacing w:after="100"/>
    </w:pPr>
  </w:style>
  <w:style w:type="paragraph" w:styleId="TOC2">
    <w:name w:val="toc 2"/>
    <w:basedOn w:val="Normal"/>
    <w:next w:val="Normal"/>
    <w:autoRedefine/>
    <w:uiPriority w:val="39"/>
    <w:unhideWhenUsed/>
    <w:rsid w:val="00C97CF0"/>
    <w:pPr>
      <w:spacing w:after="100"/>
      <w:ind w:left="220"/>
    </w:pPr>
  </w:style>
  <w:style w:type="paragraph" w:styleId="TOC3">
    <w:name w:val="toc 3"/>
    <w:basedOn w:val="Normal"/>
    <w:next w:val="Normal"/>
    <w:autoRedefine/>
    <w:uiPriority w:val="39"/>
    <w:unhideWhenUsed/>
    <w:rsid w:val="00C97CF0"/>
    <w:pPr>
      <w:spacing w:after="100"/>
      <w:ind w:left="440"/>
    </w:pPr>
  </w:style>
  <w:style w:type="character" w:styleId="Hyperlink">
    <w:name w:val="Hyperlink"/>
    <w:basedOn w:val="DefaultParagraphFont"/>
    <w:uiPriority w:val="99"/>
    <w:unhideWhenUsed/>
    <w:rsid w:val="00C97CF0"/>
    <w:rPr>
      <w:color w:val="0563C1" w:themeColor="hyperlink"/>
      <w:u w:val="single"/>
    </w:rPr>
  </w:style>
  <w:style w:type="character" w:customStyle="1" w:styleId="pl-c1">
    <w:name w:val="pl-c1"/>
    <w:basedOn w:val="DefaultParagraphFont"/>
    <w:rsid w:val="00520914"/>
  </w:style>
  <w:style w:type="paragraph" w:customStyle="1" w:styleId="code">
    <w:name w:val="code"/>
    <w:basedOn w:val="Normal"/>
    <w:link w:val="codeChar"/>
    <w:qFormat/>
    <w:rsid w:val="00520914"/>
    <w:pPr>
      <w:spacing w:after="0"/>
      <w:ind w:left="720"/>
    </w:pPr>
    <w:rPr>
      <w:sz w:val="18"/>
    </w:rPr>
  </w:style>
  <w:style w:type="character" w:customStyle="1" w:styleId="UnresolvedMention1">
    <w:name w:val="Unresolved Mention1"/>
    <w:basedOn w:val="DefaultParagraphFont"/>
    <w:uiPriority w:val="99"/>
    <w:semiHidden/>
    <w:unhideWhenUsed/>
    <w:rsid w:val="00FE0A9F"/>
    <w:rPr>
      <w:color w:val="808080"/>
      <w:shd w:val="clear" w:color="auto" w:fill="E6E6E6"/>
    </w:rPr>
  </w:style>
  <w:style w:type="character" w:customStyle="1" w:styleId="codeChar">
    <w:name w:val="code Char"/>
    <w:basedOn w:val="DefaultParagraphFont"/>
    <w:link w:val="code"/>
    <w:rsid w:val="00520914"/>
    <w:rPr>
      <w:sz w:val="18"/>
    </w:rPr>
  </w:style>
  <w:style w:type="character" w:styleId="FollowedHyperlink">
    <w:name w:val="FollowedHyperlink"/>
    <w:basedOn w:val="DefaultParagraphFont"/>
    <w:uiPriority w:val="99"/>
    <w:semiHidden/>
    <w:unhideWhenUsed/>
    <w:rsid w:val="009B4A54"/>
    <w:rPr>
      <w:color w:val="954F72" w:themeColor="followedHyperlink"/>
      <w:u w:val="single"/>
    </w:rPr>
  </w:style>
  <w:style w:type="character" w:styleId="CommentReference">
    <w:name w:val="annotation reference"/>
    <w:basedOn w:val="DefaultParagraphFont"/>
    <w:uiPriority w:val="99"/>
    <w:semiHidden/>
    <w:unhideWhenUsed/>
    <w:rsid w:val="00CA7A4B"/>
    <w:rPr>
      <w:sz w:val="16"/>
      <w:szCs w:val="16"/>
    </w:rPr>
  </w:style>
  <w:style w:type="paragraph" w:styleId="CommentText">
    <w:name w:val="annotation text"/>
    <w:basedOn w:val="Normal"/>
    <w:link w:val="CommentTextChar"/>
    <w:uiPriority w:val="99"/>
    <w:semiHidden/>
    <w:unhideWhenUsed/>
    <w:rsid w:val="00CA7A4B"/>
    <w:pPr>
      <w:spacing w:line="240" w:lineRule="auto"/>
    </w:pPr>
    <w:rPr>
      <w:sz w:val="20"/>
      <w:szCs w:val="20"/>
    </w:rPr>
  </w:style>
  <w:style w:type="character" w:customStyle="1" w:styleId="CommentTextChar">
    <w:name w:val="Comment Text Char"/>
    <w:basedOn w:val="DefaultParagraphFont"/>
    <w:link w:val="CommentText"/>
    <w:uiPriority w:val="99"/>
    <w:semiHidden/>
    <w:rsid w:val="00CA7A4B"/>
    <w:rPr>
      <w:sz w:val="20"/>
      <w:szCs w:val="20"/>
    </w:rPr>
  </w:style>
  <w:style w:type="paragraph" w:styleId="CommentSubject">
    <w:name w:val="annotation subject"/>
    <w:basedOn w:val="CommentText"/>
    <w:next w:val="CommentText"/>
    <w:link w:val="CommentSubjectChar"/>
    <w:uiPriority w:val="99"/>
    <w:semiHidden/>
    <w:unhideWhenUsed/>
    <w:rsid w:val="00CA7A4B"/>
    <w:rPr>
      <w:b/>
      <w:bCs/>
    </w:rPr>
  </w:style>
  <w:style w:type="character" w:customStyle="1" w:styleId="CommentSubjectChar">
    <w:name w:val="Comment Subject Char"/>
    <w:basedOn w:val="CommentTextChar"/>
    <w:link w:val="CommentSubject"/>
    <w:uiPriority w:val="99"/>
    <w:semiHidden/>
    <w:rsid w:val="00CA7A4B"/>
    <w:rPr>
      <w:b/>
      <w:bCs/>
      <w:sz w:val="20"/>
      <w:szCs w:val="20"/>
    </w:rPr>
  </w:style>
  <w:style w:type="paragraph" w:styleId="BalloonText">
    <w:name w:val="Balloon Text"/>
    <w:basedOn w:val="Normal"/>
    <w:link w:val="BalloonTextChar"/>
    <w:uiPriority w:val="99"/>
    <w:semiHidden/>
    <w:unhideWhenUsed/>
    <w:rsid w:val="00CA7A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A4B"/>
    <w:rPr>
      <w:rFonts w:ascii="Segoe UI" w:hAnsi="Segoe UI" w:cs="Segoe UI"/>
      <w:sz w:val="18"/>
      <w:szCs w:val="18"/>
    </w:rPr>
  </w:style>
  <w:style w:type="paragraph" w:styleId="EndnoteText">
    <w:name w:val="endnote text"/>
    <w:basedOn w:val="Normal"/>
    <w:link w:val="EndnoteTextChar"/>
    <w:uiPriority w:val="99"/>
    <w:semiHidden/>
    <w:unhideWhenUsed/>
    <w:rsid w:val="00C47B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7B26"/>
    <w:rPr>
      <w:sz w:val="20"/>
      <w:szCs w:val="20"/>
    </w:rPr>
  </w:style>
  <w:style w:type="character" w:styleId="EndnoteReference">
    <w:name w:val="endnote reference"/>
    <w:basedOn w:val="DefaultParagraphFont"/>
    <w:uiPriority w:val="99"/>
    <w:semiHidden/>
    <w:unhideWhenUsed/>
    <w:rsid w:val="00C47B26"/>
    <w:rPr>
      <w:vertAlign w:val="superscript"/>
    </w:rPr>
  </w:style>
  <w:style w:type="paragraph" w:styleId="Header">
    <w:name w:val="header"/>
    <w:basedOn w:val="Normal"/>
    <w:link w:val="HeaderChar"/>
    <w:uiPriority w:val="99"/>
    <w:unhideWhenUsed/>
    <w:rsid w:val="000A0485"/>
    <w:pPr>
      <w:tabs>
        <w:tab w:val="center" w:pos="4153"/>
        <w:tab w:val="right" w:pos="8306"/>
      </w:tabs>
      <w:spacing w:after="0" w:line="240" w:lineRule="auto"/>
    </w:pPr>
  </w:style>
  <w:style w:type="character" w:customStyle="1" w:styleId="HeaderChar">
    <w:name w:val="Header Char"/>
    <w:basedOn w:val="DefaultParagraphFont"/>
    <w:link w:val="Header"/>
    <w:uiPriority w:val="99"/>
    <w:rsid w:val="000A0485"/>
  </w:style>
  <w:style w:type="paragraph" w:styleId="Footer">
    <w:name w:val="footer"/>
    <w:basedOn w:val="Normal"/>
    <w:link w:val="FooterChar"/>
    <w:uiPriority w:val="99"/>
    <w:unhideWhenUsed/>
    <w:rsid w:val="000A0485"/>
    <w:pPr>
      <w:tabs>
        <w:tab w:val="center" w:pos="4153"/>
        <w:tab w:val="right" w:pos="8306"/>
      </w:tabs>
      <w:spacing w:after="0" w:line="240" w:lineRule="auto"/>
    </w:pPr>
  </w:style>
  <w:style w:type="character" w:customStyle="1" w:styleId="FooterChar">
    <w:name w:val="Footer Char"/>
    <w:basedOn w:val="DefaultParagraphFont"/>
    <w:link w:val="Footer"/>
    <w:uiPriority w:val="99"/>
    <w:rsid w:val="000A0485"/>
  </w:style>
  <w:style w:type="paragraph" w:styleId="Caption">
    <w:name w:val="caption"/>
    <w:basedOn w:val="Normal"/>
    <w:next w:val="Normal"/>
    <w:uiPriority w:val="35"/>
    <w:unhideWhenUsed/>
    <w:qFormat/>
    <w:rsid w:val="009E0E3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56AFB"/>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7355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96464">
      <w:bodyDiv w:val="1"/>
      <w:marLeft w:val="0"/>
      <w:marRight w:val="0"/>
      <w:marTop w:val="0"/>
      <w:marBottom w:val="0"/>
      <w:divBdr>
        <w:top w:val="none" w:sz="0" w:space="0" w:color="auto"/>
        <w:left w:val="none" w:sz="0" w:space="0" w:color="auto"/>
        <w:bottom w:val="none" w:sz="0" w:space="0" w:color="auto"/>
        <w:right w:val="none" w:sz="0" w:space="0" w:color="auto"/>
      </w:divBdr>
    </w:div>
    <w:div w:id="212349922">
      <w:bodyDiv w:val="1"/>
      <w:marLeft w:val="0"/>
      <w:marRight w:val="0"/>
      <w:marTop w:val="0"/>
      <w:marBottom w:val="0"/>
      <w:divBdr>
        <w:top w:val="none" w:sz="0" w:space="0" w:color="auto"/>
        <w:left w:val="none" w:sz="0" w:space="0" w:color="auto"/>
        <w:bottom w:val="none" w:sz="0" w:space="0" w:color="auto"/>
        <w:right w:val="none" w:sz="0" w:space="0" w:color="auto"/>
      </w:divBdr>
    </w:div>
    <w:div w:id="902644276">
      <w:bodyDiv w:val="1"/>
      <w:marLeft w:val="0"/>
      <w:marRight w:val="0"/>
      <w:marTop w:val="0"/>
      <w:marBottom w:val="0"/>
      <w:divBdr>
        <w:top w:val="none" w:sz="0" w:space="0" w:color="auto"/>
        <w:left w:val="none" w:sz="0" w:space="0" w:color="auto"/>
        <w:bottom w:val="none" w:sz="0" w:space="0" w:color="auto"/>
        <w:right w:val="none" w:sz="0" w:space="0" w:color="auto"/>
      </w:divBdr>
    </w:div>
    <w:div w:id="964845952">
      <w:bodyDiv w:val="1"/>
      <w:marLeft w:val="0"/>
      <w:marRight w:val="0"/>
      <w:marTop w:val="0"/>
      <w:marBottom w:val="0"/>
      <w:divBdr>
        <w:top w:val="none" w:sz="0" w:space="0" w:color="auto"/>
        <w:left w:val="none" w:sz="0" w:space="0" w:color="auto"/>
        <w:bottom w:val="none" w:sz="0" w:space="0" w:color="auto"/>
        <w:right w:val="none" w:sz="0" w:space="0" w:color="auto"/>
      </w:divBdr>
    </w:div>
    <w:div w:id="1051464949">
      <w:bodyDiv w:val="1"/>
      <w:marLeft w:val="0"/>
      <w:marRight w:val="0"/>
      <w:marTop w:val="0"/>
      <w:marBottom w:val="0"/>
      <w:divBdr>
        <w:top w:val="none" w:sz="0" w:space="0" w:color="auto"/>
        <w:left w:val="none" w:sz="0" w:space="0" w:color="auto"/>
        <w:bottom w:val="none" w:sz="0" w:space="0" w:color="auto"/>
        <w:right w:val="none" w:sz="0" w:space="0" w:color="auto"/>
      </w:divBdr>
    </w:div>
    <w:div w:id="1082487274">
      <w:bodyDiv w:val="1"/>
      <w:marLeft w:val="0"/>
      <w:marRight w:val="0"/>
      <w:marTop w:val="0"/>
      <w:marBottom w:val="0"/>
      <w:divBdr>
        <w:top w:val="none" w:sz="0" w:space="0" w:color="auto"/>
        <w:left w:val="none" w:sz="0" w:space="0" w:color="auto"/>
        <w:bottom w:val="none" w:sz="0" w:space="0" w:color="auto"/>
        <w:right w:val="none" w:sz="0" w:space="0" w:color="auto"/>
      </w:divBdr>
    </w:div>
    <w:div w:id="20512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allaboutcircuits.com/technical-articles/prime-implicant-simplification-using-petricks-method/" TargetMode="External"/><Relationship Id="rId2" Type="http://schemas.openxmlformats.org/officeDocument/2006/relationships/hyperlink" Target="https://en.wikipedia.org/wiki/Quine-McCluskey_algorithm" TargetMode="External"/><Relationship Id="rId1" Type="http://schemas.openxmlformats.org/officeDocument/2006/relationships/hyperlink" Target="https://www.allaboutcircuits.com/technical-articles/everything-about-the-quine-mccluskey-method/" TargetMode="External"/><Relationship Id="rId6" Type="http://schemas.openxmlformats.org/officeDocument/2006/relationships/hyperlink" Target="http://quine-mccluskey-frederic-carpon-implementation.e-geii.eu/" TargetMode="External"/><Relationship Id="rId5" Type="http://schemas.openxmlformats.org/officeDocument/2006/relationships/hyperlink" Target="https://pdfs.semanticscholar.org/650a/ae0c3e59bdd12e7b22158162166e4437949e.pdf" TargetMode="External"/><Relationship Id="rId4" Type="http://schemas.openxmlformats.org/officeDocument/2006/relationships/hyperlink" Target="https://www.allaboutcircuits.com/technical-articles/everything-about-the-quine-mccluskey-metho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A4FFB-6358-DB49-8113-79F4D55E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26</Pages>
  <Words>51534</Words>
  <Characters>293747</Characters>
  <Application>Microsoft Office Word</Application>
  <DocSecurity>0</DocSecurity>
  <Lines>2447</Lines>
  <Paragraphs>689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Leyang</dc:creator>
  <cp:keywords/>
  <dc:description/>
  <cp:lastModifiedBy>Shen, Leyang</cp:lastModifiedBy>
  <cp:revision>56</cp:revision>
  <cp:lastPrinted>2018-05-14T13:04:00Z</cp:lastPrinted>
  <dcterms:created xsi:type="dcterms:W3CDTF">2018-04-11T21:36:00Z</dcterms:created>
  <dcterms:modified xsi:type="dcterms:W3CDTF">2018-11-06T14:03:00Z</dcterms:modified>
</cp:coreProperties>
</file>